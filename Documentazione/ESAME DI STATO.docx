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A1E301" w14:textId="313610B7" w:rsidR="00AE7A77" w:rsidRPr="0026306A" w:rsidRDefault="003F675B" w:rsidP="00752E9C">
      <w:pPr>
        <w:pStyle w:val="Ancoraggiografico"/>
      </w:pPr>
      <w:r>
        <w:rPr>
          <w:noProof/>
        </w:rPr>
        <w:pict w14:anchorId="38ABC875">
          <v:group id="Gruppo 2" o:spid="_x0000_s1038" style="position:absolute;margin-left:-35.85pt;margin-top:-36pt;width:612pt;height:853.5pt;z-index:-251587584;mso-width-relative:margin;mso-height-relative:margin" coordsize="77700,100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">
            <v:shape id="Figura a mano libera 45" o:spid="_x0000_s1039" style="position:absolute;width:32633;height:100577;visibility:visible;mso-wrap-style:square;v-text-anchor:top" coordsize="514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" path="m5139,15839r-2,-75l5130,15689r-10,-73l5105,15544r-19,-70l5063,15405r-27,-67l5006,15273r-34,-63l4935,15149r-40,-59l4851,15034r-46,-54l4755,14928r-52,-48l4648,14834r-57,-43l4531,14752r-62,-37l4405,14682r-66,-30l4271,14626r-70,-22l4129,14585r-73,-14l3982,14560r-76,-7l3840,14552,3840,,,,,15840r3840,l3840,15839r1299,e" fillcolor="#a5a5a5 [3206]" stroked="f">
              <v:path arrowok="t" o:connecttype="custom" o:connectlocs="20714540,63858344;20706477,63555965;20678262,63253586;20637954,62959272;20577494,62668989;20500908,62386770;20408196,62108577;20299364,61838454;20178438,61576395;20041386,61322394;19892245,61076463;19731010,60838589;19553656,60612812;19368238,60395098;19166694,60185448;18957087,59991926;18735393,59806469;18505635,59633107;18263782,59475866;18013873,59326696;17755895,59193647;17489860,59072695;17215761,58967876;16933600,58879173;16643382,58802572;16349127,58746130;16050846,58701779;15744502,58673555;15478467,58669523;15478467,0;0,0;0,63862376;15478467,63862376;15478467,63858344;20714540,63858344" o:connectangles="0,0,0,0,0,0,0,0,0,0,0,0,0,0,0,0,0,0,0,0,0,0,0,0,0,0,0,0,0,0,0,0,0,0,0"/>
            </v:shape>
            <v:shape id="Figura a mano libera 44" o:spid="_x0000_s1040" style="position:absolute;left:95;width:24304;height:31652;visibility:visible;mso-wrap-style:square;v-text-anchor:top" coordsize="3828,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" path="m3827,2491l3827,r-78,2l3748,2r,2489l1342,2491r76,-7l1494,2473r74,-15l1640,2439r71,-24l1779,2388r67,-30l1910,2323r63,-37l2032,2244r57,-44l2144,2153r51,-50l2244,2050r45,-56l2331,1936r39,-60l2406,1813r31,-64l2465,1682r24,-69l2509,1543r16,-72l2536,1397r7,-74l2545,1247r3,76l2555,1397r11,74l2582,1543r19,70l2625,1682r28,67l2685,1813r35,63l2759,1936r42,58l2847,2050r48,53l2947,2153r54,47l3058,2244r60,42l3180,2323r64,35l3311,2388r69,27l3450,2439r73,19l3597,2473r75,11l3748,2491,3748,2r-76,7l3597,20r-74,15l3450,55r-70,23l3311,105r-67,31l3180,170r-62,38l3058,249r-57,44l2947,340r-52,51l2847,443r-46,56l2759,557r-39,61l2685,680r-32,65l2625,812r-24,68l2582,951r-16,72l2555,1096r-7,75l2545,1246r-2,-75l2536,1096r-11,-73l2509,951r-20,-71l2465,812r-28,-67l2406,680r-36,-63l2331,557r-42,-58l2244,443r-49,-52l2144,340r-55,-47l2032,249r-59,-41l1910,170r-64,-34l1779,105,1711,78,1640,55,1568,35,1494,20,1418,9,1342,2,1288,1r,-1l,,,1310r75,-2l150,1302r73,-11l295,1276r70,-19l434,1234r67,-27l566,1177r63,-34l690,1106r59,-40l805,1023r54,-47l911,927r48,-53l1005,820r43,-58l1087,702r37,-62l1157,576r30,-66l1213,442r22,-70l1254,300r10,-48l1264,2491,,2491,,3738r78,-2l155,3729r75,-11l304,3703r73,-20l447,3660r69,-27l582,3602r65,-34l709,3530r60,-41l826,3445r54,-48l932,3347r48,-53l1026,3239r42,-58l1107,3120r35,-62l1174,2993r27,-67l1225,2858r20,-71l1261,2715r3,-16l1264,4777r-19,-88l1225,4618r-24,-68l1174,4483r-32,-65l1107,4355r-39,-60l1026,4237r-46,-56l932,4129r-52,-51l826,4031r-57,-44l709,3946r-62,-38l582,3874r-66,-31l447,3816r-70,-23l304,3773r-74,-15l155,3747r-77,-7l,3738,,4985r1264,l1282,4985r,-1l1340,4984r77,-4l1493,4975r75,-8l1642,4958r74,-12l1789,4932r73,-16l1933,4899r71,-20l2074,4858r69,-24l2211,4809r67,-27l2344,4753r65,-31l2474,4690r63,-34l2599,4620r60,-37l2719,4544r58,-40l2835,4462r56,-44l2945,4373r54,-46l3051,4279r50,-49l3150,4179r48,-52l3244,4074r45,-55l3332,3964r42,-57l3414,3849r38,-59l3489,3729r35,-61l3557,3606r32,-64l3618,3478r28,-65l3672,3346r24,-67l3718,3211r21,-68l3757,3073r16,-70l3787,2931r12,-71l3809,2787r8,-73l3822,2640r4,-74l3827,2493r,-2e" fillcolor="#ffc000 [3207]" stroked="f">
              <v:path arrowok="t" o:connecttype="custom" o:connectlocs="15108041,8064;6022256,9970259;7171083,9627573;8190911,9047011;9045475,8264874;9698490,7309377;10113683,6220828;10258796,5027461;10407940,6220828;10823134,7309377;11476148,8264874;12326680,9047011;13346515,9627573;14499368,9970259;14801688,36287;13624646,314469;12568539,838584;11669634,1576371;10964215,2491555;10484528,3547850;10270891,4721056;10178176,4124373;9823451,3003575;9226873,2011791;8420676,1181270;7441157,548307;6320545,141110;5191875,4032;302321,5273395;1471300,5067780;2535476,4608169;3462596,3934886;4224445,3072117;4784752,2056142;5095136,1015975;314416,15062231;1519673,14848553;2608033,14384917;3547248,13695500;4305065,12824667;4841182,11796596;5095136,10881412;4841182,18343988;4305065,17315923;3547248,16441052;2608033,15755674;1519673,15292037;314416,15078359;5167692,20097756;6018224,20057437;7211387,19884078;8360214,19585737;9448574,19162413;10476465,18626208;11427775,17989206;12298465,17251413;13076441,16424924;13761702,15517804;14338128,14538116;14801688,13489886;15144319,12389247;15353931,11236200;15426488,10050891" o:connectangles="0,0,0,0,0,0,0,0,0,0,0,0,0,0,0,0,0,0,0,0,0,0,0,0,0,0,0,0,0,0,0,0,0,0,0,0,0,0,0,0,0,0,0,0,0,0,0,0,0,0,0,0,0,0,0,0,0,0,0,0,0,0,0"/>
            </v:shape>
            <v:shape id="Forma 42" o:spid="_x0000_s1041" style="position:absolute;left:53054;top:92392;width:24646;height:8254;visibility:visible;mso-wrap-style:square;v-text-anchor:top" coordsize="3882,1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" adj="0,,0" path="m2640,l,,2,75r6,74l19,221r14,72l50,362r22,69l97,497r28,65l157,625r35,61l230,745r42,57l316,856r46,52l412,958r52,47l518,1049r57,41l634,1128r61,35l758,1195r65,28l889,1248r69,22l1027,1287r64,13l1549,1300r64,-13l1682,1270r69,-22l1817,1223r65,-28l1945,1163r61,-35l2065,1090r57,-41l2176,1005r52,-47l2278,908r47,-52l2369,802r41,-57l2448,686r35,-61l2515,562r28,-65l2568,431r22,-69l2608,293r14,-72l2632,149r6,-74l2640,m3882,1296r-2,-76l3874,1145r-11,-74l3849,999r-18,-71l3810,859r-26,-67l3756,726r-32,-63l3689,601r-39,-59l3609,485r-44,-54l3518,380r-49,-49l3417,285r-55,-43l3306,202r-59,-37l3186,132r-63,-30l3059,76,2993,53,2925,34,2856,19,2785,9,2713,2,2640,r,1296l3882,1296e" fillcolor="#a5a5a5 [3206]" stroked="f">
              <v:stroke joinstyle="round"/>
              <v:formulas/>
              <v:path arrowok="t" o:connecttype="custom" o:connectlocs="0,58618118;32246,59218812;133020,59799354;290222,60355699;503853,60883828;773917,61383735;1096385,61851387;1459155,62278728;1870303,62669784;2317721,63012465;2801422,63306764;3317369,63548651;3861530,63738137;4397629,63859077;6501719,63806671;7057968,63649438;7586010,63435774;8085831,63165659;8553406,62847169;8980674,62480304;9371664,62069090;9714282,61621596;10008530,61137810;10250381,60621782;10439828,60077526;10568817,59509086;10633308,58920481;15647651,63842957;15615406,63234199;15514632,62645593;15357429,62081185;15139767,61544992;14869703,61041054;14547235,60573401;14180434,60150092;13773317,59767100;13325899,59432483;12842198,59150278;12330282,58924512;11790152,58755191;11225840,58654403;10641371,58618118;15647651,63842957" o:connectangles="0,0,0,0,0,0,0,0,0,0,0,0,0,0,0,0,0,0,0,0,0,0,0,0,0,0,0,0,0,0,0,0,0,0,0,0,0,0,0,0,0,0,0"/>
            </v:shape>
            <w10:anchorlock/>
          </v:group>
        </w:pict>
      </w:r>
    </w:p>
    <w:tbl>
      <w:tblPr>
        <w:tblStyle w:val="Tabellasemplice4"/>
        <w:tblW w:w="11042" w:type="dxa"/>
        <w:tblLook w:val="0600" w:firstRow="0" w:lastRow="0" w:firstColumn="0" w:lastColumn="0" w:noHBand="1" w:noVBand="1"/>
      </w:tblPr>
      <w:tblGrid>
        <w:gridCol w:w="2630"/>
        <w:gridCol w:w="1056"/>
        <w:gridCol w:w="7356"/>
      </w:tblGrid>
      <w:tr w:rsidR="00A429FD" w:rsidRPr="0026306A" w14:paraId="089E47EA" w14:textId="77777777" w:rsidTr="00DC530C">
        <w:tc>
          <w:tcPr>
            <w:tcW w:w="2630" w:type="dxa"/>
          </w:tcPr>
          <w:p w14:paraId="708E745A" w14:textId="208B2430" w:rsidR="000C05AE" w:rsidRPr="0026306A" w:rsidRDefault="000C05AE">
            <w:pPr>
              <w:rPr>
                <w:rFonts w:ascii="Times New Roman"/>
                <w:sz w:val="17"/>
              </w:rPr>
            </w:pPr>
          </w:p>
        </w:tc>
        <w:tc>
          <w:tcPr>
            <w:tcW w:w="1056" w:type="dxa"/>
          </w:tcPr>
          <w:p w14:paraId="24129C7B" w14:textId="6C92C22B" w:rsidR="000C05AE" w:rsidRPr="0026306A" w:rsidRDefault="000C05AE">
            <w:pPr>
              <w:rPr>
                <w:rFonts w:ascii="Times New Roman"/>
                <w:sz w:val="17"/>
              </w:rPr>
            </w:pPr>
          </w:p>
        </w:tc>
        <w:tc>
          <w:tcPr>
            <w:tcW w:w="7356" w:type="dxa"/>
          </w:tcPr>
          <w:p w14:paraId="2E83292E" w14:textId="77777777" w:rsidR="000C05AE" w:rsidRDefault="00893D9C" w:rsidP="00265387">
            <w:pPr>
              <w:pStyle w:val="TitoloVERDE"/>
            </w:pPr>
            <w:r>
              <w:t>Progetto</w:t>
            </w:r>
          </w:p>
          <w:p w14:paraId="7909D0DB" w14:textId="37C97186" w:rsidR="00893D9C" w:rsidRPr="0026306A" w:rsidRDefault="00893D9C" w:rsidP="00265387">
            <w:pPr>
              <w:pStyle w:val="TitoloVERDE"/>
            </w:pPr>
            <w:r>
              <w:t>Musicando</w:t>
            </w:r>
          </w:p>
        </w:tc>
      </w:tr>
      <w:tr w:rsidR="00A429FD" w:rsidRPr="0026306A" w14:paraId="5CADF5FF" w14:textId="77777777" w:rsidTr="00DC530C">
        <w:trPr>
          <w:trHeight w:val="869"/>
        </w:trPr>
        <w:tc>
          <w:tcPr>
            <w:tcW w:w="2630" w:type="dxa"/>
          </w:tcPr>
          <w:p w14:paraId="678E5185" w14:textId="77777777" w:rsidR="000C05AE" w:rsidRDefault="000C05AE">
            <w:pPr>
              <w:rPr>
                <w:rFonts w:ascii="Times New Roman"/>
                <w:sz w:val="17"/>
              </w:rPr>
            </w:pPr>
          </w:p>
          <w:p w14:paraId="2D709D79" w14:textId="77777777" w:rsidR="00437743" w:rsidRDefault="00437743">
            <w:pPr>
              <w:rPr>
                <w:rFonts w:ascii="Times New Roman"/>
                <w:sz w:val="17"/>
              </w:rPr>
            </w:pPr>
          </w:p>
          <w:p w14:paraId="0205E32A" w14:textId="77777777" w:rsidR="00437743" w:rsidRDefault="00437743">
            <w:pPr>
              <w:rPr>
                <w:rFonts w:ascii="Times New Roman"/>
                <w:sz w:val="17"/>
              </w:rPr>
            </w:pPr>
          </w:p>
          <w:p w14:paraId="3B399448" w14:textId="5455FE34" w:rsidR="00437743" w:rsidRPr="0026306A" w:rsidRDefault="00437743">
            <w:pPr>
              <w:rPr>
                <w:rFonts w:ascii="Times New Roman"/>
                <w:sz w:val="17"/>
              </w:rPr>
            </w:pPr>
          </w:p>
        </w:tc>
        <w:tc>
          <w:tcPr>
            <w:tcW w:w="1056" w:type="dxa"/>
          </w:tcPr>
          <w:p w14:paraId="2AFA5172" w14:textId="0BC0FB77" w:rsidR="000C05AE" w:rsidRPr="0026306A" w:rsidRDefault="000C05AE">
            <w:pPr>
              <w:rPr>
                <w:rFonts w:ascii="Times New Roman"/>
                <w:sz w:val="17"/>
              </w:rPr>
            </w:pPr>
          </w:p>
        </w:tc>
        <w:tc>
          <w:tcPr>
            <w:tcW w:w="7356" w:type="dxa"/>
          </w:tcPr>
          <w:p w14:paraId="60133A3C" w14:textId="3B2EE839" w:rsidR="000C05AE" w:rsidRPr="0026306A" w:rsidRDefault="00893D9C">
            <w:pPr>
              <w:rPr>
                <w:rFonts w:ascii="Times New Roman"/>
                <w:sz w:val="17"/>
              </w:rPr>
            </w:pPr>
            <w:r w:rsidRPr="00893D9C">
              <w:rPr>
                <w:rFonts w:asciiTheme="majorHAnsi" w:hAnsiTheme="majorHAnsi"/>
                <w:color w:val="FFC000" w:themeColor="accent4"/>
                <w:sz w:val="52"/>
                <w:szCs w:val="14"/>
              </w:rPr>
              <w:t>La musica dell’estate</w:t>
            </w:r>
          </w:p>
        </w:tc>
      </w:tr>
      <w:tr w:rsidR="00A429FD" w:rsidRPr="0026306A" w14:paraId="6CE81916" w14:textId="77777777" w:rsidTr="00DC530C">
        <w:tc>
          <w:tcPr>
            <w:tcW w:w="2630" w:type="dxa"/>
          </w:tcPr>
          <w:p w14:paraId="18C32E8D" w14:textId="2731B31B" w:rsidR="000C05AE" w:rsidRPr="0026306A" w:rsidRDefault="00100E79" w:rsidP="00BB58DC">
            <w:pPr>
              <w:pStyle w:val="BarralateraleH2VERDE"/>
            </w:pPr>
            <w:r>
              <w:t>Studente</w:t>
            </w:r>
          </w:p>
          <w:p w14:paraId="56DB71A8" w14:textId="5CC7F244" w:rsidR="0054317C" w:rsidRPr="0026306A" w:rsidRDefault="00437743" w:rsidP="0054317C">
            <w:pPr>
              <w:pStyle w:val="Corpobarralaterale"/>
            </w:pPr>
            <w:r>
              <w:rPr>
                <w:noProof/>
              </w:rPr>
              <w:drawing>
                <wp:anchor distT="0" distB="0" distL="114300" distR="114300" simplePos="0" relativeHeight="251660800" behindDoc="0" locked="0" layoutInCell="1" allowOverlap="1" wp14:anchorId="2EA9A6BE" wp14:editId="0EFAAB55">
                  <wp:simplePos x="0" y="0"/>
                  <wp:positionH relativeFrom="column">
                    <wp:posOffset>261538</wp:posOffset>
                  </wp:positionH>
                  <wp:positionV relativeFrom="paragraph">
                    <wp:posOffset>221062</wp:posOffset>
                  </wp:positionV>
                  <wp:extent cx="971550" cy="971550"/>
                  <wp:effectExtent l="0" t="0" r="0" b="0"/>
                  <wp:wrapNone/>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0E79">
              <w:t>Pizzi Andrea</w:t>
            </w:r>
            <w:r w:rsidR="0054317C" w:rsidRPr="0026306A">
              <w:rPr>
                <w:lang w:bidi="it-IT"/>
              </w:rPr>
              <w:t xml:space="preserve"> </w:t>
            </w:r>
          </w:p>
        </w:tc>
        <w:tc>
          <w:tcPr>
            <w:tcW w:w="1056" w:type="dxa"/>
          </w:tcPr>
          <w:p w14:paraId="3BA41478" w14:textId="7D41E377" w:rsidR="000C05AE" w:rsidRPr="0026306A" w:rsidRDefault="000C05AE">
            <w:pPr>
              <w:rPr>
                <w:rFonts w:ascii="Times New Roman"/>
                <w:sz w:val="17"/>
              </w:rPr>
            </w:pPr>
          </w:p>
        </w:tc>
        <w:tc>
          <w:tcPr>
            <w:tcW w:w="7356" w:type="dxa"/>
          </w:tcPr>
          <w:p w14:paraId="695403B1" w14:textId="06BF74C5" w:rsidR="000C05AE" w:rsidRDefault="00437743" w:rsidP="0054317C">
            <w:pPr>
              <w:spacing w:before="0"/>
              <w:rPr>
                <w:noProof/>
                <w:u w:val="single"/>
                <w:lang w:bidi="it-IT"/>
              </w:rPr>
            </w:pPr>
            <w:r>
              <w:rPr>
                <w:noProof/>
              </w:rPr>
              <w:drawing>
                <wp:anchor distT="0" distB="0" distL="114300" distR="114300" simplePos="0" relativeHeight="251650560" behindDoc="1" locked="0" layoutInCell="1" allowOverlap="1" wp14:anchorId="0C6873A1" wp14:editId="58867593">
                  <wp:simplePos x="0" y="0"/>
                  <wp:positionH relativeFrom="column">
                    <wp:posOffset>1258529</wp:posOffset>
                  </wp:positionH>
                  <wp:positionV relativeFrom="paragraph">
                    <wp:posOffset>-128823</wp:posOffset>
                  </wp:positionV>
                  <wp:extent cx="1699260" cy="1274522"/>
                  <wp:effectExtent l="0" t="0" r="0" b="1905"/>
                  <wp:wrapTight wrapText="bothSides">
                    <wp:wrapPolygon edited="0">
                      <wp:start x="0" y="0"/>
                      <wp:lineTo x="0" y="21309"/>
                      <wp:lineTo x="21309" y="21309"/>
                      <wp:lineTo x="21309" y="0"/>
                      <wp:lineTo x="0" y="0"/>
                    </wp:wrapPolygon>
                  </wp:wrapTight>
                  <wp:docPr id="14" name="Elemento grafico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699260" cy="1274522"/>
                          </a:xfrm>
                          <a:prstGeom prst="rect">
                            <a:avLst/>
                          </a:prstGeom>
                        </pic:spPr>
                      </pic:pic>
                    </a:graphicData>
                  </a:graphic>
                </wp:anchor>
              </w:drawing>
            </w:r>
          </w:p>
          <w:p w14:paraId="64AF8885" w14:textId="4B333685" w:rsidR="00A429FD" w:rsidRDefault="00A429FD" w:rsidP="0054317C">
            <w:pPr>
              <w:spacing w:before="0"/>
              <w:rPr>
                <w:noProof/>
                <w:u w:val="single"/>
                <w:lang w:bidi="it-IT"/>
              </w:rPr>
            </w:pPr>
          </w:p>
          <w:p w14:paraId="7249B02A" w14:textId="771ED5D3" w:rsidR="00A429FD" w:rsidRDefault="00A429FD" w:rsidP="0054317C">
            <w:pPr>
              <w:spacing w:before="0"/>
              <w:rPr>
                <w:noProof/>
                <w:u w:val="single"/>
                <w:lang w:bidi="it-IT"/>
              </w:rPr>
            </w:pPr>
          </w:p>
          <w:p w14:paraId="3F25459A" w14:textId="5DC308DB" w:rsidR="00A429FD" w:rsidRDefault="00A429FD" w:rsidP="0054317C">
            <w:pPr>
              <w:spacing w:before="0"/>
              <w:rPr>
                <w:noProof/>
                <w:u w:val="single"/>
                <w:lang w:bidi="it-IT"/>
              </w:rPr>
            </w:pPr>
          </w:p>
          <w:p w14:paraId="5C55BC53" w14:textId="7867A092" w:rsidR="00A429FD" w:rsidRDefault="00A429FD" w:rsidP="0054317C">
            <w:pPr>
              <w:spacing w:before="0"/>
              <w:rPr>
                <w:noProof/>
                <w:u w:val="single"/>
                <w:lang w:bidi="it-IT"/>
              </w:rPr>
            </w:pPr>
          </w:p>
          <w:p w14:paraId="44C21285" w14:textId="77777777" w:rsidR="00A429FD" w:rsidRDefault="00A429FD" w:rsidP="0054317C">
            <w:pPr>
              <w:spacing w:before="0"/>
              <w:rPr>
                <w:noProof/>
                <w:u w:val="single"/>
                <w:lang w:bidi="it-IT"/>
              </w:rPr>
            </w:pPr>
          </w:p>
          <w:p w14:paraId="07526351" w14:textId="77777777" w:rsidR="00A429FD" w:rsidRDefault="00A429FD" w:rsidP="0054317C">
            <w:pPr>
              <w:spacing w:before="0"/>
              <w:rPr>
                <w:noProof/>
                <w:u w:val="single"/>
                <w:lang w:bidi="it-IT"/>
              </w:rPr>
            </w:pPr>
          </w:p>
          <w:p w14:paraId="20B222A7" w14:textId="5036B7B5" w:rsidR="00A429FD" w:rsidRPr="00893D9C" w:rsidRDefault="00A429FD" w:rsidP="0054317C">
            <w:pPr>
              <w:spacing w:before="0"/>
              <w:rPr>
                <w:u w:val="single"/>
              </w:rPr>
            </w:pPr>
          </w:p>
        </w:tc>
      </w:tr>
      <w:tr w:rsidR="00A429FD" w:rsidRPr="0026306A" w14:paraId="2E7F2A43" w14:textId="77777777" w:rsidTr="00DC530C">
        <w:trPr>
          <w:trHeight w:val="288"/>
        </w:trPr>
        <w:tc>
          <w:tcPr>
            <w:tcW w:w="2630" w:type="dxa"/>
          </w:tcPr>
          <w:p w14:paraId="1F175894" w14:textId="77777777" w:rsidR="00926854" w:rsidRPr="0026306A" w:rsidRDefault="00926854" w:rsidP="00F822D3">
            <w:pPr>
              <w:spacing w:before="0"/>
              <w:rPr>
                <w:rFonts w:ascii="Times New Roman"/>
                <w:sz w:val="17"/>
              </w:rPr>
            </w:pPr>
          </w:p>
        </w:tc>
        <w:tc>
          <w:tcPr>
            <w:tcW w:w="1056" w:type="dxa"/>
          </w:tcPr>
          <w:p w14:paraId="5DADFBB5" w14:textId="77777777" w:rsidR="00926854" w:rsidRPr="0026306A" w:rsidRDefault="00926854" w:rsidP="00F822D3">
            <w:pPr>
              <w:spacing w:before="0"/>
              <w:rPr>
                <w:rFonts w:ascii="Times New Roman"/>
                <w:sz w:val="17"/>
              </w:rPr>
            </w:pPr>
          </w:p>
        </w:tc>
        <w:tc>
          <w:tcPr>
            <w:tcW w:w="7356" w:type="dxa"/>
          </w:tcPr>
          <w:p w14:paraId="769E35B4" w14:textId="57B66E5F" w:rsidR="00926854" w:rsidRPr="0026306A" w:rsidRDefault="00926854" w:rsidP="00F822D3">
            <w:pPr>
              <w:spacing w:before="0"/>
              <w:rPr>
                <w:rFonts w:ascii="Times New Roman"/>
                <w:sz w:val="17"/>
              </w:rPr>
            </w:pPr>
          </w:p>
        </w:tc>
      </w:tr>
      <w:tr w:rsidR="00A429FD" w:rsidRPr="004E00E1" w14:paraId="21579A67" w14:textId="77777777" w:rsidTr="00DC530C">
        <w:trPr>
          <w:trHeight w:val="6768"/>
        </w:trPr>
        <w:tc>
          <w:tcPr>
            <w:tcW w:w="2630" w:type="dxa"/>
          </w:tcPr>
          <w:p w14:paraId="5F850728" w14:textId="5D8F47F2" w:rsidR="00BB58DC" w:rsidRPr="0026306A" w:rsidRDefault="00100E79" w:rsidP="00AC5B4E">
            <w:pPr>
              <w:pStyle w:val="BarralateraleH2VERDE"/>
              <w:ind w:left="0"/>
            </w:pPr>
            <w:r>
              <w:t>Classe</w:t>
            </w:r>
          </w:p>
          <w:p w14:paraId="2F023E42" w14:textId="57F6AF94" w:rsidR="00BB58DC" w:rsidRPr="0026306A" w:rsidRDefault="00100E79" w:rsidP="00100E79">
            <w:pPr>
              <w:pStyle w:val="Corpobarralaterale"/>
            </w:pPr>
            <w:r>
              <w:rPr>
                <w:lang w:bidi="it-IT"/>
              </w:rPr>
              <w:t>V° C ITT</w:t>
            </w:r>
          </w:p>
          <w:p w14:paraId="041B368F" w14:textId="77625763" w:rsidR="0054317C" w:rsidRDefault="0054317C" w:rsidP="00045461">
            <w:pPr>
              <w:pStyle w:val="Corpobarralaterale"/>
            </w:pPr>
          </w:p>
          <w:p w14:paraId="12BF6003" w14:textId="77777777" w:rsidR="00100E79" w:rsidRPr="0026306A" w:rsidRDefault="00100E79" w:rsidP="00045461">
            <w:pPr>
              <w:pStyle w:val="Corpobarralaterale"/>
            </w:pPr>
          </w:p>
          <w:p w14:paraId="64D60466" w14:textId="25762734" w:rsidR="00100E79" w:rsidRPr="0026306A" w:rsidRDefault="00100E79" w:rsidP="00100E79">
            <w:pPr>
              <w:pStyle w:val="BarralateraleH2VERDE"/>
            </w:pPr>
            <w:r>
              <w:t>Scuola/Anno</w:t>
            </w:r>
          </w:p>
          <w:p w14:paraId="2308B17E" w14:textId="6554D3B8" w:rsidR="00BB58DC" w:rsidRPr="0026306A" w:rsidRDefault="00BB58DC" w:rsidP="00045461">
            <w:pPr>
              <w:pStyle w:val="Corpobarralaterale"/>
            </w:pPr>
          </w:p>
          <w:p w14:paraId="1F8DE254" w14:textId="71AC9F3D" w:rsidR="00BB58DC" w:rsidRPr="0026306A" w:rsidRDefault="00100E79" w:rsidP="00045461">
            <w:pPr>
              <w:pStyle w:val="Corpobarralaterale"/>
            </w:pPr>
            <w:r>
              <w:t>IISS. Sandro Pertini</w:t>
            </w:r>
          </w:p>
          <w:p w14:paraId="213062CB" w14:textId="77777777" w:rsidR="0054317C" w:rsidRPr="0026306A" w:rsidRDefault="0054317C" w:rsidP="00045461">
            <w:pPr>
              <w:pStyle w:val="Corpobarralaterale"/>
            </w:pPr>
          </w:p>
          <w:p w14:paraId="77ED5E67" w14:textId="77777777" w:rsidR="000C05AE" w:rsidRDefault="00100E79" w:rsidP="00045461">
            <w:pPr>
              <w:pStyle w:val="Corpobarralaterale"/>
            </w:pPr>
            <w:r>
              <w:t>Anno Scolastico</w:t>
            </w:r>
          </w:p>
          <w:p w14:paraId="4AC0F70D" w14:textId="3F77F0EC" w:rsidR="00100E79" w:rsidRPr="0026306A" w:rsidRDefault="00100E79" w:rsidP="00045461">
            <w:pPr>
              <w:pStyle w:val="Corpobarralaterale"/>
            </w:pPr>
            <w:r>
              <w:t>2021/2021</w:t>
            </w:r>
          </w:p>
        </w:tc>
        <w:tc>
          <w:tcPr>
            <w:tcW w:w="1056" w:type="dxa"/>
          </w:tcPr>
          <w:p w14:paraId="67D29C51" w14:textId="79E2FDEB" w:rsidR="000C05AE" w:rsidRPr="0026306A" w:rsidRDefault="000C05AE">
            <w:pPr>
              <w:rPr>
                <w:rFonts w:ascii="Times New Roman"/>
                <w:sz w:val="17"/>
              </w:rPr>
            </w:pPr>
          </w:p>
        </w:tc>
        <w:tc>
          <w:tcPr>
            <w:tcW w:w="7356" w:type="dxa"/>
          </w:tcPr>
          <w:p w14:paraId="15C3AD2A" w14:textId="355CCFDB" w:rsidR="000C05AE" w:rsidRPr="0026306A" w:rsidRDefault="006C1558" w:rsidP="000C05AE">
            <w:pPr>
              <w:pStyle w:val="IntestazioniH1"/>
            </w:pPr>
            <w:r>
              <w:t>Dati del Cliente</w:t>
            </w:r>
          </w:p>
          <w:p w14:paraId="1EC0D57A" w14:textId="039312AE" w:rsidR="006C1558" w:rsidRDefault="0059032D" w:rsidP="006C1558">
            <w:pPr>
              <w:jc w:val="both"/>
            </w:pPr>
            <w:r w:rsidRPr="0059032D">
              <w:rPr>
                <w:b/>
                <w:bCs/>
              </w:rPr>
              <w:t>Nome Cliente</w:t>
            </w:r>
            <w:r>
              <w:t xml:space="preserve">: Associazione Culturale </w:t>
            </w:r>
            <w:r w:rsidRPr="0059032D">
              <w:rPr>
                <w:i/>
                <w:iCs/>
              </w:rPr>
              <w:t>“Musicando”</w:t>
            </w:r>
          </w:p>
          <w:p w14:paraId="3D4A8349" w14:textId="095DC1D1" w:rsidR="00AA2D37" w:rsidRPr="00AA2D37" w:rsidRDefault="0059032D" w:rsidP="006C1558">
            <w:pPr>
              <w:jc w:val="both"/>
              <w:rPr>
                <w:sz w:val="18"/>
                <w:szCs w:val="18"/>
              </w:rPr>
            </w:pPr>
            <w:r w:rsidRPr="00AC5B4E">
              <w:rPr>
                <w:b/>
                <w:bCs/>
              </w:rPr>
              <w:t>Richieste del cliente:</w:t>
            </w:r>
            <w:r w:rsidRPr="00AA2D37">
              <w:rPr>
                <w:sz w:val="18"/>
                <w:szCs w:val="18"/>
              </w:rPr>
              <w:t xml:space="preserve"> Creazione di una piattaforma informatica per l’evento “Estate in Musica” 2021 costituita da un sito web e un sistema informativo automatizzato tramite l’utilizzo di un database deputato a l’organizzazione di tutti i dati che necessariamente devono essere memorizzati. La piattaforma sarà articolata in un </w:t>
            </w:r>
            <w:r w:rsidRPr="00AA2D37">
              <w:rPr>
                <w:b/>
                <w:bCs/>
                <w:i/>
                <w:iCs/>
                <w:sz w:val="18"/>
                <w:szCs w:val="18"/>
              </w:rPr>
              <w:t>sito Web</w:t>
            </w:r>
            <w:r w:rsidRPr="00AA2D37">
              <w:rPr>
                <w:sz w:val="18"/>
                <w:szCs w:val="18"/>
              </w:rPr>
              <w:t xml:space="preserve"> </w:t>
            </w:r>
            <w:r w:rsidR="00AA2D37" w:rsidRPr="00AA2D37">
              <w:rPr>
                <w:sz w:val="18"/>
                <w:szCs w:val="18"/>
              </w:rPr>
              <w:t xml:space="preserve">che sarà in grado di interagire direttamente con la base dati divenendone di fatto la principale interfaccia tra utente e sistema. </w:t>
            </w:r>
          </w:p>
          <w:p w14:paraId="38C2B3B5" w14:textId="0EEF6E1D" w:rsidR="00AA2D37" w:rsidRPr="00AA2D37" w:rsidRDefault="00AA2D37" w:rsidP="006C1558">
            <w:pPr>
              <w:jc w:val="both"/>
              <w:rPr>
                <w:sz w:val="18"/>
                <w:szCs w:val="18"/>
              </w:rPr>
            </w:pPr>
            <w:r w:rsidRPr="00AA2D37">
              <w:rPr>
                <w:sz w:val="18"/>
                <w:szCs w:val="18"/>
              </w:rPr>
              <w:t>Il sistema principalmente dovrà permettere all’utente di acquistare dei biglietti per gli eventi musicali organizzati dall’associazione culturale che verranno consegnati in formato digitale tramite messaggio email al recapito di posta specificato al momento dell’acquisto.</w:t>
            </w:r>
          </w:p>
          <w:p w14:paraId="0A0FF99F" w14:textId="51654C93" w:rsidR="00D02823" w:rsidRPr="00AA2D37" w:rsidRDefault="00AA2D37" w:rsidP="006C1558">
            <w:pPr>
              <w:jc w:val="both"/>
              <w:rPr>
                <w:sz w:val="18"/>
                <w:szCs w:val="18"/>
              </w:rPr>
            </w:pPr>
            <w:r w:rsidRPr="00AA2D37">
              <w:rPr>
                <w:sz w:val="18"/>
                <w:szCs w:val="18"/>
              </w:rPr>
              <w:t>Un apposito script scritto server side si occuperà della funzionalità di invio dell’email non rendendo per tanto la necessità di installazione di un apposito server email.</w:t>
            </w:r>
          </w:p>
          <w:p w14:paraId="29B27A0C" w14:textId="4FFA5395" w:rsidR="00D02823" w:rsidRDefault="00AA2D37" w:rsidP="006C1558">
            <w:pPr>
              <w:jc w:val="both"/>
              <w:rPr>
                <w:sz w:val="18"/>
                <w:szCs w:val="18"/>
              </w:rPr>
            </w:pPr>
            <w:r w:rsidRPr="007D588B">
              <w:rPr>
                <w:sz w:val="18"/>
                <w:szCs w:val="18"/>
              </w:rPr>
              <w:t xml:space="preserve">Il committente oltre alla creazione della piattaforma </w:t>
            </w:r>
            <w:r w:rsidR="007D588B" w:rsidRPr="007D588B">
              <w:rPr>
                <w:sz w:val="18"/>
                <w:szCs w:val="18"/>
              </w:rPr>
              <w:t>informatica richiede</w:t>
            </w:r>
            <w:r w:rsidRPr="007D588B">
              <w:rPr>
                <w:sz w:val="18"/>
                <w:szCs w:val="18"/>
              </w:rPr>
              <w:t xml:space="preserve"> la creazione di una adeguata </w:t>
            </w:r>
            <w:r w:rsidRPr="00D02823">
              <w:rPr>
                <w:b/>
                <w:bCs/>
                <w:i/>
                <w:iCs/>
                <w:sz w:val="18"/>
                <w:szCs w:val="18"/>
              </w:rPr>
              <w:t xml:space="preserve">infrastruttura </w:t>
            </w:r>
            <w:r w:rsidR="007D588B" w:rsidRPr="00D02823">
              <w:rPr>
                <w:b/>
                <w:bCs/>
                <w:i/>
                <w:iCs/>
                <w:sz w:val="18"/>
                <w:szCs w:val="18"/>
              </w:rPr>
              <w:t>di rete</w:t>
            </w:r>
            <w:r w:rsidR="007D588B" w:rsidRPr="007D588B">
              <w:rPr>
                <w:sz w:val="18"/>
                <w:szCs w:val="18"/>
              </w:rPr>
              <w:t xml:space="preserve"> </w:t>
            </w:r>
            <w:r w:rsidRPr="007D588B">
              <w:rPr>
                <w:sz w:val="18"/>
                <w:szCs w:val="18"/>
              </w:rPr>
              <w:t xml:space="preserve">atta a supportare la piattaforma informatica progettata </w:t>
            </w:r>
            <w:r w:rsidR="007D588B" w:rsidRPr="007D588B">
              <w:rPr>
                <w:sz w:val="18"/>
                <w:szCs w:val="18"/>
              </w:rPr>
              <w:t xml:space="preserve">e permetta di gestire gli accessi ai vari capannoni in possesso dell’associazione in cui verranno organizzati gli eventi. L’infrastruttura dovrà inoltre prevedere un sistema di monitoraggio </w:t>
            </w:r>
            <w:r w:rsidR="00D02823">
              <w:rPr>
                <w:sz w:val="18"/>
                <w:szCs w:val="18"/>
              </w:rPr>
              <w:t xml:space="preserve">della concentrazione del </w:t>
            </w:r>
            <w:r w:rsidR="00D02823" w:rsidRPr="00D02823">
              <w:rPr>
                <w:b/>
                <w:bCs/>
                <w:i/>
                <w:iCs/>
                <w:sz w:val="18"/>
                <w:szCs w:val="18"/>
              </w:rPr>
              <w:t xml:space="preserve">diossido di </w:t>
            </w:r>
            <w:r w:rsidR="00AC5B4E" w:rsidRPr="00D02823">
              <w:rPr>
                <w:b/>
                <w:bCs/>
                <w:i/>
                <w:iCs/>
                <w:sz w:val="18"/>
                <w:szCs w:val="18"/>
              </w:rPr>
              <w:t>carbonio</w:t>
            </w:r>
            <w:r w:rsidR="00AC5B4E">
              <w:rPr>
                <w:sz w:val="18"/>
                <w:szCs w:val="18"/>
              </w:rPr>
              <w:t xml:space="preserve"> nelle</w:t>
            </w:r>
            <w:r w:rsidR="00D02823">
              <w:rPr>
                <w:sz w:val="18"/>
                <w:szCs w:val="18"/>
              </w:rPr>
              <w:t xml:space="preserve"> varie sale al fine di evitare la saturazione dell’aria mettendo in funzione il sistema d’areazione degli impianti.</w:t>
            </w:r>
          </w:p>
          <w:p w14:paraId="2380AB3A" w14:textId="71B025FC" w:rsidR="00D02823" w:rsidRPr="007D588B" w:rsidRDefault="00D02823" w:rsidP="006C1558">
            <w:pPr>
              <w:jc w:val="both"/>
              <w:rPr>
                <w:sz w:val="18"/>
                <w:szCs w:val="18"/>
              </w:rPr>
            </w:pPr>
            <w:r>
              <w:rPr>
                <w:sz w:val="18"/>
                <w:szCs w:val="18"/>
              </w:rPr>
              <w:t>L’infrastruttura di rete sarà progettata tenendo conto di alti standard di sicurezza</w:t>
            </w:r>
            <w:r w:rsidR="00AC5B4E">
              <w:rPr>
                <w:sz w:val="18"/>
                <w:szCs w:val="18"/>
              </w:rPr>
              <w:t xml:space="preserve"> che garantiscano l’affidabilità della rete, la continuità del servizio e l’integrità, sicurezza e consistenza dei dati. </w:t>
            </w:r>
            <w:r>
              <w:rPr>
                <w:sz w:val="18"/>
                <w:szCs w:val="18"/>
              </w:rPr>
              <w:t xml:space="preserve"> </w:t>
            </w:r>
            <w:r w:rsidR="00AC5B4E">
              <w:rPr>
                <w:sz w:val="18"/>
                <w:szCs w:val="18"/>
              </w:rPr>
              <w:t>Per garantire tutto ciò si farà ampio affidamento alle soluzioni CISCO</w:t>
            </w:r>
            <w:r w:rsidR="00AC5B4E" w:rsidRPr="00AC5B4E">
              <w:rPr>
                <w:sz w:val="12"/>
                <w:szCs w:val="12"/>
              </w:rPr>
              <w:t>®</w:t>
            </w:r>
            <w:r w:rsidR="00AC5B4E">
              <w:rPr>
                <w:sz w:val="18"/>
                <w:szCs w:val="18"/>
              </w:rPr>
              <w:t xml:space="preserve"> azienda leader nel settore delle telecomunicazioni sinonimo per tutti di qualità e affidabilità.</w:t>
            </w:r>
          </w:p>
          <w:p w14:paraId="64596D17" w14:textId="3BE4BDEF" w:rsidR="00AA2D37" w:rsidRDefault="00AA2D37" w:rsidP="006C1558">
            <w:pPr>
              <w:jc w:val="both"/>
              <w:rPr>
                <w:sz w:val="18"/>
                <w:szCs w:val="18"/>
              </w:rPr>
            </w:pPr>
          </w:p>
          <w:p w14:paraId="51574DD1" w14:textId="1D513C85" w:rsidR="000C0429" w:rsidRDefault="000C0429" w:rsidP="006C1558">
            <w:pPr>
              <w:jc w:val="both"/>
              <w:rPr>
                <w:sz w:val="18"/>
                <w:szCs w:val="18"/>
              </w:rPr>
            </w:pPr>
          </w:p>
          <w:p w14:paraId="508B7BE1" w14:textId="121C3E1C" w:rsidR="000C0429" w:rsidRDefault="000C0429" w:rsidP="006C1558">
            <w:pPr>
              <w:jc w:val="both"/>
              <w:rPr>
                <w:sz w:val="18"/>
                <w:szCs w:val="18"/>
              </w:rPr>
            </w:pPr>
          </w:p>
          <w:p w14:paraId="608763B4" w14:textId="4285FE28" w:rsidR="000C0429" w:rsidRDefault="000C0429" w:rsidP="000C0429">
            <w:pPr>
              <w:pStyle w:val="TitoloVERDE"/>
            </w:pPr>
            <w:r>
              <w:t>Sommario</w:t>
            </w:r>
          </w:p>
          <w:p w14:paraId="29741F32" w14:textId="66DD92C2" w:rsidR="000C0429" w:rsidRDefault="000C0429" w:rsidP="000C0429">
            <w:pPr>
              <w:pStyle w:val="TitoloVERDE"/>
            </w:pPr>
          </w:p>
          <w:p w14:paraId="5D541542" w14:textId="4659DED5" w:rsidR="000C0429" w:rsidRPr="000C0429" w:rsidRDefault="00437743" w:rsidP="000C0429">
            <w:pPr>
              <w:pStyle w:val="BarralateraleH2BLU"/>
              <w:numPr>
                <w:ilvl w:val="0"/>
                <w:numId w:val="2"/>
              </w:numPr>
              <w:rPr>
                <w:sz w:val="28"/>
                <w:szCs w:val="24"/>
              </w:rPr>
            </w:pPr>
            <w:r>
              <w:rPr>
                <w:sz w:val="28"/>
                <w:szCs w:val="24"/>
              </w:rPr>
              <w:t>R</w:t>
            </w:r>
            <w:r w:rsidR="000C0429" w:rsidRPr="000C0429">
              <w:rPr>
                <w:sz w:val="28"/>
                <w:szCs w:val="24"/>
              </w:rPr>
              <w:t>ealizzazione Piattaforma Informatica</w:t>
            </w:r>
          </w:p>
          <w:p w14:paraId="0B22BA0A" w14:textId="1B62AF49" w:rsidR="000C0429" w:rsidRPr="000C0429" w:rsidRDefault="000C0429" w:rsidP="000C0429">
            <w:pPr>
              <w:pStyle w:val="BarralateraleH2BLU"/>
              <w:numPr>
                <w:ilvl w:val="1"/>
                <w:numId w:val="2"/>
              </w:numPr>
              <w:rPr>
                <w:color w:val="000000" w:themeColor="text1"/>
                <w:sz w:val="28"/>
                <w:szCs w:val="24"/>
              </w:rPr>
            </w:pPr>
            <w:r w:rsidRPr="000C0429">
              <w:rPr>
                <w:color w:val="000000" w:themeColor="text1"/>
                <w:sz w:val="28"/>
                <w:szCs w:val="24"/>
              </w:rPr>
              <w:t>Sito Web</w:t>
            </w:r>
          </w:p>
          <w:p w14:paraId="1533FD45" w14:textId="0A5A3665" w:rsidR="000C0429" w:rsidRDefault="000C0429" w:rsidP="000C0429">
            <w:pPr>
              <w:pStyle w:val="BarralateraleH2BLU"/>
              <w:numPr>
                <w:ilvl w:val="1"/>
                <w:numId w:val="2"/>
              </w:numPr>
              <w:rPr>
                <w:color w:val="000000" w:themeColor="text1"/>
                <w:sz w:val="28"/>
                <w:szCs w:val="24"/>
              </w:rPr>
            </w:pPr>
            <w:r w:rsidRPr="000C0429">
              <w:rPr>
                <w:color w:val="000000" w:themeColor="text1"/>
                <w:sz w:val="28"/>
                <w:szCs w:val="24"/>
              </w:rPr>
              <w:t>Script mail</w:t>
            </w:r>
          </w:p>
          <w:p w14:paraId="41E583AD" w14:textId="747F17E9" w:rsidR="00C82666" w:rsidRPr="000C0429" w:rsidRDefault="00C82666" w:rsidP="00C82666">
            <w:pPr>
              <w:pStyle w:val="BarralateraleH2BLU"/>
              <w:numPr>
                <w:ilvl w:val="2"/>
                <w:numId w:val="2"/>
              </w:numPr>
              <w:rPr>
                <w:color w:val="000000" w:themeColor="text1"/>
                <w:sz w:val="28"/>
                <w:szCs w:val="24"/>
              </w:rPr>
            </w:pPr>
            <w:r>
              <w:rPr>
                <w:color w:val="000000" w:themeColor="text1"/>
                <w:sz w:val="28"/>
                <w:szCs w:val="24"/>
              </w:rPr>
              <w:t>La funzione PHP mail</w:t>
            </w:r>
          </w:p>
          <w:p w14:paraId="13CCB0FD" w14:textId="3CE0A4CB" w:rsidR="000C0429" w:rsidRDefault="000C0429" w:rsidP="000C0429">
            <w:pPr>
              <w:pStyle w:val="BarralateraleH2BLU"/>
              <w:numPr>
                <w:ilvl w:val="1"/>
                <w:numId w:val="2"/>
              </w:numPr>
              <w:rPr>
                <w:color w:val="000000" w:themeColor="text1"/>
                <w:sz w:val="28"/>
                <w:szCs w:val="24"/>
              </w:rPr>
            </w:pPr>
            <w:r w:rsidRPr="000C0429">
              <w:rPr>
                <w:color w:val="000000" w:themeColor="text1"/>
                <w:sz w:val="28"/>
                <w:szCs w:val="24"/>
              </w:rPr>
              <w:t xml:space="preserve">Analisi </w:t>
            </w:r>
            <w:r w:rsidR="004E00E1">
              <w:rPr>
                <w:color w:val="000000" w:themeColor="text1"/>
                <w:sz w:val="28"/>
                <w:szCs w:val="24"/>
              </w:rPr>
              <w:t xml:space="preserve">del </w:t>
            </w:r>
            <w:r w:rsidRPr="000C0429">
              <w:rPr>
                <w:color w:val="000000" w:themeColor="text1"/>
                <w:sz w:val="28"/>
                <w:szCs w:val="24"/>
              </w:rPr>
              <w:t>Database</w:t>
            </w:r>
          </w:p>
          <w:p w14:paraId="543DD714" w14:textId="4DD9BEFF" w:rsidR="000C0429" w:rsidRDefault="000C0429" w:rsidP="000C0429">
            <w:pPr>
              <w:pStyle w:val="BarralateraleH2BLU"/>
              <w:numPr>
                <w:ilvl w:val="2"/>
                <w:numId w:val="2"/>
              </w:numPr>
              <w:rPr>
                <w:color w:val="000000" w:themeColor="text1"/>
                <w:sz w:val="28"/>
                <w:szCs w:val="24"/>
              </w:rPr>
            </w:pPr>
            <w:r>
              <w:rPr>
                <w:color w:val="000000" w:themeColor="text1"/>
                <w:sz w:val="28"/>
                <w:szCs w:val="24"/>
              </w:rPr>
              <w:t>Analisi della realtà di interesse</w:t>
            </w:r>
          </w:p>
          <w:p w14:paraId="289814CE" w14:textId="4D0CE84F" w:rsidR="000C0429" w:rsidRDefault="000C0429" w:rsidP="000C0429">
            <w:pPr>
              <w:pStyle w:val="BarralateraleH2BLU"/>
              <w:numPr>
                <w:ilvl w:val="2"/>
                <w:numId w:val="2"/>
              </w:numPr>
              <w:rPr>
                <w:color w:val="000000" w:themeColor="text1"/>
                <w:sz w:val="28"/>
                <w:szCs w:val="24"/>
              </w:rPr>
            </w:pPr>
            <w:r>
              <w:rPr>
                <w:color w:val="000000" w:themeColor="text1"/>
                <w:sz w:val="28"/>
                <w:szCs w:val="24"/>
              </w:rPr>
              <w:t>Fase di progettazione concettuale</w:t>
            </w:r>
          </w:p>
          <w:p w14:paraId="0338F625" w14:textId="3D43549D" w:rsidR="000C0429" w:rsidRDefault="000C0429" w:rsidP="000C0429">
            <w:pPr>
              <w:pStyle w:val="BarralateraleH2BLU"/>
              <w:numPr>
                <w:ilvl w:val="2"/>
                <w:numId w:val="2"/>
              </w:numPr>
              <w:rPr>
                <w:color w:val="000000" w:themeColor="text1"/>
                <w:sz w:val="28"/>
                <w:szCs w:val="24"/>
              </w:rPr>
            </w:pPr>
            <w:r>
              <w:rPr>
                <w:color w:val="000000" w:themeColor="text1"/>
                <w:sz w:val="28"/>
                <w:szCs w:val="24"/>
              </w:rPr>
              <w:t>Fase di progettazione Logica</w:t>
            </w:r>
          </w:p>
          <w:p w14:paraId="5B11CFE5" w14:textId="4CD714DC" w:rsidR="000C0429" w:rsidRPr="000C0429" w:rsidRDefault="000C0429" w:rsidP="000C0429">
            <w:pPr>
              <w:pStyle w:val="BarralateraleH2BLU"/>
              <w:numPr>
                <w:ilvl w:val="2"/>
                <w:numId w:val="2"/>
              </w:numPr>
              <w:rPr>
                <w:color w:val="000000" w:themeColor="text1"/>
                <w:sz w:val="28"/>
                <w:szCs w:val="24"/>
              </w:rPr>
            </w:pPr>
            <w:r>
              <w:rPr>
                <w:color w:val="000000" w:themeColor="text1"/>
                <w:sz w:val="28"/>
                <w:szCs w:val="24"/>
              </w:rPr>
              <w:t>Fase di progettazione Fisica</w:t>
            </w:r>
          </w:p>
          <w:p w14:paraId="37A63F7F" w14:textId="555B0957" w:rsidR="000C0429" w:rsidRDefault="000C0429" w:rsidP="000C0429">
            <w:pPr>
              <w:pStyle w:val="BarralateraleH2BLU"/>
              <w:ind w:left="1080"/>
            </w:pPr>
          </w:p>
          <w:p w14:paraId="6C983B09" w14:textId="271DB943" w:rsidR="000C0429" w:rsidRDefault="000C0429" w:rsidP="000C0429">
            <w:pPr>
              <w:pStyle w:val="BarralateraleH2BLU"/>
              <w:ind w:left="0"/>
            </w:pPr>
          </w:p>
          <w:p w14:paraId="3A5915E2" w14:textId="77777777" w:rsidR="000C0429" w:rsidRDefault="000C0429" w:rsidP="000C0429">
            <w:pPr>
              <w:pStyle w:val="BarralateraleH2BLU"/>
              <w:ind w:left="0"/>
            </w:pPr>
          </w:p>
          <w:p w14:paraId="69F629C7" w14:textId="6AF7448C" w:rsidR="000C0429" w:rsidRPr="00BF697C" w:rsidRDefault="00437743" w:rsidP="000C0429">
            <w:pPr>
              <w:pStyle w:val="BarralateraleH2BLU"/>
              <w:numPr>
                <w:ilvl w:val="0"/>
                <w:numId w:val="2"/>
              </w:numPr>
              <w:rPr>
                <w:sz w:val="28"/>
                <w:szCs w:val="28"/>
              </w:rPr>
            </w:pPr>
            <w:r>
              <w:rPr>
                <w:sz w:val="28"/>
                <w:szCs w:val="28"/>
              </w:rPr>
              <w:t>R</w:t>
            </w:r>
            <w:r w:rsidR="000C0429" w:rsidRPr="00BF697C">
              <w:rPr>
                <w:sz w:val="28"/>
                <w:szCs w:val="28"/>
              </w:rPr>
              <w:t>ealizzazione Infrastruttura di rete</w:t>
            </w:r>
          </w:p>
          <w:p w14:paraId="2C5B8C1D" w14:textId="0B5EB9BA" w:rsidR="000C0429" w:rsidRPr="00BF697C" w:rsidRDefault="000C0429" w:rsidP="000C0429">
            <w:pPr>
              <w:pStyle w:val="BarralateraleH2BLU"/>
              <w:numPr>
                <w:ilvl w:val="1"/>
                <w:numId w:val="2"/>
              </w:numPr>
              <w:rPr>
                <w:color w:val="000000" w:themeColor="text1"/>
                <w:sz w:val="28"/>
                <w:szCs w:val="28"/>
              </w:rPr>
            </w:pPr>
            <w:r w:rsidRPr="00BF697C">
              <w:rPr>
                <w:color w:val="000000" w:themeColor="text1"/>
                <w:sz w:val="28"/>
                <w:szCs w:val="28"/>
              </w:rPr>
              <w:t>Scheda apparati</w:t>
            </w:r>
          </w:p>
          <w:p w14:paraId="5E4DE347" w14:textId="60468037" w:rsidR="000C0429" w:rsidRPr="00BF697C" w:rsidRDefault="000C0429" w:rsidP="000C0429">
            <w:pPr>
              <w:pStyle w:val="BarralateraleH2BLU"/>
              <w:numPr>
                <w:ilvl w:val="1"/>
                <w:numId w:val="2"/>
              </w:numPr>
              <w:rPr>
                <w:color w:val="000000" w:themeColor="text1"/>
                <w:sz w:val="28"/>
                <w:szCs w:val="28"/>
              </w:rPr>
            </w:pPr>
            <w:r w:rsidRPr="00BF697C">
              <w:rPr>
                <w:color w:val="000000" w:themeColor="text1"/>
                <w:sz w:val="28"/>
                <w:szCs w:val="28"/>
              </w:rPr>
              <w:t>Schema Fisico della rete</w:t>
            </w:r>
          </w:p>
          <w:p w14:paraId="03CF8F8A" w14:textId="6B2E497C" w:rsidR="000C0429" w:rsidRPr="00BF697C" w:rsidRDefault="000C0429" w:rsidP="000C0429">
            <w:pPr>
              <w:pStyle w:val="BarralateraleH2BLU"/>
              <w:numPr>
                <w:ilvl w:val="1"/>
                <w:numId w:val="2"/>
              </w:numPr>
              <w:rPr>
                <w:color w:val="000000" w:themeColor="text1"/>
                <w:sz w:val="28"/>
                <w:szCs w:val="28"/>
              </w:rPr>
            </w:pPr>
            <w:r w:rsidRPr="00BF697C">
              <w:rPr>
                <w:color w:val="000000" w:themeColor="text1"/>
                <w:sz w:val="28"/>
                <w:szCs w:val="28"/>
              </w:rPr>
              <w:t>Schema Logico di rete</w:t>
            </w:r>
          </w:p>
          <w:p w14:paraId="1D97A7B9" w14:textId="142700D7" w:rsidR="000C0429" w:rsidRPr="00BF697C" w:rsidRDefault="000C0429" w:rsidP="000C0429">
            <w:pPr>
              <w:pStyle w:val="BarralateraleH2BLU"/>
              <w:numPr>
                <w:ilvl w:val="1"/>
                <w:numId w:val="2"/>
              </w:numPr>
              <w:rPr>
                <w:color w:val="000000" w:themeColor="text1"/>
                <w:sz w:val="28"/>
                <w:szCs w:val="28"/>
              </w:rPr>
            </w:pPr>
            <w:r w:rsidRPr="00BF697C">
              <w:rPr>
                <w:color w:val="000000" w:themeColor="text1"/>
                <w:sz w:val="28"/>
                <w:szCs w:val="28"/>
              </w:rPr>
              <w:t>Piano di Indirizzamento</w:t>
            </w:r>
          </w:p>
          <w:p w14:paraId="7CE5294F" w14:textId="469193D0" w:rsidR="000C0429" w:rsidRPr="00BF697C" w:rsidRDefault="000C0429" w:rsidP="000C0429">
            <w:pPr>
              <w:pStyle w:val="BarralateraleH2BLU"/>
              <w:numPr>
                <w:ilvl w:val="1"/>
                <w:numId w:val="2"/>
              </w:numPr>
              <w:rPr>
                <w:color w:val="000000" w:themeColor="text1"/>
                <w:sz w:val="28"/>
                <w:szCs w:val="28"/>
              </w:rPr>
            </w:pPr>
            <w:r w:rsidRPr="00BF697C">
              <w:rPr>
                <w:color w:val="000000" w:themeColor="text1"/>
                <w:sz w:val="28"/>
                <w:szCs w:val="28"/>
              </w:rPr>
              <w:t>Policy di sicurezza dei dati</w:t>
            </w:r>
          </w:p>
          <w:p w14:paraId="168330BB" w14:textId="54B4EDCE" w:rsidR="000C0429" w:rsidRPr="00BF697C" w:rsidRDefault="000C0429" w:rsidP="000C0429">
            <w:pPr>
              <w:pStyle w:val="BarralateraleH2BLU"/>
              <w:numPr>
                <w:ilvl w:val="1"/>
                <w:numId w:val="2"/>
              </w:numPr>
              <w:rPr>
                <w:color w:val="000000" w:themeColor="text1"/>
                <w:sz w:val="28"/>
                <w:szCs w:val="28"/>
              </w:rPr>
            </w:pPr>
            <w:r w:rsidRPr="00BF697C">
              <w:rPr>
                <w:color w:val="000000" w:themeColor="text1"/>
                <w:sz w:val="28"/>
                <w:szCs w:val="28"/>
              </w:rPr>
              <w:t xml:space="preserve">Piano di </w:t>
            </w:r>
            <w:proofErr w:type="spellStart"/>
            <w:r w:rsidRPr="00BF697C">
              <w:rPr>
                <w:color w:val="000000" w:themeColor="text1"/>
                <w:sz w:val="28"/>
                <w:szCs w:val="28"/>
              </w:rPr>
              <w:t>Disaster</w:t>
            </w:r>
            <w:proofErr w:type="spellEnd"/>
            <w:r w:rsidRPr="00BF697C">
              <w:rPr>
                <w:color w:val="000000" w:themeColor="text1"/>
                <w:sz w:val="28"/>
                <w:szCs w:val="28"/>
              </w:rPr>
              <w:t xml:space="preserve"> Recovery </w:t>
            </w:r>
          </w:p>
          <w:p w14:paraId="3C13D067" w14:textId="77777777" w:rsidR="00C82666" w:rsidRPr="000C0429" w:rsidRDefault="00C82666" w:rsidP="00C82666">
            <w:pPr>
              <w:pStyle w:val="BarralateraleH2BLU"/>
              <w:ind w:left="1800"/>
              <w:rPr>
                <w:color w:val="000000" w:themeColor="text1"/>
                <w:sz w:val="32"/>
                <w:szCs w:val="28"/>
              </w:rPr>
            </w:pPr>
          </w:p>
          <w:p w14:paraId="0053C7CE" w14:textId="2924D05A" w:rsidR="000C0429" w:rsidRDefault="000C0429" w:rsidP="006C1558">
            <w:pPr>
              <w:jc w:val="both"/>
              <w:rPr>
                <w:sz w:val="18"/>
                <w:szCs w:val="18"/>
              </w:rPr>
            </w:pPr>
          </w:p>
          <w:p w14:paraId="0459CE1D" w14:textId="0444DFFE" w:rsidR="000C0429" w:rsidRDefault="000C0429" w:rsidP="006C1558">
            <w:pPr>
              <w:jc w:val="both"/>
              <w:rPr>
                <w:sz w:val="18"/>
                <w:szCs w:val="18"/>
              </w:rPr>
            </w:pPr>
          </w:p>
          <w:p w14:paraId="6151C240" w14:textId="18960D2F" w:rsidR="000C0429" w:rsidRDefault="000C0429" w:rsidP="006C1558">
            <w:pPr>
              <w:jc w:val="both"/>
              <w:rPr>
                <w:sz w:val="18"/>
                <w:szCs w:val="18"/>
              </w:rPr>
            </w:pPr>
          </w:p>
          <w:p w14:paraId="4F84882F" w14:textId="2A695130" w:rsidR="000C0429" w:rsidRDefault="000C0429" w:rsidP="006C1558">
            <w:pPr>
              <w:jc w:val="both"/>
              <w:rPr>
                <w:sz w:val="18"/>
                <w:szCs w:val="18"/>
              </w:rPr>
            </w:pPr>
          </w:p>
          <w:p w14:paraId="255C574F" w14:textId="628E465E" w:rsidR="000C0429" w:rsidRDefault="000C0429" w:rsidP="006C1558">
            <w:pPr>
              <w:jc w:val="both"/>
              <w:rPr>
                <w:sz w:val="18"/>
                <w:szCs w:val="18"/>
              </w:rPr>
            </w:pPr>
          </w:p>
          <w:p w14:paraId="072E67BB" w14:textId="1A4E33C6" w:rsidR="000C0429" w:rsidRDefault="000C0429" w:rsidP="006C1558">
            <w:pPr>
              <w:jc w:val="both"/>
              <w:rPr>
                <w:sz w:val="18"/>
                <w:szCs w:val="18"/>
              </w:rPr>
            </w:pPr>
          </w:p>
          <w:p w14:paraId="4524E74E" w14:textId="76A87DCB" w:rsidR="000C0429" w:rsidRPr="009C205B" w:rsidRDefault="00437743" w:rsidP="004E00E1">
            <w:pPr>
              <w:pStyle w:val="TitoloVERDE"/>
              <w:numPr>
                <w:ilvl w:val="1"/>
                <w:numId w:val="5"/>
              </w:numPr>
              <w:rPr>
                <w:sz w:val="96"/>
                <w:szCs w:val="20"/>
              </w:rPr>
            </w:pPr>
            <w:r w:rsidRPr="00002725">
              <w:rPr>
                <w:rFonts w:asciiTheme="minorHAnsi" w:hAnsiTheme="minorHAnsi"/>
                <w:noProof/>
                <w:color w:val="171717" w:themeColor="background2" w:themeShade="1A"/>
                <w:sz w:val="18"/>
                <w:szCs w:val="18"/>
              </w:rPr>
              <w:drawing>
                <wp:anchor distT="0" distB="0" distL="114300" distR="114300" simplePos="0" relativeHeight="251655680" behindDoc="0" locked="0" layoutInCell="1" allowOverlap="1" wp14:anchorId="0495151E" wp14:editId="3A97E09D">
                  <wp:simplePos x="0" y="0"/>
                  <wp:positionH relativeFrom="column">
                    <wp:posOffset>-2473764</wp:posOffset>
                  </wp:positionH>
                  <wp:positionV relativeFrom="paragraph">
                    <wp:posOffset>-557432</wp:posOffset>
                  </wp:positionV>
                  <wp:extent cx="2136660" cy="1201615"/>
                  <wp:effectExtent l="0" t="0" r="0" b="0"/>
                  <wp:wrapNone/>
                  <wp:docPr id="34" name="Elemento grafico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136660" cy="1201615"/>
                          </a:xfrm>
                          <a:prstGeom prst="rect">
                            <a:avLst/>
                          </a:prstGeom>
                        </pic:spPr>
                      </pic:pic>
                    </a:graphicData>
                  </a:graphic>
                  <wp14:sizeRelH relativeFrom="page">
                    <wp14:pctWidth>0</wp14:pctWidth>
                  </wp14:sizeRelH>
                  <wp14:sizeRelV relativeFrom="page">
                    <wp14:pctHeight>0</wp14:pctHeight>
                  </wp14:sizeRelV>
                </wp:anchor>
              </w:drawing>
            </w:r>
            <w:r w:rsidR="009C205B" w:rsidRPr="00175636">
              <w:rPr>
                <w:sz w:val="96"/>
                <w:szCs w:val="20"/>
                <w:lang w:val="en-US"/>
              </w:rPr>
              <w:tab/>
            </w:r>
            <w:r w:rsidR="004E00E1" w:rsidRPr="00175636">
              <w:rPr>
                <w:sz w:val="96"/>
                <w:szCs w:val="20"/>
                <w:lang w:val="en-US"/>
              </w:rPr>
              <w:t xml:space="preserve"> </w:t>
            </w:r>
            <w:r w:rsidR="009C205B" w:rsidRPr="009C205B">
              <w:rPr>
                <w:sz w:val="96"/>
                <w:szCs w:val="20"/>
              </w:rPr>
              <w:t>Script mail</w:t>
            </w:r>
          </w:p>
          <w:p w14:paraId="78CD3337" w14:textId="5BE5C343" w:rsidR="000C0429" w:rsidRDefault="000C0429" w:rsidP="006C1558">
            <w:pPr>
              <w:jc w:val="both"/>
              <w:rPr>
                <w:sz w:val="18"/>
                <w:szCs w:val="18"/>
              </w:rPr>
            </w:pPr>
          </w:p>
          <w:p w14:paraId="7CB25A07" w14:textId="2312516E" w:rsidR="000C0429" w:rsidRDefault="000C0429" w:rsidP="009C205B">
            <w:pPr>
              <w:pStyle w:val="BarralateraleH2BLU"/>
            </w:pPr>
          </w:p>
          <w:p w14:paraId="1008A217" w14:textId="47775CD6" w:rsidR="009C205B" w:rsidRDefault="004E00E1" w:rsidP="004E00E1">
            <w:pPr>
              <w:pStyle w:val="BarralateraleH2BLU"/>
            </w:pPr>
            <w:r>
              <w:t xml:space="preserve">1.2.1     </w:t>
            </w:r>
            <w:r w:rsidR="009C205B" w:rsidRPr="009C205B">
              <w:t>Script mail</w:t>
            </w:r>
          </w:p>
          <w:p w14:paraId="3435E6E5" w14:textId="6954D627" w:rsidR="00002725" w:rsidRPr="00986AE4" w:rsidRDefault="009C205B" w:rsidP="00986AE4">
            <w:pPr>
              <w:pStyle w:val="BarralateraleH2BLU"/>
              <w:jc w:val="both"/>
              <w:rPr>
                <w:rFonts w:asciiTheme="minorHAnsi" w:hAnsiTheme="minorHAnsi"/>
                <w:color w:val="171717" w:themeColor="background2" w:themeShade="1A"/>
                <w:sz w:val="18"/>
                <w:szCs w:val="18"/>
              </w:rPr>
            </w:pPr>
            <w:r w:rsidRPr="00986AE4">
              <w:rPr>
                <w:rFonts w:asciiTheme="minorHAnsi" w:hAnsiTheme="minorHAnsi"/>
                <w:color w:val="171717" w:themeColor="background2" w:themeShade="1A"/>
                <w:sz w:val="18"/>
                <w:szCs w:val="18"/>
              </w:rPr>
              <w:t xml:space="preserve">Lo script PHP </w:t>
            </w:r>
            <w:r w:rsidRPr="00986AE4">
              <w:rPr>
                <w:rFonts w:asciiTheme="minorHAnsi" w:hAnsiTheme="minorHAnsi"/>
                <w:i/>
                <w:iCs/>
                <w:color w:val="171717" w:themeColor="background2" w:themeShade="1A"/>
                <w:sz w:val="18"/>
                <w:szCs w:val="18"/>
              </w:rPr>
              <w:t>“</w:t>
            </w:r>
            <w:proofErr w:type="spellStart"/>
            <w:r w:rsidRPr="00986AE4">
              <w:rPr>
                <w:rFonts w:asciiTheme="minorHAnsi" w:hAnsiTheme="minorHAnsi"/>
                <w:i/>
                <w:iCs/>
                <w:color w:val="171717" w:themeColor="background2" w:themeShade="1A"/>
                <w:sz w:val="18"/>
                <w:szCs w:val="18"/>
              </w:rPr>
              <w:t>mailPHP.php</w:t>
            </w:r>
            <w:proofErr w:type="spellEnd"/>
            <w:r w:rsidRPr="00986AE4">
              <w:rPr>
                <w:rFonts w:asciiTheme="minorHAnsi" w:hAnsiTheme="minorHAnsi"/>
                <w:color w:val="171717" w:themeColor="background2" w:themeShade="1A"/>
                <w:sz w:val="18"/>
                <w:szCs w:val="18"/>
              </w:rPr>
              <w:t>” è costituito da un codice monolitico in grado di gestire in modo autonomo</w:t>
            </w:r>
            <w:r w:rsidR="00002725" w:rsidRPr="00986AE4">
              <w:rPr>
                <w:rFonts w:asciiTheme="minorHAnsi" w:hAnsiTheme="minorHAnsi"/>
                <w:color w:val="171717" w:themeColor="background2" w:themeShade="1A"/>
                <w:sz w:val="18"/>
                <w:szCs w:val="18"/>
              </w:rPr>
              <w:t xml:space="preserve"> l’invio di email preimpostate</w:t>
            </w:r>
            <w:r w:rsidRPr="00986AE4">
              <w:rPr>
                <w:rFonts w:asciiTheme="minorHAnsi" w:hAnsiTheme="minorHAnsi"/>
                <w:color w:val="171717" w:themeColor="background2" w:themeShade="1A"/>
                <w:sz w:val="18"/>
                <w:szCs w:val="18"/>
              </w:rPr>
              <w:t xml:space="preserve"> grazie </w:t>
            </w:r>
            <w:r w:rsidR="00C16B9B" w:rsidRPr="00986AE4">
              <w:rPr>
                <w:rFonts w:asciiTheme="minorHAnsi" w:hAnsiTheme="minorHAnsi"/>
                <w:color w:val="171717" w:themeColor="background2" w:themeShade="1A"/>
                <w:sz w:val="18"/>
                <w:szCs w:val="18"/>
              </w:rPr>
              <w:t>sfruttando la configurazione e le risorse del web server che lo ospita</w:t>
            </w:r>
          </w:p>
          <w:p w14:paraId="5D7607CD" w14:textId="1D952F07" w:rsidR="00002725" w:rsidRDefault="00002725" w:rsidP="00986AE4">
            <w:pPr>
              <w:pStyle w:val="BarralateraleH2BLU"/>
              <w:jc w:val="both"/>
              <w:rPr>
                <w:rFonts w:asciiTheme="minorHAnsi" w:hAnsiTheme="minorHAnsi"/>
                <w:color w:val="171717" w:themeColor="background2" w:themeShade="1A"/>
                <w:sz w:val="18"/>
                <w:szCs w:val="18"/>
              </w:rPr>
            </w:pPr>
          </w:p>
          <w:p w14:paraId="31915F37" w14:textId="727302C4" w:rsidR="004E00E1" w:rsidRPr="00986AE4" w:rsidRDefault="004E00E1" w:rsidP="00986AE4">
            <w:pPr>
              <w:pStyle w:val="BarralateraleH2BLU"/>
              <w:jc w:val="both"/>
              <w:rPr>
                <w:rFonts w:asciiTheme="minorHAnsi" w:hAnsiTheme="minorHAnsi"/>
                <w:color w:val="171717" w:themeColor="background2" w:themeShade="1A"/>
                <w:sz w:val="18"/>
                <w:szCs w:val="18"/>
              </w:rPr>
            </w:pPr>
          </w:p>
          <w:p w14:paraId="1BE8DBCD" w14:textId="64B51E4B" w:rsidR="00C16B9B" w:rsidRPr="00986AE4" w:rsidRDefault="00F017A9" w:rsidP="00986AE4">
            <w:pPr>
              <w:pStyle w:val="BarralateraleH2BLU"/>
              <w:jc w:val="both"/>
              <w:rPr>
                <w:rFonts w:asciiTheme="minorHAnsi" w:hAnsiTheme="minorHAnsi"/>
                <w:color w:val="171717" w:themeColor="background2" w:themeShade="1A"/>
                <w:sz w:val="18"/>
                <w:szCs w:val="18"/>
              </w:rPr>
            </w:pPr>
            <w:r w:rsidRPr="00986AE4">
              <w:rPr>
                <w:rFonts w:asciiTheme="minorHAnsi" w:hAnsiTheme="minorHAnsi"/>
                <w:color w:val="171717" w:themeColor="background2" w:themeShade="1A"/>
                <w:sz w:val="18"/>
                <w:szCs w:val="18"/>
              </w:rPr>
              <w:t>Complementarmente invisibile al client permette di automatizzare il processo di invio di email</w:t>
            </w:r>
            <w:r w:rsidR="00C16B9B" w:rsidRPr="00986AE4">
              <w:rPr>
                <w:rFonts w:asciiTheme="minorHAnsi" w:hAnsiTheme="minorHAnsi"/>
                <w:color w:val="171717" w:themeColor="background2" w:themeShade="1A"/>
                <w:sz w:val="18"/>
                <w:szCs w:val="18"/>
              </w:rPr>
              <w:t xml:space="preserve">. Il contenuto delle email viene generato automaticamente utilizzando i dati reperiti da una base di dati MySQL tramite il modulo del linguaggio </w:t>
            </w:r>
            <w:proofErr w:type="spellStart"/>
            <w:r w:rsidR="00C16B9B" w:rsidRPr="00986AE4">
              <w:rPr>
                <w:rFonts w:asciiTheme="minorHAnsi" w:hAnsiTheme="minorHAnsi"/>
                <w:color w:val="171717" w:themeColor="background2" w:themeShade="1A"/>
                <w:sz w:val="18"/>
                <w:szCs w:val="18"/>
              </w:rPr>
              <w:t>mysqli</w:t>
            </w:r>
            <w:proofErr w:type="spellEnd"/>
            <w:r w:rsidR="00C16B9B" w:rsidRPr="00986AE4">
              <w:rPr>
                <w:rFonts w:asciiTheme="minorHAnsi" w:hAnsiTheme="minorHAnsi"/>
                <w:color w:val="171717" w:themeColor="background2" w:themeShade="1A"/>
                <w:sz w:val="18"/>
                <w:szCs w:val="18"/>
              </w:rPr>
              <w:t>.</w:t>
            </w:r>
          </w:p>
          <w:p w14:paraId="27BA6727" w14:textId="2D4D7533" w:rsidR="00C16B9B" w:rsidRPr="00986AE4" w:rsidRDefault="00C16B9B" w:rsidP="00986AE4">
            <w:pPr>
              <w:pStyle w:val="BarralateraleH2BLU"/>
              <w:jc w:val="both"/>
              <w:rPr>
                <w:rFonts w:asciiTheme="minorHAnsi" w:hAnsiTheme="minorHAnsi"/>
                <w:color w:val="171717" w:themeColor="background2" w:themeShade="1A"/>
                <w:sz w:val="18"/>
                <w:szCs w:val="18"/>
              </w:rPr>
            </w:pPr>
          </w:p>
          <w:p w14:paraId="1951882B" w14:textId="15F438FF" w:rsidR="009C205B" w:rsidRDefault="00C16B9B" w:rsidP="00986AE4">
            <w:pPr>
              <w:pStyle w:val="BarralateraleH2BLU"/>
              <w:jc w:val="both"/>
              <w:rPr>
                <w:rFonts w:asciiTheme="minorHAnsi" w:hAnsiTheme="minorHAnsi"/>
                <w:color w:val="171717" w:themeColor="background2" w:themeShade="1A"/>
                <w:sz w:val="18"/>
                <w:szCs w:val="18"/>
              </w:rPr>
            </w:pPr>
            <w:r w:rsidRPr="00986AE4">
              <w:rPr>
                <w:rFonts w:asciiTheme="minorHAnsi" w:hAnsiTheme="minorHAnsi"/>
                <w:color w:val="171717" w:themeColor="background2" w:themeShade="1A"/>
                <w:sz w:val="18"/>
                <w:szCs w:val="18"/>
              </w:rPr>
              <w:t xml:space="preserve">Lo script reperisce dal database </w:t>
            </w:r>
            <w:r w:rsidR="00986AE4" w:rsidRPr="00986AE4">
              <w:rPr>
                <w:rFonts w:asciiTheme="minorHAnsi" w:hAnsiTheme="minorHAnsi"/>
                <w:color w:val="171717" w:themeColor="background2" w:themeShade="1A"/>
                <w:sz w:val="18"/>
                <w:szCs w:val="18"/>
              </w:rPr>
              <w:t>l’indirizzo di</w:t>
            </w:r>
            <w:r w:rsidRPr="00986AE4">
              <w:rPr>
                <w:rFonts w:asciiTheme="minorHAnsi" w:hAnsiTheme="minorHAnsi"/>
                <w:color w:val="171717" w:themeColor="background2" w:themeShade="1A"/>
                <w:sz w:val="18"/>
                <w:szCs w:val="18"/>
              </w:rPr>
              <w:t xml:space="preserve"> destinazione dell’email gli eventuali valori </w:t>
            </w:r>
            <w:r w:rsidR="00986AE4" w:rsidRPr="00986AE4">
              <w:rPr>
                <w:rFonts w:asciiTheme="minorHAnsi" w:hAnsiTheme="minorHAnsi"/>
                <w:color w:val="171717" w:themeColor="background2" w:themeShade="1A"/>
                <w:sz w:val="18"/>
                <w:szCs w:val="18"/>
              </w:rPr>
              <w:t>dell’</w:t>
            </w:r>
            <w:proofErr w:type="spellStart"/>
            <w:r w:rsidR="00986AE4" w:rsidRPr="00986AE4">
              <w:rPr>
                <w:rFonts w:asciiTheme="minorHAnsi" w:hAnsiTheme="minorHAnsi"/>
                <w:color w:val="171717" w:themeColor="background2" w:themeShade="1A"/>
                <w:sz w:val="18"/>
                <w:szCs w:val="18"/>
              </w:rPr>
              <w:t>header</w:t>
            </w:r>
            <w:proofErr w:type="spellEnd"/>
            <w:r w:rsidR="00986AE4" w:rsidRPr="00986AE4">
              <w:rPr>
                <w:rFonts w:asciiTheme="minorHAnsi" w:hAnsiTheme="minorHAnsi"/>
                <w:color w:val="171717" w:themeColor="background2" w:themeShade="1A"/>
                <w:sz w:val="18"/>
                <w:szCs w:val="18"/>
              </w:rPr>
              <w:t xml:space="preserve"> ed il contenuto del corpo del messaggio e tenta di inoltrare il messaggio restituendo un errore nel caso di esito negativo</w:t>
            </w:r>
            <w:r w:rsidR="004E00E1">
              <w:rPr>
                <w:rFonts w:asciiTheme="minorHAnsi" w:hAnsiTheme="minorHAnsi"/>
                <w:color w:val="171717" w:themeColor="background2" w:themeShade="1A"/>
                <w:sz w:val="18"/>
                <w:szCs w:val="18"/>
              </w:rPr>
              <w:t>.</w:t>
            </w:r>
          </w:p>
          <w:p w14:paraId="63CEDFD0" w14:textId="5F55D905" w:rsidR="00175636" w:rsidRDefault="00175636" w:rsidP="00986AE4">
            <w:pPr>
              <w:pStyle w:val="BarralateraleH2BLU"/>
              <w:jc w:val="both"/>
              <w:rPr>
                <w:rFonts w:asciiTheme="minorHAnsi" w:hAnsiTheme="minorHAnsi"/>
                <w:color w:val="171717" w:themeColor="background2" w:themeShade="1A"/>
                <w:sz w:val="18"/>
                <w:szCs w:val="18"/>
              </w:rPr>
            </w:pPr>
          </w:p>
          <w:p w14:paraId="7D9195F2" w14:textId="02C2B7DC" w:rsidR="00175636" w:rsidRDefault="00175636" w:rsidP="00986AE4">
            <w:pPr>
              <w:pStyle w:val="BarralateraleH2BLU"/>
              <w:jc w:val="both"/>
              <w:rPr>
                <w:rFonts w:asciiTheme="minorHAnsi" w:hAnsiTheme="minorHAnsi"/>
                <w:color w:val="171717" w:themeColor="background2" w:themeShade="1A"/>
                <w:sz w:val="18"/>
                <w:szCs w:val="18"/>
              </w:rPr>
            </w:pPr>
            <w:r>
              <w:rPr>
                <w:rFonts w:asciiTheme="minorHAnsi" w:hAnsiTheme="minorHAnsi"/>
                <w:color w:val="171717" w:themeColor="background2" w:themeShade="1A"/>
                <w:sz w:val="18"/>
                <w:szCs w:val="18"/>
              </w:rPr>
              <w:t>L’utente finale riceverà l’email con mittente il server web su cui è ospitato il sito.</w:t>
            </w:r>
          </w:p>
          <w:p w14:paraId="5B3FBEB9" w14:textId="31C33722" w:rsidR="004E00E1" w:rsidRDefault="004E00E1" w:rsidP="00320451">
            <w:pPr>
              <w:pStyle w:val="BarralateraleH2BLU"/>
              <w:ind w:left="0"/>
              <w:jc w:val="both"/>
              <w:rPr>
                <w:rFonts w:asciiTheme="minorHAnsi" w:hAnsiTheme="minorHAnsi"/>
                <w:color w:val="171717" w:themeColor="background2" w:themeShade="1A"/>
                <w:sz w:val="18"/>
                <w:szCs w:val="18"/>
              </w:rPr>
            </w:pPr>
          </w:p>
          <w:p w14:paraId="24D2AD7D" w14:textId="196E24D1" w:rsidR="00E821EE" w:rsidRDefault="00700BD4" w:rsidP="00320451">
            <w:pPr>
              <w:pStyle w:val="BarralateraleH2BLU"/>
              <w:numPr>
                <w:ilvl w:val="2"/>
                <w:numId w:val="5"/>
              </w:numPr>
            </w:pPr>
            <w:r w:rsidRPr="00E821EE">
              <w:t>La funzione PHP mail</w:t>
            </w:r>
          </w:p>
          <w:p w14:paraId="4DC29F00" w14:textId="77777777" w:rsidR="007632B4" w:rsidRDefault="00E821EE" w:rsidP="00E821EE">
            <w:pPr>
              <w:pStyle w:val="BarralateraleH2BLU"/>
              <w:rPr>
                <w:rFonts w:asciiTheme="minorHAnsi" w:hAnsiTheme="minorHAnsi"/>
                <w:color w:val="171717" w:themeColor="background2" w:themeShade="1A"/>
                <w:sz w:val="18"/>
                <w:szCs w:val="18"/>
              </w:rPr>
            </w:pPr>
            <w:r w:rsidRPr="00E821EE">
              <w:rPr>
                <w:rFonts w:asciiTheme="minorHAnsi" w:hAnsiTheme="minorHAnsi"/>
                <w:color w:val="171717" w:themeColor="background2" w:themeShade="1A"/>
                <w:sz w:val="18"/>
                <w:szCs w:val="18"/>
              </w:rPr>
              <w:t xml:space="preserve">Il </w:t>
            </w:r>
            <w:r w:rsidR="00CD1AAA">
              <w:rPr>
                <w:rFonts w:asciiTheme="minorHAnsi" w:hAnsiTheme="minorHAnsi"/>
                <w:color w:val="171717" w:themeColor="background2" w:themeShade="1A"/>
                <w:sz w:val="18"/>
                <w:szCs w:val="18"/>
              </w:rPr>
              <w:t>componente centrale</w:t>
            </w:r>
            <w:r w:rsidRPr="00E821EE">
              <w:rPr>
                <w:rFonts w:asciiTheme="minorHAnsi" w:hAnsiTheme="minorHAnsi"/>
                <w:color w:val="171717" w:themeColor="background2" w:themeShade="1A"/>
                <w:sz w:val="18"/>
                <w:szCs w:val="18"/>
              </w:rPr>
              <w:t xml:space="preserve"> dello script </w:t>
            </w:r>
            <w:proofErr w:type="spellStart"/>
            <w:r w:rsidRPr="00E821EE">
              <w:rPr>
                <w:rFonts w:asciiTheme="minorHAnsi" w:hAnsiTheme="minorHAnsi"/>
                <w:color w:val="171717" w:themeColor="background2" w:themeShade="1A"/>
                <w:sz w:val="18"/>
                <w:szCs w:val="18"/>
              </w:rPr>
              <w:t>mailPHP</w:t>
            </w:r>
            <w:proofErr w:type="spellEnd"/>
            <w:r w:rsidRPr="00E821EE">
              <w:rPr>
                <w:rFonts w:asciiTheme="minorHAnsi" w:hAnsiTheme="minorHAnsi"/>
                <w:color w:val="171717" w:themeColor="background2" w:themeShade="1A"/>
                <w:sz w:val="18"/>
                <w:szCs w:val="18"/>
              </w:rPr>
              <w:t xml:space="preserve"> è la funzione predefinita del linguaggio </w:t>
            </w:r>
            <w:r w:rsidR="00CD1AAA">
              <w:rPr>
                <w:rFonts w:asciiTheme="minorHAnsi" w:hAnsiTheme="minorHAnsi"/>
                <w:color w:val="171717" w:themeColor="background2" w:themeShade="1A"/>
                <w:sz w:val="18"/>
                <w:szCs w:val="18"/>
              </w:rPr>
              <w:t xml:space="preserve">PHP </w:t>
            </w:r>
            <w:proofErr w:type="gramStart"/>
            <w:r w:rsidRPr="00E821EE">
              <w:rPr>
                <w:rFonts w:asciiTheme="minorHAnsi" w:hAnsiTheme="minorHAnsi"/>
                <w:color w:val="171717" w:themeColor="background2" w:themeShade="1A"/>
                <w:sz w:val="18"/>
                <w:szCs w:val="18"/>
              </w:rPr>
              <w:t>mail(</w:t>
            </w:r>
            <w:proofErr w:type="gramEnd"/>
            <w:r w:rsidRPr="00E821EE">
              <w:rPr>
                <w:rFonts w:asciiTheme="minorHAnsi" w:hAnsiTheme="minorHAnsi"/>
                <w:color w:val="171717" w:themeColor="background2" w:themeShade="1A"/>
                <w:sz w:val="18"/>
                <w:szCs w:val="18"/>
              </w:rPr>
              <w:t>)</w:t>
            </w:r>
            <w:r w:rsidR="00CD1AAA">
              <w:rPr>
                <w:rFonts w:asciiTheme="minorHAnsi" w:hAnsiTheme="minorHAnsi"/>
                <w:color w:val="171717" w:themeColor="background2" w:themeShade="1A"/>
                <w:sz w:val="18"/>
                <w:szCs w:val="18"/>
              </w:rPr>
              <w:t xml:space="preserve"> che permette di inviare email formattate in testo semplice o HTML con mittente il server web su cui è configurato</w:t>
            </w:r>
            <w:r w:rsidR="007632B4">
              <w:rPr>
                <w:rFonts w:asciiTheme="minorHAnsi" w:hAnsiTheme="minorHAnsi"/>
                <w:color w:val="171717" w:themeColor="background2" w:themeShade="1A"/>
                <w:sz w:val="18"/>
                <w:szCs w:val="18"/>
              </w:rPr>
              <w:t>. La funzione accetta come parametri:</w:t>
            </w:r>
          </w:p>
          <w:p w14:paraId="3625AB6F" w14:textId="77777777" w:rsidR="007632B4" w:rsidRDefault="007632B4" w:rsidP="00E821EE">
            <w:pPr>
              <w:pStyle w:val="BarralateraleH2BLU"/>
              <w:rPr>
                <w:rFonts w:asciiTheme="minorHAnsi" w:hAnsiTheme="minorHAnsi"/>
                <w:color w:val="171717" w:themeColor="background2" w:themeShade="1A"/>
                <w:sz w:val="18"/>
                <w:szCs w:val="18"/>
              </w:rPr>
            </w:pPr>
          </w:p>
          <w:p w14:paraId="03DCDCA3" w14:textId="3FA0065E" w:rsidR="00E821EE" w:rsidRDefault="007632B4" w:rsidP="007632B4">
            <w:pPr>
              <w:pStyle w:val="BarralateraleH2BLU"/>
              <w:numPr>
                <w:ilvl w:val="0"/>
                <w:numId w:val="12"/>
              </w:numPr>
              <w:rPr>
                <w:rFonts w:asciiTheme="minorHAnsi" w:hAnsiTheme="minorHAnsi"/>
                <w:color w:val="171717" w:themeColor="background2" w:themeShade="1A"/>
                <w:sz w:val="18"/>
                <w:szCs w:val="18"/>
              </w:rPr>
            </w:pPr>
            <w:r>
              <w:rPr>
                <w:rFonts w:asciiTheme="minorHAnsi" w:hAnsiTheme="minorHAnsi"/>
                <w:color w:val="171717" w:themeColor="background2" w:themeShade="1A"/>
                <w:sz w:val="18"/>
                <w:szCs w:val="18"/>
              </w:rPr>
              <w:t>L’indirizzo email del destinatario</w:t>
            </w:r>
          </w:p>
          <w:p w14:paraId="79212387" w14:textId="0D333733" w:rsidR="007632B4" w:rsidRDefault="007632B4" w:rsidP="007632B4">
            <w:pPr>
              <w:pStyle w:val="BarralateraleH2BLU"/>
              <w:numPr>
                <w:ilvl w:val="0"/>
                <w:numId w:val="12"/>
              </w:numPr>
              <w:rPr>
                <w:rFonts w:asciiTheme="minorHAnsi" w:hAnsiTheme="minorHAnsi"/>
                <w:color w:val="171717" w:themeColor="background2" w:themeShade="1A"/>
                <w:sz w:val="18"/>
                <w:szCs w:val="18"/>
              </w:rPr>
            </w:pPr>
            <w:r>
              <w:rPr>
                <w:rFonts w:asciiTheme="minorHAnsi" w:hAnsiTheme="minorHAnsi"/>
                <w:color w:val="171717" w:themeColor="background2" w:themeShade="1A"/>
                <w:sz w:val="18"/>
                <w:szCs w:val="18"/>
              </w:rPr>
              <w:t>L’oggetto dell’email</w:t>
            </w:r>
          </w:p>
          <w:p w14:paraId="00D94512" w14:textId="0202137E" w:rsidR="007632B4" w:rsidRDefault="007632B4" w:rsidP="007632B4">
            <w:pPr>
              <w:pStyle w:val="BarralateraleH2BLU"/>
              <w:numPr>
                <w:ilvl w:val="0"/>
                <w:numId w:val="12"/>
              </w:numPr>
              <w:rPr>
                <w:rFonts w:asciiTheme="minorHAnsi" w:hAnsiTheme="minorHAnsi"/>
                <w:color w:val="171717" w:themeColor="background2" w:themeShade="1A"/>
                <w:sz w:val="18"/>
                <w:szCs w:val="18"/>
              </w:rPr>
            </w:pPr>
            <w:r>
              <w:rPr>
                <w:rFonts w:asciiTheme="minorHAnsi" w:hAnsiTheme="minorHAnsi"/>
                <w:color w:val="171717" w:themeColor="background2" w:themeShade="1A"/>
                <w:sz w:val="18"/>
                <w:szCs w:val="18"/>
              </w:rPr>
              <w:t>Il contenuto del messaggio</w:t>
            </w:r>
          </w:p>
          <w:p w14:paraId="24B28997" w14:textId="4D6A5BDE" w:rsidR="007632B4" w:rsidRDefault="007632B4" w:rsidP="007632B4">
            <w:pPr>
              <w:pStyle w:val="BarralateraleH2BLU"/>
              <w:numPr>
                <w:ilvl w:val="0"/>
                <w:numId w:val="12"/>
              </w:numPr>
              <w:rPr>
                <w:rFonts w:asciiTheme="minorHAnsi" w:hAnsiTheme="minorHAnsi"/>
                <w:color w:val="171717" w:themeColor="background2" w:themeShade="1A"/>
                <w:sz w:val="18"/>
                <w:szCs w:val="18"/>
              </w:rPr>
            </w:pPr>
            <w:r>
              <w:rPr>
                <w:rFonts w:asciiTheme="minorHAnsi" w:hAnsiTheme="minorHAnsi"/>
                <w:color w:val="171717" w:themeColor="background2" w:themeShade="1A"/>
                <w:sz w:val="18"/>
                <w:szCs w:val="18"/>
              </w:rPr>
              <w:t>Eventuali dati dell’</w:t>
            </w:r>
            <w:proofErr w:type="spellStart"/>
            <w:r>
              <w:rPr>
                <w:rFonts w:asciiTheme="minorHAnsi" w:hAnsiTheme="minorHAnsi"/>
                <w:color w:val="171717" w:themeColor="background2" w:themeShade="1A"/>
                <w:sz w:val="18"/>
                <w:szCs w:val="18"/>
              </w:rPr>
              <w:t>header</w:t>
            </w:r>
            <w:proofErr w:type="spellEnd"/>
            <w:r>
              <w:rPr>
                <w:rFonts w:asciiTheme="minorHAnsi" w:hAnsiTheme="minorHAnsi"/>
                <w:color w:val="171717" w:themeColor="background2" w:themeShade="1A"/>
                <w:sz w:val="18"/>
                <w:szCs w:val="18"/>
              </w:rPr>
              <w:t xml:space="preserve"> per la formattazione del testo ed il campo CC e CCN.</w:t>
            </w:r>
          </w:p>
          <w:p w14:paraId="045338A8" w14:textId="770B4977" w:rsidR="007632B4" w:rsidRDefault="007632B4" w:rsidP="007632B4">
            <w:pPr>
              <w:pStyle w:val="BarralateraleH2BLU"/>
              <w:rPr>
                <w:rFonts w:asciiTheme="minorHAnsi" w:hAnsiTheme="minorHAnsi"/>
                <w:color w:val="171717" w:themeColor="background2" w:themeShade="1A"/>
                <w:sz w:val="18"/>
                <w:szCs w:val="18"/>
              </w:rPr>
            </w:pPr>
            <w:r>
              <w:rPr>
                <w:rFonts w:asciiTheme="minorHAnsi" w:hAnsiTheme="minorHAnsi"/>
                <w:color w:val="171717" w:themeColor="background2" w:themeShade="1A"/>
                <w:sz w:val="18"/>
                <w:szCs w:val="18"/>
              </w:rPr>
              <w:t xml:space="preserve">Se l’inoltro del messaggio avviene con successo la funzione restituirà il valore booleano </w:t>
            </w:r>
            <w:proofErr w:type="spellStart"/>
            <w:r>
              <w:rPr>
                <w:rFonts w:asciiTheme="minorHAnsi" w:hAnsiTheme="minorHAnsi"/>
                <w:color w:val="171717" w:themeColor="background2" w:themeShade="1A"/>
                <w:sz w:val="18"/>
                <w:szCs w:val="18"/>
              </w:rPr>
              <w:t>true</w:t>
            </w:r>
            <w:proofErr w:type="spellEnd"/>
            <w:r>
              <w:rPr>
                <w:rFonts w:asciiTheme="minorHAnsi" w:hAnsiTheme="minorHAnsi"/>
                <w:color w:val="171717" w:themeColor="background2" w:themeShade="1A"/>
                <w:sz w:val="18"/>
                <w:szCs w:val="18"/>
              </w:rPr>
              <w:t xml:space="preserve"> altrimenti restituirà false.</w:t>
            </w:r>
          </w:p>
          <w:p w14:paraId="070E5185" w14:textId="4B5A1563" w:rsidR="007632B4" w:rsidRDefault="007632B4" w:rsidP="007632B4">
            <w:pPr>
              <w:pStyle w:val="BarralateraleH2BLU"/>
              <w:rPr>
                <w:rFonts w:asciiTheme="minorHAnsi" w:hAnsiTheme="minorHAnsi"/>
                <w:color w:val="171717" w:themeColor="background2" w:themeShade="1A"/>
                <w:sz w:val="18"/>
                <w:szCs w:val="18"/>
              </w:rPr>
            </w:pPr>
          </w:p>
          <w:p w14:paraId="5D692582" w14:textId="77777777" w:rsidR="007632B4" w:rsidRDefault="007632B4" w:rsidP="007632B4">
            <w:pPr>
              <w:pStyle w:val="BarralateraleH2BLU"/>
              <w:rPr>
                <w:rFonts w:asciiTheme="minorHAnsi" w:hAnsiTheme="minorHAnsi"/>
                <w:color w:val="171717" w:themeColor="background2" w:themeShade="1A"/>
                <w:sz w:val="18"/>
                <w:szCs w:val="18"/>
              </w:rPr>
            </w:pPr>
            <w:r>
              <w:rPr>
                <w:rFonts w:asciiTheme="minorHAnsi" w:hAnsiTheme="minorHAnsi"/>
                <w:color w:val="171717" w:themeColor="background2" w:themeShade="1A"/>
                <w:sz w:val="18"/>
                <w:szCs w:val="18"/>
              </w:rPr>
              <w:t xml:space="preserve">Documentazione ufficiale di riferimento al link:   </w:t>
            </w:r>
          </w:p>
          <w:p w14:paraId="47288D48" w14:textId="20B15697" w:rsidR="007632B4" w:rsidRPr="00E821EE" w:rsidRDefault="007632B4" w:rsidP="007632B4">
            <w:pPr>
              <w:pStyle w:val="BarralateraleH2BLU"/>
              <w:rPr>
                <w:rFonts w:asciiTheme="minorHAnsi" w:hAnsiTheme="minorHAnsi"/>
                <w:color w:val="171717" w:themeColor="background2" w:themeShade="1A"/>
                <w:sz w:val="18"/>
                <w:szCs w:val="18"/>
              </w:rPr>
            </w:pPr>
            <w:hyperlink r:id="rId16" w:history="1">
              <w:r w:rsidRPr="00E278AA">
                <w:rPr>
                  <w:rStyle w:val="Collegamentoipertestuale"/>
                  <w:rFonts w:asciiTheme="minorHAnsi" w:hAnsiTheme="minorHAnsi"/>
                  <w:sz w:val="18"/>
                  <w:szCs w:val="18"/>
                </w:rPr>
                <w:t>https://www.php.net/manual/en/function.mail.php</w:t>
              </w:r>
            </w:hyperlink>
          </w:p>
          <w:p w14:paraId="7C26E6FC" w14:textId="7B784B87" w:rsidR="004E00E1" w:rsidRDefault="004E00E1" w:rsidP="007632B4">
            <w:pPr>
              <w:pStyle w:val="BarralateraleH2BLU"/>
              <w:ind w:left="0"/>
              <w:jc w:val="both"/>
              <w:rPr>
                <w:rFonts w:asciiTheme="minorHAnsi" w:hAnsiTheme="minorHAnsi"/>
                <w:color w:val="171717" w:themeColor="background2" w:themeShade="1A"/>
                <w:sz w:val="18"/>
                <w:szCs w:val="18"/>
              </w:rPr>
            </w:pPr>
          </w:p>
          <w:tbl>
            <w:tblPr>
              <w:tblStyle w:val="Tabellasemplice5"/>
              <w:tblpPr w:leftFromText="141" w:rightFromText="141" w:vertAnchor="text" w:horzAnchor="margin" w:tblpY="417"/>
              <w:tblOverlap w:val="never"/>
              <w:tblW w:w="0" w:type="auto"/>
              <w:tblLook w:val="0420" w:firstRow="1" w:lastRow="0" w:firstColumn="0" w:lastColumn="0" w:noHBand="0" w:noVBand="1"/>
            </w:tblPr>
            <w:tblGrid>
              <w:gridCol w:w="2760"/>
              <w:gridCol w:w="4308"/>
            </w:tblGrid>
            <w:tr w:rsidR="00472DC8" w:rsidRPr="004E00E1" w14:paraId="5273D9AE" w14:textId="77777777" w:rsidTr="00472DC8">
              <w:trPr>
                <w:cnfStyle w:val="100000000000" w:firstRow="1" w:lastRow="0" w:firstColumn="0" w:lastColumn="0" w:oddVBand="0" w:evenVBand="0" w:oddHBand="0" w:evenHBand="0" w:firstRowFirstColumn="0" w:firstRowLastColumn="0" w:lastRowFirstColumn="0" w:lastRowLastColumn="0"/>
              </w:trPr>
              <w:tc>
                <w:tcPr>
                  <w:tcW w:w="2760" w:type="dxa"/>
                </w:tcPr>
                <w:p w14:paraId="68AF9279" w14:textId="77777777" w:rsidR="00472DC8" w:rsidRPr="00E821EE" w:rsidRDefault="00472DC8" w:rsidP="00472DC8">
                  <w:pPr>
                    <w:pStyle w:val="BarralateraleH2BLU"/>
                    <w:ind w:left="0"/>
                    <w:jc w:val="both"/>
                    <w:rPr>
                      <w:rFonts w:asciiTheme="minorHAnsi" w:hAnsiTheme="minorHAnsi"/>
                      <w:color w:val="171717" w:themeColor="background2" w:themeShade="1A"/>
                      <w:sz w:val="18"/>
                      <w:szCs w:val="18"/>
                    </w:rPr>
                  </w:pPr>
                  <w:r w:rsidRPr="00E821EE">
                    <w:rPr>
                      <w:rFonts w:asciiTheme="minorHAnsi" w:hAnsiTheme="minorHAnsi"/>
                      <w:color w:val="171717" w:themeColor="background2" w:themeShade="1A"/>
                      <w:sz w:val="18"/>
                      <w:szCs w:val="18"/>
                    </w:rPr>
                    <w:t xml:space="preserve">Link al </w:t>
                  </w:r>
                  <w:r w:rsidRPr="00E5588F">
                    <w:rPr>
                      <w:rFonts w:asciiTheme="minorHAnsi" w:hAnsiTheme="minorHAnsi"/>
                      <w:color w:val="171717" w:themeColor="background2" w:themeShade="1A"/>
                      <w:sz w:val="18"/>
                      <w:szCs w:val="18"/>
                    </w:rPr>
                    <w:t>codice</w:t>
                  </w:r>
                  <w:r>
                    <w:rPr>
                      <w:rFonts w:asciiTheme="minorHAnsi" w:hAnsiTheme="minorHAnsi"/>
                      <w:color w:val="171717" w:themeColor="background2" w:themeShade="1A"/>
                      <w:sz w:val="18"/>
                      <w:szCs w:val="18"/>
                    </w:rPr>
                    <w:t xml:space="preserve">  </w:t>
                  </w:r>
                </w:p>
              </w:tc>
              <w:tc>
                <w:tcPr>
                  <w:tcW w:w="4308" w:type="dxa"/>
                </w:tcPr>
                <w:p w14:paraId="3293280A" w14:textId="77777777" w:rsidR="00472DC8" w:rsidRPr="00E821EE" w:rsidRDefault="00472DC8" w:rsidP="00472DC8">
                  <w:pPr>
                    <w:pStyle w:val="BarralateraleH2BLU"/>
                    <w:ind w:left="0"/>
                    <w:jc w:val="both"/>
                    <w:rPr>
                      <w:rFonts w:asciiTheme="minorHAnsi" w:hAnsiTheme="minorHAnsi"/>
                      <w:color w:val="171717" w:themeColor="background2" w:themeShade="1A"/>
                      <w:sz w:val="18"/>
                      <w:szCs w:val="18"/>
                    </w:rPr>
                  </w:pPr>
                </w:p>
              </w:tc>
            </w:tr>
            <w:tr w:rsidR="00472DC8" w:rsidRPr="00E821EE" w14:paraId="265195E1" w14:textId="77777777" w:rsidTr="00472DC8">
              <w:trPr>
                <w:cnfStyle w:val="000000100000" w:firstRow="0" w:lastRow="0" w:firstColumn="0" w:lastColumn="0" w:oddVBand="0" w:evenVBand="0" w:oddHBand="1" w:evenHBand="0" w:firstRowFirstColumn="0" w:firstRowLastColumn="0" w:lastRowFirstColumn="0" w:lastRowLastColumn="0"/>
              </w:trPr>
              <w:tc>
                <w:tcPr>
                  <w:tcW w:w="2760" w:type="dxa"/>
                </w:tcPr>
                <w:p w14:paraId="4172BE14" w14:textId="77777777" w:rsidR="00472DC8" w:rsidRPr="00E821EE" w:rsidRDefault="00472DC8" w:rsidP="00472DC8">
                  <w:pPr>
                    <w:pStyle w:val="BarralateraleH2BLU"/>
                    <w:ind w:left="0"/>
                    <w:jc w:val="both"/>
                    <w:rPr>
                      <w:rFonts w:asciiTheme="minorHAnsi" w:hAnsiTheme="minorHAnsi"/>
                      <w:color w:val="171717" w:themeColor="background2" w:themeShade="1A"/>
                      <w:sz w:val="18"/>
                      <w:szCs w:val="18"/>
                    </w:rPr>
                  </w:pPr>
                  <w:proofErr w:type="spellStart"/>
                  <w:r w:rsidRPr="00E821EE">
                    <w:rPr>
                      <w:rFonts w:asciiTheme="minorHAnsi" w:hAnsiTheme="minorHAnsi"/>
                      <w:color w:val="171717" w:themeColor="background2" w:themeShade="1A"/>
                      <w:sz w:val="18"/>
                      <w:szCs w:val="18"/>
                    </w:rPr>
                    <w:t>mailphp.php</w:t>
                  </w:r>
                  <w:proofErr w:type="spellEnd"/>
                  <w:r w:rsidRPr="00E821EE">
                    <w:rPr>
                      <w:rFonts w:asciiTheme="minorHAnsi" w:hAnsiTheme="minorHAnsi"/>
                      <w:color w:val="171717" w:themeColor="background2" w:themeShade="1A"/>
                      <w:sz w:val="18"/>
                      <w:szCs w:val="18"/>
                    </w:rPr>
                    <w:t xml:space="preserve"> </w:t>
                  </w:r>
                </w:p>
              </w:tc>
              <w:tc>
                <w:tcPr>
                  <w:tcW w:w="4308" w:type="dxa"/>
                </w:tcPr>
                <w:p w14:paraId="69F2E53F" w14:textId="77777777" w:rsidR="00472DC8" w:rsidRPr="004E00E1" w:rsidRDefault="003F675B" w:rsidP="00472DC8">
                  <w:pPr>
                    <w:pStyle w:val="BarralateraleH2BLU"/>
                    <w:ind w:left="0"/>
                    <w:jc w:val="both"/>
                    <w:rPr>
                      <w:rFonts w:asciiTheme="minorHAnsi" w:hAnsiTheme="minorHAnsi"/>
                      <w:color w:val="171717" w:themeColor="background2" w:themeShade="1A"/>
                      <w:sz w:val="18"/>
                      <w:szCs w:val="18"/>
                      <w:lang w:val="en-US"/>
                    </w:rPr>
                  </w:pPr>
                  <w:hyperlink r:id="rId17" w:history="1">
                    <w:r w:rsidR="00472DC8" w:rsidRPr="00175636">
                      <w:rPr>
                        <w:rStyle w:val="Collegamentoipertestuale"/>
                        <w:rFonts w:asciiTheme="minorHAnsi" w:hAnsiTheme="minorHAnsi"/>
                        <w:sz w:val="18"/>
                        <w:szCs w:val="18"/>
                        <w:lang w:val="en-US"/>
                      </w:rPr>
                      <w:t>https://github.com/aluisio90/Estate-in-Musica/blob/main/home_page/negozio/mailphp.php</w:t>
                    </w:r>
                  </w:hyperlink>
                </w:p>
              </w:tc>
            </w:tr>
          </w:tbl>
          <w:p w14:paraId="626D42B9" w14:textId="14A58E8C" w:rsidR="004E00E1" w:rsidRPr="005A0D7C" w:rsidRDefault="004E00E1" w:rsidP="00472DC8">
            <w:pPr>
              <w:pStyle w:val="BarralateraleH2BLU"/>
              <w:ind w:left="0"/>
              <w:jc w:val="both"/>
              <w:rPr>
                <w:rFonts w:asciiTheme="minorHAnsi" w:hAnsiTheme="minorHAnsi"/>
                <w:color w:val="171717" w:themeColor="background2" w:themeShade="1A"/>
                <w:sz w:val="18"/>
                <w:szCs w:val="18"/>
                <w:lang w:val="en-US"/>
              </w:rPr>
            </w:pPr>
          </w:p>
          <w:p w14:paraId="2674A0E4" w14:textId="634D1CDF" w:rsidR="004E00E1" w:rsidRPr="005A0D7C" w:rsidRDefault="004E00E1" w:rsidP="00472DC8">
            <w:pPr>
              <w:pStyle w:val="BarralateraleH2BLU"/>
              <w:ind w:left="0"/>
              <w:jc w:val="both"/>
              <w:rPr>
                <w:rFonts w:asciiTheme="minorHAnsi" w:hAnsiTheme="minorHAnsi"/>
                <w:color w:val="171717" w:themeColor="background2" w:themeShade="1A"/>
                <w:sz w:val="18"/>
                <w:szCs w:val="18"/>
                <w:lang w:val="en-US"/>
              </w:rPr>
            </w:pPr>
          </w:p>
          <w:p w14:paraId="2059933F" w14:textId="27729182" w:rsidR="004E00E1" w:rsidRPr="005A0D7C" w:rsidRDefault="004E00E1" w:rsidP="00986AE4">
            <w:pPr>
              <w:pStyle w:val="BarralateraleH2BLU"/>
              <w:jc w:val="both"/>
              <w:rPr>
                <w:rFonts w:asciiTheme="minorHAnsi" w:hAnsiTheme="minorHAnsi"/>
                <w:color w:val="171717" w:themeColor="background2" w:themeShade="1A"/>
                <w:sz w:val="18"/>
                <w:szCs w:val="18"/>
                <w:lang w:val="en-US"/>
              </w:rPr>
            </w:pPr>
          </w:p>
          <w:p w14:paraId="0EDEBCA6" w14:textId="48ADE106" w:rsidR="004E00E1" w:rsidRDefault="004E00E1" w:rsidP="004E00E1">
            <w:pPr>
              <w:pStyle w:val="TitoloVERDE"/>
              <w:numPr>
                <w:ilvl w:val="1"/>
                <w:numId w:val="5"/>
              </w:numPr>
              <w:rPr>
                <w:sz w:val="96"/>
                <w:szCs w:val="20"/>
              </w:rPr>
            </w:pPr>
            <w:r w:rsidRPr="005A0D7C">
              <w:rPr>
                <w:sz w:val="96"/>
                <w:szCs w:val="20"/>
                <w:lang w:val="en-US"/>
              </w:rPr>
              <w:tab/>
              <w:t xml:space="preserve"> </w:t>
            </w:r>
            <w:r>
              <w:rPr>
                <w:sz w:val="96"/>
                <w:szCs w:val="20"/>
              </w:rPr>
              <w:t>Analisi del Database</w:t>
            </w:r>
          </w:p>
          <w:p w14:paraId="48767A33" w14:textId="2573465D" w:rsidR="004E00E1" w:rsidRPr="00061DA3" w:rsidRDefault="004E00E1" w:rsidP="00192522">
            <w:pPr>
              <w:pStyle w:val="Corpotesto"/>
              <w:jc w:val="both"/>
              <w:rPr>
                <w:sz w:val="18"/>
                <w:szCs w:val="18"/>
              </w:rPr>
            </w:pPr>
            <w:r w:rsidRPr="00061DA3">
              <w:rPr>
                <w:sz w:val="18"/>
                <w:szCs w:val="18"/>
              </w:rPr>
              <w:t xml:space="preserve">L’associazione culturale Musicando intende promuovere la campagna promozionale </w:t>
            </w:r>
            <w:r w:rsidRPr="00061DA3">
              <w:rPr>
                <w:b/>
                <w:bCs/>
                <w:sz w:val="18"/>
                <w:szCs w:val="18"/>
                <w:u w:val="single"/>
              </w:rPr>
              <w:t>“Estate in Musica”</w:t>
            </w:r>
            <w:r w:rsidRPr="00061DA3">
              <w:rPr>
                <w:sz w:val="18"/>
                <w:szCs w:val="18"/>
              </w:rPr>
              <w:t xml:space="preserve"> mediante una nuova </w:t>
            </w:r>
            <w:r w:rsidRPr="00061DA3">
              <w:rPr>
                <w:b/>
                <w:bCs/>
                <w:sz w:val="18"/>
                <w:szCs w:val="18"/>
                <w:u w:val="single"/>
              </w:rPr>
              <w:t>piattaforma informatica</w:t>
            </w:r>
            <w:r w:rsidRPr="00061DA3">
              <w:rPr>
                <w:sz w:val="18"/>
                <w:szCs w:val="18"/>
              </w:rPr>
              <w:t>; gli utenti potranno utilizzare il servizio di acquisto online dei biglietti, previa registrazione al sito web, e potranno ricevere il biglietto</w:t>
            </w:r>
          </w:p>
          <w:p w14:paraId="043ACF06" w14:textId="585D6784" w:rsidR="004E00E1" w:rsidRPr="00061DA3" w:rsidRDefault="004E00E1" w:rsidP="00192522">
            <w:pPr>
              <w:pStyle w:val="Corpotesto"/>
              <w:jc w:val="both"/>
              <w:rPr>
                <w:sz w:val="18"/>
                <w:szCs w:val="18"/>
              </w:rPr>
            </w:pPr>
            <w:r w:rsidRPr="00061DA3">
              <w:rPr>
                <w:sz w:val="18"/>
                <w:szCs w:val="18"/>
              </w:rPr>
              <w:t>elettronico direttamente per email.</w:t>
            </w:r>
          </w:p>
          <w:p w14:paraId="1259169C" w14:textId="77777777" w:rsidR="00192522" w:rsidRPr="00061DA3" w:rsidRDefault="00192522" w:rsidP="00192522">
            <w:pPr>
              <w:pStyle w:val="Corpotesto"/>
              <w:jc w:val="both"/>
              <w:rPr>
                <w:sz w:val="18"/>
                <w:szCs w:val="18"/>
              </w:rPr>
            </w:pPr>
          </w:p>
          <w:p w14:paraId="75CDAAC6" w14:textId="3F07F7CA" w:rsidR="00192522" w:rsidRPr="00061DA3" w:rsidRDefault="004E00E1" w:rsidP="00192522">
            <w:pPr>
              <w:pStyle w:val="Corpotesto"/>
              <w:jc w:val="both"/>
              <w:rPr>
                <w:sz w:val="18"/>
                <w:szCs w:val="18"/>
              </w:rPr>
            </w:pPr>
            <w:r w:rsidRPr="00061DA3">
              <w:rPr>
                <w:sz w:val="18"/>
                <w:szCs w:val="18"/>
              </w:rPr>
              <w:t xml:space="preserve">A tale fine, sarà necessario le seguenti informazioni: i </w:t>
            </w:r>
            <w:r w:rsidRPr="00061DA3">
              <w:rPr>
                <w:sz w:val="18"/>
                <w:szCs w:val="18"/>
                <w:highlight w:val="yellow"/>
              </w:rPr>
              <w:t>concerti</w:t>
            </w:r>
            <w:r w:rsidRPr="00061DA3">
              <w:rPr>
                <w:sz w:val="18"/>
                <w:szCs w:val="18"/>
              </w:rPr>
              <w:t xml:space="preserve"> proposti nel programma sono</w:t>
            </w:r>
            <w:r w:rsidR="00192522" w:rsidRPr="00061DA3">
              <w:rPr>
                <w:sz w:val="18"/>
                <w:szCs w:val="18"/>
              </w:rPr>
              <w:t xml:space="preserve"> </w:t>
            </w:r>
            <w:r w:rsidRPr="00061DA3">
              <w:rPr>
                <w:sz w:val="18"/>
                <w:szCs w:val="18"/>
              </w:rPr>
              <w:t xml:space="preserve">identificati da un </w:t>
            </w:r>
            <w:r w:rsidRPr="00061DA3">
              <w:rPr>
                <w:b/>
                <w:bCs/>
                <w:color w:val="FFFF00"/>
                <w:sz w:val="18"/>
                <w:szCs w:val="18"/>
                <w:u w:val="single"/>
              </w:rPr>
              <w:t>codice numerico</w:t>
            </w:r>
            <w:r w:rsidRPr="00061DA3">
              <w:rPr>
                <w:color w:val="FFFF00"/>
                <w:sz w:val="18"/>
                <w:szCs w:val="18"/>
              </w:rPr>
              <w:t xml:space="preserve"> </w:t>
            </w:r>
            <w:r w:rsidRPr="00061DA3">
              <w:rPr>
                <w:sz w:val="18"/>
                <w:szCs w:val="18"/>
              </w:rPr>
              <w:t xml:space="preserve">e sono caratterizzati da </w:t>
            </w:r>
            <w:r w:rsidRPr="00061DA3">
              <w:rPr>
                <w:b/>
                <w:bCs/>
                <w:color w:val="FFFF00"/>
                <w:sz w:val="18"/>
                <w:szCs w:val="18"/>
              </w:rPr>
              <w:t>titolo</w:t>
            </w:r>
            <w:r w:rsidRPr="00061DA3">
              <w:rPr>
                <w:color w:val="FFFF00"/>
                <w:sz w:val="18"/>
                <w:szCs w:val="18"/>
              </w:rPr>
              <w:t xml:space="preserve"> </w:t>
            </w:r>
            <w:r w:rsidRPr="00061DA3">
              <w:rPr>
                <w:sz w:val="18"/>
                <w:szCs w:val="18"/>
              </w:rPr>
              <w:t xml:space="preserve">e </w:t>
            </w:r>
            <w:r w:rsidRPr="00061DA3">
              <w:rPr>
                <w:b/>
                <w:bCs/>
                <w:color w:val="FFFF00"/>
                <w:sz w:val="18"/>
                <w:szCs w:val="18"/>
              </w:rPr>
              <w:t>descrizione</w:t>
            </w:r>
            <w:r w:rsidRPr="00061DA3">
              <w:rPr>
                <w:sz w:val="18"/>
                <w:szCs w:val="18"/>
              </w:rPr>
              <w:t>. Ogni concerto è</w:t>
            </w:r>
            <w:r w:rsidR="00192522" w:rsidRPr="00061DA3">
              <w:rPr>
                <w:sz w:val="18"/>
                <w:szCs w:val="18"/>
              </w:rPr>
              <w:t xml:space="preserve"> </w:t>
            </w:r>
            <w:r w:rsidRPr="00061DA3">
              <w:rPr>
                <w:sz w:val="18"/>
                <w:szCs w:val="18"/>
              </w:rPr>
              <w:t xml:space="preserve">composto da un numero di </w:t>
            </w:r>
            <w:r w:rsidRPr="00061DA3">
              <w:rPr>
                <w:sz w:val="18"/>
                <w:szCs w:val="18"/>
                <w:highlight w:val="green"/>
              </w:rPr>
              <w:t>pezzi musicali</w:t>
            </w:r>
            <w:r w:rsidRPr="00061DA3">
              <w:rPr>
                <w:sz w:val="18"/>
                <w:szCs w:val="18"/>
              </w:rPr>
              <w:t xml:space="preserve">. Ogni pezzo è caratterizzato da un </w:t>
            </w:r>
            <w:r w:rsidRPr="00061DA3">
              <w:rPr>
                <w:b/>
                <w:bCs/>
                <w:color w:val="66FF33"/>
                <w:sz w:val="18"/>
                <w:szCs w:val="18"/>
              </w:rPr>
              <w:t>titolo</w:t>
            </w:r>
            <w:r w:rsidRPr="00061DA3">
              <w:rPr>
                <w:sz w:val="18"/>
                <w:szCs w:val="18"/>
              </w:rPr>
              <w:t xml:space="preserve"> e da uno o più</w:t>
            </w:r>
            <w:r w:rsidR="00192522" w:rsidRPr="00061DA3">
              <w:rPr>
                <w:sz w:val="18"/>
                <w:szCs w:val="18"/>
              </w:rPr>
              <w:t xml:space="preserve"> </w:t>
            </w:r>
            <w:r w:rsidRPr="00061DA3">
              <w:rPr>
                <w:sz w:val="18"/>
                <w:szCs w:val="18"/>
                <w:highlight w:val="cyan"/>
              </w:rPr>
              <w:t>autori</w:t>
            </w:r>
            <w:r w:rsidRPr="00061DA3">
              <w:rPr>
                <w:sz w:val="18"/>
                <w:szCs w:val="18"/>
              </w:rPr>
              <w:t xml:space="preserve">. Inoltre, per ogni concerto, si conosce </w:t>
            </w:r>
            <w:r w:rsidRPr="00061DA3">
              <w:rPr>
                <w:b/>
                <w:bCs/>
                <w:color w:val="66FF33"/>
                <w:sz w:val="18"/>
                <w:szCs w:val="18"/>
              </w:rPr>
              <w:t>l’ordine</w:t>
            </w:r>
            <w:r w:rsidRPr="00061DA3">
              <w:rPr>
                <w:sz w:val="18"/>
                <w:szCs w:val="18"/>
              </w:rPr>
              <w:t xml:space="preserve"> in cui in cui sono rappresentati i pezzi che fanno</w:t>
            </w:r>
            <w:r w:rsidR="00192522" w:rsidRPr="00061DA3">
              <w:rPr>
                <w:sz w:val="18"/>
                <w:szCs w:val="18"/>
              </w:rPr>
              <w:t xml:space="preserve"> </w:t>
            </w:r>
            <w:r w:rsidRPr="00061DA3">
              <w:rPr>
                <w:sz w:val="18"/>
                <w:szCs w:val="18"/>
              </w:rPr>
              <w:t xml:space="preserve">parte del programma. </w:t>
            </w:r>
          </w:p>
          <w:p w14:paraId="59E1CBE0" w14:textId="6CAEA6EF" w:rsidR="00192522" w:rsidRPr="00061DA3" w:rsidRDefault="004E00E1" w:rsidP="00192522">
            <w:pPr>
              <w:pStyle w:val="Corpotesto"/>
              <w:jc w:val="both"/>
              <w:rPr>
                <w:sz w:val="18"/>
                <w:szCs w:val="18"/>
              </w:rPr>
            </w:pPr>
            <w:r w:rsidRPr="00061DA3">
              <w:rPr>
                <w:sz w:val="18"/>
                <w:szCs w:val="18"/>
                <w:highlight w:val="magenta"/>
              </w:rPr>
              <w:t>L’esecutore</w:t>
            </w:r>
            <w:r w:rsidRPr="00061DA3">
              <w:rPr>
                <w:sz w:val="18"/>
                <w:szCs w:val="18"/>
              </w:rPr>
              <w:t xml:space="preserve"> di ogni concerto è identificato da </w:t>
            </w:r>
            <w:r w:rsidRPr="00061DA3">
              <w:rPr>
                <w:b/>
                <w:bCs/>
                <w:color w:val="CC66FF"/>
                <w:sz w:val="18"/>
                <w:szCs w:val="18"/>
                <w:u w:val="single"/>
              </w:rPr>
              <w:t>matricola</w:t>
            </w:r>
            <w:r w:rsidRPr="00061DA3">
              <w:rPr>
                <w:sz w:val="18"/>
                <w:szCs w:val="18"/>
              </w:rPr>
              <w:t xml:space="preserve"> ed è caratterizzato da</w:t>
            </w:r>
            <w:r w:rsidR="00192522" w:rsidRPr="00061DA3">
              <w:rPr>
                <w:sz w:val="18"/>
                <w:szCs w:val="18"/>
              </w:rPr>
              <w:t xml:space="preserve"> </w:t>
            </w:r>
            <w:r w:rsidRPr="00061DA3">
              <w:rPr>
                <w:b/>
                <w:bCs/>
                <w:color w:val="CC66FF"/>
                <w:sz w:val="18"/>
                <w:szCs w:val="18"/>
              </w:rPr>
              <w:t>nome</w:t>
            </w:r>
            <w:r w:rsidRPr="00061DA3">
              <w:rPr>
                <w:color w:val="CC66FF"/>
                <w:sz w:val="18"/>
                <w:szCs w:val="18"/>
              </w:rPr>
              <w:t xml:space="preserve"> </w:t>
            </w:r>
            <w:r w:rsidRPr="00061DA3">
              <w:rPr>
                <w:sz w:val="18"/>
                <w:szCs w:val="18"/>
              </w:rPr>
              <w:t xml:space="preserve">e </w:t>
            </w:r>
            <w:r w:rsidRPr="00061DA3">
              <w:rPr>
                <w:b/>
                <w:bCs/>
                <w:color w:val="CC66FF"/>
                <w:sz w:val="18"/>
                <w:szCs w:val="18"/>
              </w:rPr>
              <w:t xml:space="preserve">stato </w:t>
            </w:r>
            <w:r w:rsidR="00192522" w:rsidRPr="00061DA3">
              <w:rPr>
                <w:b/>
                <w:bCs/>
                <w:color w:val="CC66FF"/>
                <w:sz w:val="18"/>
                <w:szCs w:val="18"/>
              </w:rPr>
              <w:t>di</w:t>
            </w:r>
            <w:r w:rsidRPr="00061DA3">
              <w:rPr>
                <w:b/>
                <w:bCs/>
                <w:color w:val="CC66FF"/>
                <w:sz w:val="18"/>
                <w:szCs w:val="18"/>
              </w:rPr>
              <w:t xml:space="preserve"> provenienza</w:t>
            </w:r>
            <w:r w:rsidRPr="00061DA3">
              <w:rPr>
                <w:sz w:val="18"/>
                <w:szCs w:val="18"/>
              </w:rPr>
              <w:t xml:space="preserve">. L’esecutore può essere </w:t>
            </w:r>
            <w:r w:rsidRPr="00061DA3">
              <w:rPr>
                <w:sz w:val="18"/>
                <w:szCs w:val="18"/>
                <w:highlight w:val="blue"/>
              </w:rPr>
              <w:t>un’orchestra</w:t>
            </w:r>
            <w:r w:rsidRPr="00061DA3">
              <w:rPr>
                <w:sz w:val="18"/>
                <w:szCs w:val="18"/>
              </w:rPr>
              <w:t xml:space="preserve"> oppure un </w:t>
            </w:r>
            <w:r w:rsidRPr="00061DA3">
              <w:rPr>
                <w:sz w:val="18"/>
                <w:szCs w:val="18"/>
                <w:highlight w:val="red"/>
              </w:rPr>
              <w:t>solista</w:t>
            </w:r>
            <w:r w:rsidRPr="00061DA3">
              <w:rPr>
                <w:sz w:val="18"/>
                <w:szCs w:val="18"/>
              </w:rPr>
              <w:t>. Nel caso delle</w:t>
            </w:r>
            <w:r w:rsidR="00192522" w:rsidRPr="00061DA3">
              <w:rPr>
                <w:sz w:val="18"/>
                <w:szCs w:val="18"/>
              </w:rPr>
              <w:t xml:space="preserve"> </w:t>
            </w:r>
            <w:r w:rsidRPr="00061DA3">
              <w:rPr>
                <w:sz w:val="18"/>
                <w:szCs w:val="18"/>
              </w:rPr>
              <w:t xml:space="preserve">orchestre si memorizzano il </w:t>
            </w:r>
            <w:r w:rsidRPr="00061DA3">
              <w:rPr>
                <w:b/>
                <w:bCs/>
                <w:color w:val="002060"/>
                <w:sz w:val="18"/>
                <w:szCs w:val="18"/>
              </w:rPr>
              <w:t>nome del direttore</w:t>
            </w:r>
            <w:r w:rsidRPr="00061DA3">
              <w:rPr>
                <w:color w:val="002060"/>
                <w:sz w:val="18"/>
                <w:szCs w:val="18"/>
              </w:rPr>
              <w:t xml:space="preserve"> </w:t>
            </w:r>
            <w:r w:rsidRPr="00061DA3">
              <w:rPr>
                <w:sz w:val="18"/>
                <w:szCs w:val="18"/>
              </w:rPr>
              <w:t xml:space="preserve">e il </w:t>
            </w:r>
            <w:r w:rsidRPr="00061DA3">
              <w:rPr>
                <w:b/>
                <w:bCs/>
                <w:color w:val="002060"/>
                <w:sz w:val="18"/>
                <w:szCs w:val="18"/>
              </w:rPr>
              <w:t>numero di elementi</w:t>
            </w:r>
            <w:r w:rsidRPr="00061DA3">
              <w:rPr>
                <w:color w:val="002060"/>
                <w:sz w:val="18"/>
                <w:szCs w:val="18"/>
              </w:rPr>
              <w:t xml:space="preserve"> </w:t>
            </w:r>
            <w:r w:rsidRPr="00061DA3">
              <w:rPr>
                <w:sz w:val="18"/>
                <w:szCs w:val="18"/>
              </w:rPr>
              <w:t>dell’orchestra, mentre nel caso</w:t>
            </w:r>
            <w:r w:rsidR="00192522" w:rsidRPr="00061DA3">
              <w:rPr>
                <w:sz w:val="18"/>
                <w:szCs w:val="18"/>
              </w:rPr>
              <w:t xml:space="preserve"> </w:t>
            </w:r>
            <w:r w:rsidRPr="00061DA3">
              <w:rPr>
                <w:sz w:val="18"/>
                <w:szCs w:val="18"/>
              </w:rPr>
              <w:t xml:space="preserve">dei solisti si considera lo </w:t>
            </w:r>
            <w:r w:rsidRPr="00061DA3">
              <w:rPr>
                <w:b/>
                <w:bCs/>
                <w:color w:val="FF0000"/>
                <w:sz w:val="18"/>
                <w:szCs w:val="18"/>
              </w:rPr>
              <w:t>strumento suonato</w:t>
            </w:r>
            <w:r w:rsidRPr="00061DA3">
              <w:rPr>
                <w:sz w:val="18"/>
                <w:szCs w:val="18"/>
              </w:rPr>
              <w:t xml:space="preserve">. Per le orchestre, inoltre, si memorizzano i </w:t>
            </w:r>
            <w:r w:rsidRPr="001613CA">
              <w:rPr>
                <w:sz w:val="18"/>
                <w:szCs w:val="18"/>
                <w:highlight w:val="darkCyan"/>
              </w:rPr>
              <w:t>componenti</w:t>
            </w:r>
            <w:r w:rsidR="00192522" w:rsidRPr="00061DA3">
              <w:rPr>
                <w:sz w:val="18"/>
                <w:szCs w:val="18"/>
              </w:rPr>
              <w:t xml:space="preserve"> </w:t>
            </w:r>
            <w:commentRangeStart w:id="0"/>
            <w:commentRangeStart w:id="1"/>
            <w:r w:rsidRPr="00061DA3">
              <w:rPr>
                <w:sz w:val="18"/>
                <w:szCs w:val="18"/>
              </w:rPr>
              <w:t>(un orchestrale può suonare in una sola orchestra</w:t>
            </w:r>
            <w:commentRangeEnd w:id="0"/>
            <w:r w:rsidR="00BC06F9">
              <w:rPr>
                <w:rStyle w:val="Rimandocommento"/>
              </w:rPr>
              <w:commentReference w:id="0"/>
            </w:r>
            <w:commentRangeEnd w:id="1"/>
            <w:r w:rsidR="009D226C">
              <w:rPr>
                <w:rStyle w:val="Rimandocommento"/>
              </w:rPr>
              <w:commentReference w:id="1"/>
            </w:r>
            <w:r w:rsidRPr="00061DA3">
              <w:rPr>
                <w:sz w:val="18"/>
                <w:szCs w:val="18"/>
              </w:rPr>
              <w:t xml:space="preserve">), identificati da </w:t>
            </w:r>
            <w:r w:rsidRPr="00061DA3">
              <w:rPr>
                <w:b/>
                <w:bCs/>
                <w:color w:val="009999"/>
                <w:sz w:val="18"/>
                <w:szCs w:val="18"/>
                <w:u w:val="single"/>
              </w:rPr>
              <w:t>matricola univoca</w:t>
            </w:r>
            <w:r w:rsidRPr="00061DA3">
              <w:rPr>
                <w:sz w:val="18"/>
                <w:szCs w:val="18"/>
              </w:rPr>
              <w:t xml:space="preserve"> all’interno</w:t>
            </w:r>
            <w:r w:rsidR="00192522" w:rsidRPr="00061DA3">
              <w:rPr>
                <w:sz w:val="18"/>
                <w:szCs w:val="18"/>
              </w:rPr>
              <w:t xml:space="preserve"> </w:t>
            </w:r>
            <w:r w:rsidRPr="00061DA3">
              <w:rPr>
                <w:sz w:val="18"/>
                <w:szCs w:val="18"/>
              </w:rPr>
              <w:t xml:space="preserve">dell’orchestra di appartenenza, e caratterizzati da </w:t>
            </w:r>
            <w:r w:rsidRPr="00061DA3">
              <w:rPr>
                <w:b/>
                <w:bCs/>
                <w:color w:val="009999"/>
                <w:sz w:val="18"/>
                <w:szCs w:val="18"/>
              </w:rPr>
              <w:t>nome</w:t>
            </w:r>
            <w:r w:rsidRPr="00061DA3">
              <w:rPr>
                <w:sz w:val="18"/>
                <w:szCs w:val="18"/>
              </w:rPr>
              <w:t xml:space="preserve">, </w:t>
            </w:r>
            <w:r w:rsidRPr="00061DA3">
              <w:rPr>
                <w:b/>
                <w:bCs/>
                <w:color w:val="009999"/>
                <w:sz w:val="18"/>
                <w:szCs w:val="18"/>
              </w:rPr>
              <w:t>data di nascita</w:t>
            </w:r>
            <w:r w:rsidRPr="00061DA3">
              <w:rPr>
                <w:sz w:val="18"/>
                <w:szCs w:val="18"/>
              </w:rPr>
              <w:t xml:space="preserve"> e </w:t>
            </w:r>
            <w:r w:rsidRPr="00061DA3">
              <w:rPr>
                <w:b/>
                <w:bCs/>
                <w:color w:val="009999"/>
                <w:sz w:val="18"/>
                <w:szCs w:val="18"/>
              </w:rPr>
              <w:t>strumenti suonati</w:t>
            </w:r>
            <w:r w:rsidRPr="00061DA3">
              <w:rPr>
                <w:sz w:val="18"/>
                <w:szCs w:val="18"/>
              </w:rPr>
              <w:t xml:space="preserve">. </w:t>
            </w:r>
          </w:p>
          <w:p w14:paraId="1291467B" w14:textId="77777777" w:rsidR="00E26C5F" w:rsidRPr="00061DA3" w:rsidRDefault="004E00E1" w:rsidP="00192522">
            <w:pPr>
              <w:pStyle w:val="Corpotesto"/>
              <w:jc w:val="both"/>
              <w:rPr>
                <w:sz w:val="18"/>
                <w:szCs w:val="18"/>
              </w:rPr>
            </w:pPr>
            <w:r w:rsidRPr="00061DA3">
              <w:rPr>
                <w:sz w:val="18"/>
                <w:szCs w:val="18"/>
              </w:rPr>
              <w:t>I concerti</w:t>
            </w:r>
            <w:r w:rsidR="00192522" w:rsidRPr="00061DA3">
              <w:rPr>
                <w:sz w:val="18"/>
                <w:szCs w:val="18"/>
              </w:rPr>
              <w:t xml:space="preserve"> </w:t>
            </w:r>
            <w:r w:rsidRPr="00061DA3">
              <w:rPr>
                <w:sz w:val="18"/>
                <w:szCs w:val="18"/>
              </w:rPr>
              <w:t xml:space="preserve">sono tenuti in </w:t>
            </w:r>
            <w:r w:rsidRPr="001613CA">
              <w:rPr>
                <w:color w:val="FFFFFF" w:themeColor="background1"/>
                <w:sz w:val="18"/>
                <w:szCs w:val="18"/>
                <w:highlight w:val="darkGreen"/>
              </w:rPr>
              <w:t>sale da concerto</w:t>
            </w:r>
            <w:r w:rsidRPr="00061DA3">
              <w:rPr>
                <w:sz w:val="18"/>
                <w:szCs w:val="18"/>
              </w:rPr>
              <w:t xml:space="preserve">, identificate da </w:t>
            </w:r>
            <w:r w:rsidRPr="00147CBE">
              <w:rPr>
                <w:b/>
                <w:bCs/>
                <w:color w:val="385623" w:themeColor="accent6" w:themeShade="80"/>
                <w:sz w:val="18"/>
                <w:szCs w:val="18"/>
                <w:u w:val="single"/>
              </w:rPr>
              <w:t>codice univoco</w:t>
            </w:r>
            <w:r w:rsidRPr="00147CBE">
              <w:rPr>
                <w:color w:val="385623" w:themeColor="accent6" w:themeShade="80"/>
                <w:sz w:val="18"/>
                <w:szCs w:val="18"/>
              </w:rPr>
              <w:t xml:space="preserve"> </w:t>
            </w:r>
            <w:r w:rsidRPr="00061DA3">
              <w:rPr>
                <w:sz w:val="18"/>
                <w:szCs w:val="18"/>
              </w:rPr>
              <w:t xml:space="preserve">e caratterizzate da </w:t>
            </w:r>
            <w:r w:rsidRPr="00147CBE">
              <w:rPr>
                <w:b/>
                <w:bCs/>
                <w:color w:val="385623" w:themeColor="accent6" w:themeShade="80"/>
                <w:sz w:val="18"/>
                <w:szCs w:val="18"/>
              </w:rPr>
              <w:t>nome</w:t>
            </w:r>
            <w:r w:rsidRPr="00061DA3">
              <w:rPr>
                <w:sz w:val="18"/>
                <w:szCs w:val="18"/>
              </w:rPr>
              <w:t xml:space="preserve">, </w:t>
            </w:r>
            <w:r w:rsidRPr="00147CBE">
              <w:rPr>
                <w:b/>
                <w:bCs/>
                <w:color w:val="385623" w:themeColor="accent6" w:themeShade="80"/>
                <w:sz w:val="18"/>
                <w:szCs w:val="18"/>
              </w:rPr>
              <w:t>indirizzo</w:t>
            </w:r>
            <w:r w:rsidRPr="00061DA3">
              <w:rPr>
                <w:sz w:val="18"/>
                <w:szCs w:val="18"/>
              </w:rPr>
              <w:t>,</w:t>
            </w:r>
            <w:r w:rsidR="00192522" w:rsidRPr="00061DA3">
              <w:rPr>
                <w:sz w:val="18"/>
                <w:szCs w:val="18"/>
              </w:rPr>
              <w:t xml:space="preserve"> </w:t>
            </w:r>
            <w:r w:rsidRPr="00147CBE">
              <w:rPr>
                <w:b/>
                <w:bCs/>
                <w:color w:val="385623" w:themeColor="accent6" w:themeShade="80"/>
                <w:sz w:val="18"/>
                <w:szCs w:val="18"/>
              </w:rPr>
              <w:t>capienza massima</w:t>
            </w:r>
            <w:r w:rsidRPr="00061DA3">
              <w:rPr>
                <w:sz w:val="18"/>
                <w:szCs w:val="18"/>
              </w:rPr>
              <w:t xml:space="preserve">, </w:t>
            </w:r>
            <w:r w:rsidRPr="00147CBE">
              <w:rPr>
                <w:b/>
                <w:bCs/>
                <w:color w:val="385623" w:themeColor="accent6" w:themeShade="80"/>
                <w:sz w:val="18"/>
                <w:szCs w:val="18"/>
              </w:rPr>
              <w:t>numero di posti</w:t>
            </w:r>
            <w:r w:rsidRPr="00061DA3">
              <w:rPr>
                <w:sz w:val="18"/>
                <w:szCs w:val="18"/>
              </w:rPr>
              <w:t xml:space="preserve"> a sedere ed eventualmente da uno o più </w:t>
            </w:r>
            <w:r w:rsidRPr="00061DA3">
              <w:rPr>
                <w:color w:val="FFFFFF" w:themeColor="background1"/>
                <w:sz w:val="18"/>
                <w:szCs w:val="18"/>
                <w:highlight w:val="darkYellow"/>
              </w:rPr>
              <w:t>numeri di telefono</w:t>
            </w:r>
            <w:r w:rsidRPr="00061DA3">
              <w:rPr>
                <w:sz w:val="18"/>
                <w:szCs w:val="18"/>
              </w:rPr>
              <w:t xml:space="preserve">. </w:t>
            </w:r>
          </w:p>
          <w:p w14:paraId="057363A1" w14:textId="318735F3" w:rsidR="00437743" w:rsidRDefault="004E00E1" w:rsidP="007632B4">
            <w:pPr>
              <w:pStyle w:val="Corpotesto"/>
              <w:jc w:val="both"/>
              <w:rPr>
                <w:sz w:val="18"/>
                <w:szCs w:val="18"/>
              </w:rPr>
            </w:pPr>
            <w:r w:rsidRPr="00061DA3">
              <w:rPr>
                <w:sz w:val="18"/>
                <w:szCs w:val="18"/>
              </w:rPr>
              <w:t>Ogni</w:t>
            </w:r>
            <w:r w:rsidR="00E26C5F" w:rsidRPr="00061DA3">
              <w:rPr>
                <w:sz w:val="18"/>
                <w:szCs w:val="18"/>
              </w:rPr>
              <w:t xml:space="preserve"> </w:t>
            </w:r>
            <w:r w:rsidRPr="00061DA3">
              <w:rPr>
                <w:sz w:val="18"/>
                <w:szCs w:val="18"/>
              </w:rPr>
              <w:t xml:space="preserve">concerto può essere </w:t>
            </w:r>
            <w:r w:rsidRPr="00061DA3">
              <w:rPr>
                <w:i/>
                <w:iCs/>
                <w:sz w:val="18"/>
                <w:szCs w:val="18"/>
              </w:rPr>
              <w:t>programmato</w:t>
            </w:r>
            <w:r w:rsidRPr="00061DA3">
              <w:rPr>
                <w:sz w:val="18"/>
                <w:szCs w:val="18"/>
              </w:rPr>
              <w:t xml:space="preserve"> in una o più </w:t>
            </w:r>
            <w:r w:rsidRPr="00061DA3">
              <w:rPr>
                <w:i/>
                <w:iCs/>
                <w:sz w:val="18"/>
                <w:szCs w:val="18"/>
              </w:rPr>
              <w:t>date</w:t>
            </w:r>
            <w:r w:rsidRPr="00061DA3">
              <w:rPr>
                <w:sz w:val="18"/>
                <w:szCs w:val="18"/>
              </w:rPr>
              <w:t>, nella stessa sala oppure in sale diverse. Per ogni</w:t>
            </w:r>
            <w:r w:rsidR="00192522" w:rsidRPr="00061DA3">
              <w:rPr>
                <w:sz w:val="18"/>
                <w:szCs w:val="18"/>
              </w:rPr>
              <w:t xml:space="preserve"> </w:t>
            </w:r>
            <w:r w:rsidRPr="00061DA3">
              <w:rPr>
                <w:sz w:val="18"/>
                <w:szCs w:val="18"/>
              </w:rPr>
              <w:t xml:space="preserve">programmazione di un concerto, è noto il </w:t>
            </w:r>
            <w:r w:rsidRPr="007632B4">
              <w:rPr>
                <w:color w:val="AEAAAA" w:themeColor="background2" w:themeShade="BF"/>
                <w:sz w:val="18"/>
                <w:szCs w:val="18"/>
              </w:rPr>
              <w:t>prezzo</w:t>
            </w:r>
            <w:r w:rsidRPr="00061DA3">
              <w:rPr>
                <w:sz w:val="18"/>
                <w:szCs w:val="18"/>
              </w:rPr>
              <w:t xml:space="preserve"> del </w:t>
            </w:r>
            <w:r w:rsidRPr="001613CA">
              <w:rPr>
                <w:sz w:val="18"/>
                <w:szCs w:val="18"/>
                <w:highlight w:val="lightGray"/>
              </w:rPr>
              <w:t>biglietto</w:t>
            </w:r>
            <w:r w:rsidRPr="00061DA3">
              <w:rPr>
                <w:sz w:val="18"/>
                <w:szCs w:val="18"/>
              </w:rPr>
              <w:t>, che può essere diverso per</w:t>
            </w:r>
            <w:r w:rsidR="00192522" w:rsidRPr="00061DA3">
              <w:rPr>
                <w:sz w:val="18"/>
                <w:szCs w:val="18"/>
              </w:rPr>
              <w:t xml:space="preserve"> </w:t>
            </w:r>
            <w:r w:rsidRPr="00061DA3">
              <w:rPr>
                <w:sz w:val="18"/>
                <w:szCs w:val="18"/>
              </w:rPr>
              <w:t>programmazioni diverse dello stesso concerto.</w:t>
            </w:r>
          </w:p>
          <w:p w14:paraId="2B2D84D1" w14:textId="0C4D2217" w:rsidR="00320451" w:rsidRDefault="00320451" w:rsidP="007632B4">
            <w:pPr>
              <w:pStyle w:val="Corpotesto"/>
              <w:jc w:val="both"/>
              <w:rPr>
                <w:sz w:val="18"/>
                <w:szCs w:val="18"/>
              </w:rPr>
            </w:pPr>
          </w:p>
          <w:p w14:paraId="06218FDF" w14:textId="50990460" w:rsidR="00320451" w:rsidRDefault="00320451" w:rsidP="007632B4">
            <w:pPr>
              <w:pStyle w:val="Corpotesto"/>
              <w:jc w:val="both"/>
              <w:rPr>
                <w:sz w:val="18"/>
                <w:szCs w:val="18"/>
              </w:rPr>
            </w:pPr>
          </w:p>
          <w:p w14:paraId="1949B0B7" w14:textId="3B0D2E27" w:rsidR="00320451" w:rsidRDefault="00320451" w:rsidP="007632B4">
            <w:pPr>
              <w:pStyle w:val="Corpotesto"/>
              <w:jc w:val="both"/>
              <w:rPr>
                <w:sz w:val="18"/>
                <w:szCs w:val="18"/>
              </w:rPr>
            </w:pPr>
          </w:p>
          <w:p w14:paraId="03B06790" w14:textId="2181A72D" w:rsidR="00320451" w:rsidRDefault="00320451" w:rsidP="007632B4">
            <w:pPr>
              <w:pStyle w:val="Corpotesto"/>
              <w:jc w:val="both"/>
              <w:rPr>
                <w:sz w:val="18"/>
                <w:szCs w:val="18"/>
              </w:rPr>
            </w:pPr>
          </w:p>
          <w:p w14:paraId="05F7351B" w14:textId="77BCF26B" w:rsidR="00320451" w:rsidRDefault="00320451" w:rsidP="007632B4">
            <w:pPr>
              <w:pStyle w:val="Corpotesto"/>
              <w:jc w:val="both"/>
              <w:rPr>
                <w:sz w:val="18"/>
                <w:szCs w:val="18"/>
              </w:rPr>
            </w:pPr>
          </w:p>
          <w:p w14:paraId="26ACFA1E" w14:textId="5504257E" w:rsidR="00320451" w:rsidRDefault="00320451" w:rsidP="007632B4">
            <w:pPr>
              <w:pStyle w:val="Corpotesto"/>
              <w:jc w:val="both"/>
              <w:rPr>
                <w:sz w:val="18"/>
                <w:szCs w:val="18"/>
              </w:rPr>
            </w:pPr>
          </w:p>
          <w:p w14:paraId="1B1F2F63" w14:textId="1669AFED" w:rsidR="00320451" w:rsidRDefault="00320451" w:rsidP="007632B4">
            <w:pPr>
              <w:pStyle w:val="Corpotesto"/>
              <w:jc w:val="both"/>
              <w:rPr>
                <w:sz w:val="18"/>
                <w:szCs w:val="18"/>
              </w:rPr>
            </w:pPr>
          </w:p>
          <w:p w14:paraId="6F8ECB18" w14:textId="54125A2B" w:rsidR="00320451" w:rsidRDefault="00320451" w:rsidP="007632B4">
            <w:pPr>
              <w:pStyle w:val="Corpotesto"/>
              <w:jc w:val="both"/>
              <w:rPr>
                <w:sz w:val="18"/>
                <w:szCs w:val="18"/>
              </w:rPr>
            </w:pPr>
          </w:p>
          <w:p w14:paraId="5F1A069A" w14:textId="047C19C4" w:rsidR="00320451" w:rsidRDefault="00320451" w:rsidP="007632B4">
            <w:pPr>
              <w:pStyle w:val="Corpotesto"/>
              <w:jc w:val="both"/>
              <w:rPr>
                <w:sz w:val="18"/>
                <w:szCs w:val="18"/>
              </w:rPr>
            </w:pPr>
          </w:p>
          <w:p w14:paraId="27F5232F" w14:textId="025397A5" w:rsidR="00320451" w:rsidRDefault="00320451" w:rsidP="007632B4">
            <w:pPr>
              <w:pStyle w:val="Corpotesto"/>
              <w:jc w:val="both"/>
              <w:rPr>
                <w:sz w:val="18"/>
                <w:szCs w:val="18"/>
              </w:rPr>
            </w:pPr>
          </w:p>
          <w:p w14:paraId="5BED590D" w14:textId="3B7E25D6" w:rsidR="00320451" w:rsidRDefault="00320451" w:rsidP="007632B4">
            <w:pPr>
              <w:pStyle w:val="Corpotesto"/>
              <w:jc w:val="both"/>
              <w:rPr>
                <w:sz w:val="18"/>
                <w:szCs w:val="18"/>
              </w:rPr>
            </w:pPr>
          </w:p>
          <w:p w14:paraId="717E529D" w14:textId="16344301" w:rsidR="00320451" w:rsidRDefault="00320451" w:rsidP="007632B4">
            <w:pPr>
              <w:pStyle w:val="Corpotesto"/>
              <w:jc w:val="both"/>
              <w:rPr>
                <w:sz w:val="18"/>
                <w:szCs w:val="18"/>
              </w:rPr>
            </w:pPr>
          </w:p>
          <w:p w14:paraId="6DFB3B7A" w14:textId="5A25A769" w:rsidR="00320451" w:rsidRDefault="00320451" w:rsidP="007632B4">
            <w:pPr>
              <w:pStyle w:val="Corpotesto"/>
              <w:jc w:val="both"/>
              <w:rPr>
                <w:sz w:val="18"/>
                <w:szCs w:val="18"/>
              </w:rPr>
            </w:pPr>
          </w:p>
          <w:p w14:paraId="71945D27" w14:textId="77777777" w:rsidR="00320451" w:rsidRPr="004E00E1" w:rsidRDefault="00320451" w:rsidP="007632B4">
            <w:pPr>
              <w:pStyle w:val="Corpotesto"/>
              <w:jc w:val="both"/>
              <w:rPr>
                <w:sz w:val="18"/>
                <w:szCs w:val="18"/>
              </w:rPr>
            </w:pPr>
          </w:p>
          <w:p w14:paraId="76249B13" w14:textId="77D89E12" w:rsidR="004E00E1" w:rsidRPr="00AE3E06" w:rsidRDefault="004E00E1" w:rsidP="004E00E1">
            <w:pPr>
              <w:pStyle w:val="BarralateraleH2BLU"/>
              <w:numPr>
                <w:ilvl w:val="2"/>
                <w:numId w:val="5"/>
              </w:numPr>
              <w:rPr>
                <w:sz w:val="28"/>
                <w:szCs w:val="24"/>
              </w:rPr>
            </w:pPr>
            <w:r w:rsidRPr="00AE3E06">
              <w:rPr>
                <w:sz w:val="28"/>
                <w:szCs w:val="24"/>
              </w:rPr>
              <w:lastRenderedPageBreak/>
              <w:t>Analisi della realtà di interesse</w:t>
            </w:r>
          </w:p>
          <w:p w14:paraId="643E5046" w14:textId="77777777" w:rsidR="00AE3E06" w:rsidRPr="004A47D0" w:rsidRDefault="00061DA3" w:rsidP="004A47D0">
            <w:pPr>
              <w:pStyle w:val="Corpotesto"/>
              <w:jc w:val="both"/>
              <w:rPr>
                <w:sz w:val="18"/>
                <w:szCs w:val="18"/>
              </w:rPr>
            </w:pPr>
            <w:r w:rsidRPr="004A47D0">
              <w:rPr>
                <w:sz w:val="18"/>
                <w:szCs w:val="18"/>
              </w:rPr>
              <w:t xml:space="preserve">Dall’analisi della documentazione </w:t>
            </w:r>
            <w:r w:rsidR="00E5588F" w:rsidRPr="004A47D0">
              <w:rPr>
                <w:sz w:val="18"/>
                <w:szCs w:val="18"/>
              </w:rPr>
              <w:t>sulla</w:t>
            </w:r>
            <w:r w:rsidRPr="004A47D0">
              <w:rPr>
                <w:sz w:val="18"/>
                <w:szCs w:val="18"/>
              </w:rPr>
              <w:t xml:space="preserve"> realtà di interesse</w:t>
            </w:r>
            <w:r w:rsidR="00E5588F" w:rsidRPr="004A47D0">
              <w:rPr>
                <w:sz w:val="18"/>
                <w:szCs w:val="18"/>
              </w:rPr>
              <w:t xml:space="preserve"> emerge come </w:t>
            </w:r>
            <w:r w:rsidR="00DC05E8" w:rsidRPr="004A47D0">
              <w:rPr>
                <w:sz w:val="18"/>
                <w:szCs w:val="18"/>
              </w:rPr>
              <w:t>i concerti organizzati</w:t>
            </w:r>
            <w:r w:rsidR="00E5588F" w:rsidRPr="004A47D0">
              <w:rPr>
                <w:sz w:val="18"/>
                <w:szCs w:val="18"/>
              </w:rPr>
              <w:t xml:space="preserve"> abbia</w:t>
            </w:r>
            <w:r w:rsidR="00DC05E8" w:rsidRPr="004A47D0">
              <w:rPr>
                <w:sz w:val="18"/>
                <w:szCs w:val="18"/>
              </w:rPr>
              <w:t>no</w:t>
            </w:r>
            <w:r w:rsidR="00E5588F" w:rsidRPr="004A47D0">
              <w:rPr>
                <w:sz w:val="18"/>
                <w:szCs w:val="18"/>
              </w:rPr>
              <w:t xml:space="preserve"> una certa centralità rispetto ai restanti elementi della realtà che si possono evidenziare.</w:t>
            </w:r>
            <w:r w:rsidR="00DC05E8" w:rsidRPr="004A47D0">
              <w:rPr>
                <w:sz w:val="18"/>
                <w:szCs w:val="18"/>
              </w:rPr>
              <w:t xml:space="preserve"> Tutte le informazioni organizzate si possono infatti definire strettamente correlati con i concerti</w:t>
            </w:r>
            <w:r w:rsidR="00AE3E06" w:rsidRPr="004A47D0">
              <w:rPr>
                <w:sz w:val="18"/>
                <w:szCs w:val="18"/>
              </w:rPr>
              <w:t xml:space="preserve">. </w:t>
            </w:r>
          </w:p>
          <w:p w14:paraId="532D290F" w14:textId="77777777" w:rsidR="00AE3E06" w:rsidRPr="004A47D0" w:rsidRDefault="00AE3E06" w:rsidP="004A47D0">
            <w:pPr>
              <w:pStyle w:val="Corpotesto"/>
              <w:jc w:val="both"/>
              <w:rPr>
                <w:sz w:val="18"/>
                <w:szCs w:val="18"/>
              </w:rPr>
            </w:pPr>
          </w:p>
          <w:p w14:paraId="2ABF9B0C" w14:textId="77777777" w:rsidR="005457C4" w:rsidRPr="004A47D0" w:rsidRDefault="00AE3E06" w:rsidP="004A47D0">
            <w:pPr>
              <w:pStyle w:val="Corpotesto"/>
              <w:jc w:val="both"/>
              <w:rPr>
                <w:sz w:val="18"/>
                <w:szCs w:val="18"/>
              </w:rPr>
            </w:pPr>
            <w:r w:rsidRPr="004A47D0">
              <w:rPr>
                <w:sz w:val="18"/>
                <w:szCs w:val="18"/>
              </w:rPr>
              <w:t xml:space="preserve">Di ogni concerto è necessario </w:t>
            </w:r>
            <w:r w:rsidR="005457C4" w:rsidRPr="004A47D0">
              <w:rPr>
                <w:sz w:val="18"/>
                <w:szCs w:val="18"/>
              </w:rPr>
              <w:t xml:space="preserve">memorizzare i dati relative al titolo accompagnato da una descrizione e un codice identificativi numero che per natura dovrà essere univoco. </w:t>
            </w:r>
          </w:p>
          <w:p w14:paraId="7BE644FD" w14:textId="793388F5" w:rsidR="00E5588F" w:rsidRPr="004A47D0" w:rsidRDefault="005457C4" w:rsidP="004A47D0">
            <w:pPr>
              <w:pStyle w:val="Corpotesto"/>
              <w:jc w:val="both"/>
              <w:rPr>
                <w:sz w:val="18"/>
                <w:szCs w:val="18"/>
              </w:rPr>
            </w:pPr>
            <w:r w:rsidRPr="004A47D0">
              <w:rPr>
                <w:sz w:val="18"/>
                <w:szCs w:val="18"/>
              </w:rPr>
              <w:t>Associati ai dati dei concerti si trovano associati i dati relativi ai brani che verranno eseguiti durante il concerto, riguardanti Il titolo del brano, una breve descrizione e un codice identificativo. Per ogni brano bisogna inoltra specificare l’autore o gli autori che lo hanno scritto rappresentati nella realtà da nome, cognome e codice identificativo.</w:t>
            </w:r>
          </w:p>
          <w:p w14:paraId="7BC85DDB" w14:textId="082B1E3C" w:rsidR="009E1F8C" w:rsidRPr="004A47D0" w:rsidRDefault="00BF1B3E" w:rsidP="004A47D0">
            <w:pPr>
              <w:pStyle w:val="Corpotesto"/>
              <w:ind w:left="0"/>
              <w:jc w:val="both"/>
              <w:rPr>
                <w:sz w:val="18"/>
                <w:szCs w:val="18"/>
              </w:rPr>
            </w:pPr>
            <w:r w:rsidRPr="004A47D0">
              <w:rPr>
                <w:sz w:val="18"/>
                <w:szCs w:val="18"/>
              </w:rPr>
              <w:t>Dall’analisi</w:t>
            </w:r>
            <w:r w:rsidR="00DF688D" w:rsidRPr="004A47D0">
              <w:rPr>
                <w:sz w:val="18"/>
                <w:szCs w:val="18"/>
              </w:rPr>
              <w:t xml:space="preserve"> risulta un’altra associazione tra </w:t>
            </w:r>
            <w:r w:rsidR="009E1F8C" w:rsidRPr="004A47D0">
              <w:rPr>
                <w:sz w:val="18"/>
                <w:szCs w:val="18"/>
              </w:rPr>
              <w:t xml:space="preserve">i concerti </w:t>
            </w:r>
            <w:r w:rsidR="00457AF7" w:rsidRPr="004A47D0">
              <w:rPr>
                <w:sz w:val="18"/>
                <w:szCs w:val="18"/>
              </w:rPr>
              <w:t>ed i</w:t>
            </w:r>
            <w:r w:rsidR="009E1F8C" w:rsidRPr="004A47D0">
              <w:rPr>
                <w:sz w:val="18"/>
                <w:szCs w:val="18"/>
              </w:rPr>
              <w:t xml:space="preserve"> biglietti </w:t>
            </w:r>
            <w:r w:rsidR="00457AF7" w:rsidRPr="004A47D0">
              <w:rPr>
                <w:sz w:val="18"/>
                <w:szCs w:val="18"/>
              </w:rPr>
              <w:t>venduti specificati</w:t>
            </w:r>
            <w:r w:rsidR="009E1F8C" w:rsidRPr="004A47D0">
              <w:rPr>
                <w:sz w:val="18"/>
                <w:szCs w:val="18"/>
              </w:rPr>
              <w:t xml:space="preserve"> da una matricola, una descrizione ed un prezzo variabile da concerto in concerto.</w:t>
            </w:r>
          </w:p>
          <w:p w14:paraId="4DF761C5" w14:textId="78210531" w:rsidR="00721CD5" w:rsidRPr="004A47D0" w:rsidRDefault="009E1F8C" w:rsidP="004A47D0">
            <w:pPr>
              <w:pStyle w:val="Corpotesto"/>
              <w:ind w:left="0"/>
              <w:jc w:val="both"/>
              <w:rPr>
                <w:sz w:val="18"/>
                <w:szCs w:val="18"/>
              </w:rPr>
            </w:pPr>
            <w:r w:rsidRPr="004A47D0">
              <w:rPr>
                <w:sz w:val="18"/>
                <w:szCs w:val="18"/>
              </w:rPr>
              <w:t xml:space="preserve">A loro volta i dati dei biglietti sono correlati oltre con i rispettivi concerti anche con lo spettatore che li ha comperati, specificato da un nome, </w:t>
            </w:r>
            <w:r w:rsidR="00721CD5" w:rsidRPr="004A47D0">
              <w:rPr>
                <w:sz w:val="18"/>
                <w:szCs w:val="18"/>
              </w:rPr>
              <w:t>un cognome, un indirizzo email, un numero di telefono ed infine un codice ID</w:t>
            </w:r>
            <w:r w:rsidR="006C3FC4">
              <w:rPr>
                <w:sz w:val="18"/>
                <w:szCs w:val="18"/>
              </w:rPr>
              <w:t>.</w:t>
            </w:r>
          </w:p>
          <w:p w14:paraId="071D8B84" w14:textId="2B28B363" w:rsidR="00457AF7" w:rsidRPr="004A47D0" w:rsidRDefault="00721CD5" w:rsidP="004A47D0">
            <w:pPr>
              <w:pStyle w:val="Corpotesto"/>
              <w:ind w:left="0"/>
              <w:jc w:val="both"/>
              <w:rPr>
                <w:sz w:val="18"/>
                <w:szCs w:val="18"/>
              </w:rPr>
            </w:pPr>
            <w:r w:rsidRPr="004A47D0">
              <w:rPr>
                <w:sz w:val="18"/>
                <w:szCs w:val="18"/>
              </w:rPr>
              <w:t xml:space="preserve">Per quanto riguarda le sale concerto </w:t>
            </w:r>
            <w:r w:rsidR="00186696" w:rsidRPr="004A47D0">
              <w:rPr>
                <w:sz w:val="18"/>
                <w:szCs w:val="18"/>
              </w:rPr>
              <w:t xml:space="preserve">il fatto che possano avere </w:t>
            </w:r>
            <w:r w:rsidR="00457AF7" w:rsidRPr="004A47D0">
              <w:rPr>
                <w:sz w:val="18"/>
                <w:szCs w:val="18"/>
              </w:rPr>
              <w:t>più</w:t>
            </w:r>
            <w:r w:rsidR="00186696" w:rsidRPr="004A47D0">
              <w:rPr>
                <w:sz w:val="18"/>
                <w:szCs w:val="18"/>
              </w:rPr>
              <w:t xml:space="preserve"> numeri di telefono implica la necessita di associarli a quest’ultime </w:t>
            </w:r>
            <w:r w:rsidR="00D9150F" w:rsidRPr="004A47D0">
              <w:rPr>
                <w:sz w:val="18"/>
                <w:szCs w:val="18"/>
              </w:rPr>
              <w:t xml:space="preserve">  tranandoli come un’entità a </w:t>
            </w:r>
            <w:r w:rsidR="00457AF7" w:rsidRPr="004A47D0">
              <w:rPr>
                <w:sz w:val="18"/>
                <w:szCs w:val="18"/>
              </w:rPr>
              <w:t>sé</w:t>
            </w:r>
            <w:r w:rsidR="00D9150F" w:rsidRPr="004A47D0">
              <w:rPr>
                <w:sz w:val="18"/>
                <w:szCs w:val="18"/>
              </w:rPr>
              <w:t xml:space="preserve"> stante</w:t>
            </w:r>
            <w:r w:rsidR="00457AF7" w:rsidRPr="004A47D0">
              <w:rPr>
                <w:sz w:val="18"/>
                <w:szCs w:val="18"/>
              </w:rPr>
              <w:t>.</w:t>
            </w:r>
          </w:p>
          <w:p w14:paraId="2835C483" w14:textId="77777777" w:rsidR="004A47D0" w:rsidRPr="004A47D0" w:rsidRDefault="00457AF7" w:rsidP="004A47D0">
            <w:pPr>
              <w:pStyle w:val="Corpotesto"/>
              <w:ind w:left="0"/>
              <w:jc w:val="both"/>
              <w:rPr>
                <w:sz w:val="18"/>
                <w:szCs w:val="18"/>
              </w:rPr>
            </w:pPr>
            <w:r w:rsidRPr="004A47D0">
              <w:rPr>
                <w:sz w:val="18"/>
                <w:szCs w:val="18"/>
              </w:rPr>
              <w:t>Trattati</w:t>
            </w:r>
            <w:r w:rsidR="00721CD5" w:rsidRPr="004A47D0">
              <w:rPr>
                <w:sz w:val="18"/>
                <w:szCs w:val="18"/>
              </w:rPr>
              <w:t xml:space="preserve"> </w:t>
            </w:r>
            <w:r w:rsidRPr="004A47D0">
              <w:rPr>
                <w:sz w:val="18"/>
                <w:szCs w:val="18"/>
              </w:rPr>
              <w:t>i concerti il secondo concetto più importante della base dati sono i brani che sono associati non solo con i dati degli autori che li hanno scritti ma anche con gli esecutori specificati da una matricola univoca, un nome e la nazione di provenienza.</w:t>
            </w:r>
          </w:p>
          <w:p w14:paraId="56E85C45" w14:textId="77777777" w:rsidR="004A47D0" w:rsidRPr="004A47D0" w:rsidRDefault="00457AF7" w:rsidP="004A47D0">
            <w:pPr>
              <w:pStyle w:val="Corpotesto"/>
              <w:ind w:left="0"/>
              <w:jc w:val="both"/>
              <w:rPr>
                <w:sz w:val="18"/>
                <w:szCs w:val="18"/>
              </w:rPr>
            </w:pPr>
            <w:r w:rsidRPr="004A47D0">
              <w:rPr>
                <w:sz w:val="18"/>
                <w:szCs w:val="18"/>
              </w:rPr>
              <w:t xml:space="preserve">Ogni esecutore si può a sua volta specializzare in un solista oppure in un’orchestra. </w:t>
            </w:r>
          </w:p>
          <w:p w14:paraId="7E493F06" w14:textId="0010CB21" w:rsidR="004A47D0" w:rsidRPr="000C5945" w:rsidRDefault="00457AF7" w:rsidP="004A47D0">
            <w:pPr>
              <w:pStyle w:val="Corpotesto"/>
              <w:ind w:left="0"/>
              <w:jc w:val="both"/>
            </w:pPr>
            <w:r w:rsidRPr="004A47D0">
              <w:rPr>
                <w:sz w:val="18"/>
                <w:szCs w:val="18"/>
              </w:rPr>
              <w:t>Per ogni solista bisognerà specificare inoltre lo strumento suonato, mentre invece per ogni orchestra bisognerà specificare il nome del direttore e anche il numero di elementi di cui è composto. In merito agli elementi dell</w:t>
            </w:r>
            <w:r w:rsidR="009016BA" w:rsidRPr="004A47D0">
              <w:rPr>
                <w:sz w:val="18"/>
                <w:szCs w:val="18"/>
              </w:rPr>
              <w:t>‘</w:t>
            </w:r>
            <w:r w:rsidRPr="004A47D0">
              <w:rPr>
                <w:sz w:val="18"/>
                <w:szCs w:val="18"/>
              </w:rPr>
              <w:t xml:space="preserve">orchestra meglio noti come orchestrali </w:t>
            </w:r>
            <w:r w:rsidR="009016BA" w:rsidRPr="004A47D0">
              <w:rPr>
                <w:sz w:val="18"/>
                <w:szCs w:val="18"/>
              </w:rPr>
              <w:t>bisognerà</w:t>
            </w:r>
            <w:r w:rsidRPr="004A47D0">
              <w:rPr>
                <w:sz w:val="18"/>
                <w:szCs w:val="18"/>
              </w:rPr>
              <w:t xml:space="preserve"> tenere traccia di ognuno </w:t>
            </w:r>
            <w:r w:rsidR="004A47D0" w:rsidRPr="004A47D0">
              <w:rPr>
                <w:sz w:val="18"/>
                <w:szCs w:val="18"/>
              </w:rPr>
              <w:t>il nome, la data di nascita ed un codice identificativo</w:t>
            </w:r>
            <w:r w:rsidR="004A47D0">
              <w:t>.</w:t>
            </w:r>
            <w:r w:rsidR="000C5945">
              <w:t xml:space="preserve"> </w:t>
            </w:r>
          </w:p>
          <w:p w14:paraId="7F27C353" w14:textId="3FB39307" w:rsidR="00472DC8" w:rsidRDefault="006C3FC4" w:rsidP="006C1558">
            <w:pPr>
              <w:jc w:val="both"/>
              <w:rPr>
                <w:sz w:val="18"/>
                <w:szCs w:val="18"/>
              </w:rPr>
            </w:pPr>
            <w:r>
              <w:rPr>
                <w:sz w:val="18"/>
                <w:szCs w:val="18"/>
              </w:rPr>
              <w:t>La necessità di integrare direttamente i dati dei singoli spettatori è data dal bisogno di tener traccia dei biglietti che sono stati venduti per ogni concerto, per tanto esiste una stretta correlazione tra i biglietti e gli acquirenti</w:t>
            </w:r>
            <w:r w:rsidR="00175636">
              <w:rPr>
                <w:sz w:val="18"/>
                <w:szCs w:val="18"/>
              </w:rPr>
              <w:t xml:space="preserve"> e tra i biglietti e gli spettacoli</w:t>
            </w:r>
          </w:p>
          <w:p w14:paraId="6C5FF0ED" w14:textId="671C4EF4" w:rsidR="006C3FC4" w:rsidRDefault="006C3FC4" w:rsidP="006C1558">
            <w:pPr>
              <w:jc w:val="both"/>
              <w:rPr>
                <w:sz w:val="18"/>
                <w:szCs w:val="18"/>
              </w:rPr>
            </w:pPr>
          </w:p>
          <w:p w14:paraId="440DD78F" w14:textId="63C6A497" w:rsidR="007632B4" w:rsidRDefault="007632B4" w:rsidP="006C1558">
            <w:pPr>
              <w:jc w:val="both"/>
              <w:rPr>
                <w:sz w:val="18"/>
                <w:szCs w:val="18"/>
              </w:rPr>
            </w:pPr>
          </w:p>
          <w:p w14:paraId="56A525C5" w14:textId="18A6EC82" w:rsidR="00320451" w:rsidRDefault="00320451" w:rsidP="006C1558">
            <w:pPr>
              <w:jc w:val="both"/>
              <w:rPr>
                <w:sz w:val="18"/>
                <w:szCs w:val="18"/>
              </w:rPr>
            </w:pPr>
          </w:p>
          <w:p w14:paraId="56CBE6F4" w14:textId="67681387" w:rsidR="00320451" w:rsidRDefault="00320451" w:rsidP="006C1558">
            <w:pPr>
              <w:jc w:val="both"/>
              <w:rPr>
                <w:sz w:val="18"/>
                <w:szCs w:val="18"/>
              </w:rPr>
            </w:pPr>
          </w:p>
          <w:p w14:paraId="1EC209AC" w14:textId="14F9C6FB" w:rsidR="00320451" w:rsidRDefault="00320451" w:rsidP="006C1558">
            <w:pPr>
              <w:jc w:val="both"/>
              <w:rPr>
                <w:sz w:val="18"/>
                <w:szCs w:val="18"/>
              </w:rPr>
            </w:pPr>
          </w:p>
          <w:p w14:paraId="4D534733" w14:textId="0EDF5C54" w:rsidR="00320451" w:rsidRDefault="00320451" w:rsidP="006C1558">
            <w:pPr>
              <w:jc w:val="both"/>
              <w:rPr>
                <w:sz w:val="18"/>
                <w:szCs w:val="18"/>
              </w:rPr>
            </w:pPr>
          </w:p>
          <w:p w14:paraId="29E5AC1A" w14:textId="6B083404" w:rsidR="00320451" w:rsidRDefault="00320451" w:rsidP="006C1558">
            <w:pPr>
              <w:jc w:val="both"/>
              <w:rPr>
                <w:sz w:val="18"/>
                <w:szCs w:val="18"/>
              </w:rPr>
            </w:pPr>
          </w:p>
          <w:p w14:paraId="34C05DBD" w14:textId="52D8DEDF" w:rsidR="00320451" w:rsidRDefault="00320451" w:rsidP="006C1558">
            <w:pPr>
              <w:jc w:val="both"/>
              <w:rPr>
                <w:sz w:val="18"/>
                <w:szCs w:val="18"/>
              </w:rPr>
            </w:pPr>
          </w:p>
          <w:p w14:paraId="64EAE83A" w14:textId="22DBE365" w:rsidR="00320451" w:rsidRDefault="00320451" w:rsidP="006C1558">
            <w:pPr>
              <w:jc w:val="both"/>
              <w:rPr>
                <w:sz w:val="18"/>
                <w:szCs w:val="18"/>
              </w:rPr>
            </w:pPr>
          </w:p>
          <w:p w14:paraId="68AF69DD" w14:textId="2C7D2AC3" w:rsidR="00320451" w:rsidRDefault="00320451" w:rsidP="006C1558">
            <w:pPr>
              <w:jc w:val="both"/>
              <w:rPr>
                <w:sz w:val="18"/>
                <w:szCs w:val="18"/>
              </w:rPr>
            </w:pPr>
          </w:p>
          <w:p w14:paraId="58DE4EC2" w14:textId="63805319" w:rsidR="00320451" w:rsidRDefault="00320451" w:rsidP="006C1558">
            <w:pPr>
              <w:jc w:val="both"/>
              <w:rPr>
                <w:sz w:val="18"/>
                <w:szCs w:val="18"/>
              </w:rPr>
            </w:pPr>
          </w:p>
          <w:p w14:paraId="4D00D221" w14:textId="338A12FB" w:rsidR="00320451" w:rsidRDefault="00320451" w:rsidP="006C1558">
            <w:pPr>
              <w:jc w:val="both"/>
              <w:rPr>
                <w:sz w:val="18"/>
                <w:szCs w:val="18"/>
              </w:rPr>
            </w:pPr>
          </w:p>
          <w:p w14:paraId="2955610A" w14:textId="77777777" w:rsidR="00320451" w:rsidRDefault="00320451" w:rsidP="006C1558">
            <w:pPr>
              <w:jc w:val="both"/>
              <w:rPr>
                <w:sz w:val="18"/>
                <w:szCs w:val="18"/>
              </w:rPr>
            </w:pPr>
          </w:p>
          <w:p w14:paraId="76044218" w14:textId="27BE9059" w:rsidR="001C726E" w:rsidRPr="00147CBE" w:rsidRDefault="001C726E" w:rsidP="00147CBE">
            <w:pPr>
              <w:pStyle w:val="BarralateraleH2BLU"/>
              <w:numPr>
                <w:ilvl w:val="2"/>
                <w:numId w:val="5"/>
              </w:numPr>
              <w:rPr>
                <w:sz w:val="28"/>
                <w:szCs w:val="24"/>
              </w:rPr>
            </w:pPr>
            <w:r w:rsidRPr="00147CBE">
              <w:rPr>
                <w:sz w:val="28"/>
                <w:szCs w:val="24"/>
              </w:rPr>
              <w:lastRenderedPageBreak/>
              <w:t>Fase di progettazione concettuale</w:t>
            </w:r>
          </w:p>
          <w:p w14:paraId="54BCEB7F" w14:textId="17403B67" w:rsidR="000C0429" w:rsidRDefault="000C0429" w:rsidP="00147CBE">
            <w:pPr>
              <w:pStyle w:val="BarralateraleH2VERDE"/>
            </w:pPr>
          </w:p>
          <w:p w14:paraId="1633A647" w14:textId="6B0CCAE0" w:rsidR="00147CBE" w:rsidRPr="004E00E1" w:rsidRDefault="00147CBE" w:rsidP="00147CBE">
            <w:pPr>
              <w:pStyle w:val="BarralateraleH2VERDE"/>
              <w:ind w:left="0"/>
            </w:pPr>
            <w:r>
              <w:t xml:space="preserve">Entità </w:t>
            </w:r>
          </w:p>
          <w:p w14:paraId="0AA9C9D8" w14:textId="04FA1C35" w:rsidR="000C0429" w:rsidRPr="00833904" w:rsidRDefault="00833904" w:rsidP="006C1558">
            <w:pPr>
              <w:jc w:val="both"/>
              <w:rPr>
                <w:sz w:val="18"/>
                <w:szCs w:val="18"/>
              </w:rPr>
            </w:pPr>
            <w:r w:rsidRPr="00833904">
              <w:rPr>
                <w:sz w:val="18"/>
                <w:szCs w:val="18"/>
              </w:rPr>
              <w:t xml:space="preserve">Dall’analisi della </w:t>
            </w:r>
            <w:r w:rsidR="00EA611D" w:rsidRPr="00833904">
              <w:rPr>
                <w:sz w:val="18"/>
                <w:szCs w:val="18"/>
              </w:rPr>
              <w:t>realtà</w:t>
            </w:r>
            <w:r w:rsidRPr="00833904">
              <w:rPr>
                <w:sz w:val="18"/>
                <w:szCs w:val="18"/>
              </w:rPr>
              <w:t xml:space="preserve"> di i</w:t>
            </w:r>
            <w:r>
              <w:rPr>
                <w:sz w:val="18"/>
                <w:szCs w:val="18"/>
              </w:rPr>
              <w:t xml:space="preserve">nteresse sono risultate importanti le seguenti entità per </w:t>
            </w:r>
            <w:r w:rsidR="00296BF2">
              <w:rPr>
                <w:sz w:val="18"/>
                <w:szCs w:val="18"/>
              </w:rPr>
              <w:t xml:space="preserve">il </w:t>
            </w:r>
            <w:r>
              <w:rPr>
                <w:sz w:val="18"/>
                <w:szCs w:val="18"/>
              </w:rPr>
              <w:t>modella</w:t>
            </w:r>
            <w:r w:rsidR="00296BF2">
              <w:rPr>
                <w:sz w:val="18"/>
                <w:szCs w:val="18"/>
              </w:rPr>
              <w:t>mento della</w:t>
            </w:r>
            <w:r>
              <w:rPr>
                <w:sz w:val="18"/>
                <w:szCs w:val="18"/>
              </w:rPr>
              <w:t xml:space="preserve"> realtà in oggetto</w:t>
            </w:r>
            <w:r w:rsidR="00296BF2">
              <w:rPr>
                <w:sz w:val="18"/>
                <w:szCs w:val="18"/>
              </w:rPr>
              <w:t>.</w:t>
            </w:r>
          </w:p>
          <w:p w14:paraId="5DD7F068" w14:textId="0ED4A1F3" w:rsidR="000C0429" w:rsidRDefault="000C0429" w:rsidP="006C1558">
            <w:pPr>
              <w:jc w:val="both"/>
              <w:rPr>
                <w:sz w:val="18"/>
                <w:szCs w:val="18"/>
              </w:rPr>
            </w:pPr>
          </w:p>
          <w:p w14:paraId="2AB578CB" w14:textId="77777777" w:rsidR="00296BF2" w:rsidRDefault="00296BF2" w:rsidP="006C1558">
            <w:pPr>
              <w:jc w:val="both"/>
              <w:rPr>
                <w:sz w:val="18"/>
                <w:szCs w:val="18"/>
              </w:rPr>
            </w:pPr>
            <w:r>
              <w:rPr>
                <w:sz w:val="18"/>
                <w:szCs w:val="18"/>
              </w:rPr>
              <w:t>CONCERTO: L’entità CONCERTO rappresenta nella realtà i concerti che vengono organizzati all’interno dell’evento “Un Estate in Musica”</w:t>
            </w:r>
          </w:p>
          <w:p w14:paraId="6BBA4860" w14:textId="77777777" w:rsidR="00296BF2" w:rsidRDefault="00296BF2" w:rsidP="006C1558">
            <w:pPr>
              <w:jc w:val="both"/>
              <w:rPr>
                <w:sz w:val="18"/>
                <w:szCs w:val="18"/>
              </w:rPr>
            </w:pPr>
          </w:p>
          <w:p w14:paraId="0CAA7784" w14:textId="4068A06C" w:rsidR="0019658A" w:rsidRDefault="007A60BF" w:rsidP="006C1558">
            <w:pPr>
              <w:jc w:val="both"/>
              <w:rPr>
                <w:sz w:val="18"/>
                <w:szCs w:val="18"/>
              </w:rPr>
            </w:pPr>
            <w:r>
              <w:rPr>
                <w:sz w:val="18"/>
                <w:szCs w:val="18"/>
              </w:rPr>
              <w:t>BRANO</w:t>
            </w:r>
            <w:r w:rsidR="00296BF2">
              <w:rPr>
                <w:sz w:val="18"/>
                <w:szCs w:val="18"/>
              </w:rPr>
              <w:t>:</w:t>
            </w:r>
            <w:r>
              <w:rPr>
                <w:sz w:val="18"/>
                <w:szCs w:val="18"/>
              </w:rPr>
              <w:t xml:space="preserve"> L’entità</w:t>
            </w:r>
            <w:r w:rsidR="0019658A">
              <w:rPr>
                <w:sz w:val="18"/>
                <w:szCs w:val="18"/>
              </w:rPr>
              <w:t xml:space="preserve"> BRANO rappresenta all’interno della realtà di interesse un brano che viene eseguito nell’ambito di un concerto.</w:t>
            </w:r>
          </w:p>
          <w:p w14:paraId="08DF3631" w14:textId="762E98F0" w:rsidR="005255BF" w:rsidRDefault="005255BF" w:rsidP="006C1558">
            <w:pPr>
              <w:jc w:val="both"/>
              <w:rPr>
                <w:sz w:val="18"/>
                <w:szCs w:val="18"/>
              </w:rPr>
            </w:pPr>
          </w:p>
          <w:p w14:paraId="34CBC39A" w14:textId="77777777" w:rsidR="00C07D1F" w:rsidRDefault="005255BF" w:rsidP="006C1558">
            <w:pPr>
              <w:jc w:val="both"/>
              <w:rPr>
                <w:sz w:val="18"/>
                <w:szCs w:val="18"/>
              </w:rPr>
            </w:pPr>
            <w:r>
              <w:rPr>
                <w:sz w:val="18"/>
                <w:szCs w:val="18"/>
              </w:rPr>
              <w:t>AUTORE: L’entità AUTORE rappresenta all’interno della realtà un autore che ha scritto uno o più brani che vengono eseguiti nei concerti.</w:t>
            </w:r>
          </w:p>
          <w:p w14:paraId="2B539076" w14:textId="77777777" w:rsidR="00C07D1F" w:rsidRDefault="00C07D1F" w:rsidP="006C1558">
            <w:pPr>
              <w:jc w:val="both"/>
              <w:rPr>
                <w:sz w:val="18"/>
                <w:szCs w:val="18"/>
              </w:rPr>
            </w:pPr>
          </w:p>
          <w:p w14:paraId="7FE9D01D" w14:textId="77777777" w:rsidR="00C07D1F" w:rsidRDefault="00C07D1F" w:rsidP="006C1558">
            <w:pPr>
              <w:jc w:val="both"/>
              <w:rPr>
                <w:sz w:val="18"/>
                <w:szCs w:val="18"/>
              </w:rPr>
            </w:pPr>
            <w:r>
              <w:rPr>
                <w:sz w:val="18"/>
                <w:szCs w:val="18"/>
              </w:rPr>
              <w:t>ESECUTORE: L’entità ESECUTORE rappresenta all’interno della realtà un artista che esegue durante i concerti programmati un brano musicale.</w:t>
            </w:r>
          </w:p>
          <w:p w14:paraId="41E0DE71" w14:textId="77777777" w:rsidR="00C07D1F" w:rsidRDefault="00C07D1F" w:rsidP="006C1558">
            <w:pPr>
              <w:jc w:val="both"/>
              <w:rPr>
                <w:sz w:val="18"/>
                <w:szCs w:val="18"/>
              </w:rPr>
            </w:pPr>
          </w:p>
          <w:p w14:paraId="74AE36A8" w14:textId="0C4360E4" w:rsidR="005255BF" w:rsidRDefault="00C07D1F" w:rsidP="006C1558">
            <w:pPr>
              <w:jc w:val="both"/>
              <w:rPr>
                <w:sz w:val="18"/>
                <w:szCs w:val="18"/>
              </w:rPr>
            </w:pPr>
            <w:r>
              <w:rPr>
                <w:sz w:val="18"/>
                <w:szCs w:val="18"/>
              </w:rPr>
              <w:t xml:space="preserve">ORCHESTRA: L’entità ORCHESTRA rappresenta all’interno della realtà di interesse </w:t>
            </w:r>
            <w:r w:rsidR="005255BF">
              <w:rPr>
                <w:sz w:val="18"/>
                <w:szCs w:val="18"/>
              </w:rPr>
              <w:t xml:space="preserve">  </w:t>
            </w:r>
            <w:r>
              <w:rPr>
                <w:sz w:val="18"/>
                <w:szCs w:val="18"/>
              </w:rPr>
              <w:t>una specializzazione dell’entità ESECUTORE particolare.</w:t>
            </w:r>
          </w:p>
          <w:p w14:paraId="0FE8D4B6" w14:textId="72350156" w:rsidR="00C07D1F" w:rsidRDefault="00C07D1F" w:rsidP="006C1558">
            <w:pPr>
              <w:jc w:val="both"/>
              <w:rPr>
                <w:sz w:val="18"/>
                <w:szCs w:val="18"/>
              </w:rPr>
            </w:pPr>
          </w:p>
          <w:p w14:paraId="76813B6C" w14:textId="38DB21A2" w:rsidR="00C07D1F" w:rsidRDefault="008D0D30" w:rsidP="006C1558">
            <w:pPr>
              <w:jc w:val="both"/>
              <w:rPr>
                <w:sz w:val="18"/>
                <w:szCs w:val="18"/>
              </w:rPr>
            </w:pPr>
            <w:r>
              <w:rPr>
                <w:sz w:val="18"/>
                <w:szCs w:val="18"/>
              </w:rPr>
              <w:t>SOLISTA: L’entità SOLISTA rappresenta all’interno della realtà di interesse una specializzazione dell’entità ESECUTORE particolare.</w:t>
            </w:r>
          </w:p>
          <w:p w14:paraId="4BFA7E3F" w14:textId="77777777" w:rsidR="008D0D30" w:rsidRDefault="008D0D30" w:rsidP="006C1558">
            <w:pPr>
              <w:jc w:val="both"/>
              <w:rPr>
                <w:sz w:val="18"/>
                <w:szCs w:val="18"/>
              </w:rPr>
            </w:pPr>
          </w:p>
          <w:p w14:paraId="732DB58D" w14:textId="77777777" w:rsidR="00133117" w:rsidRDefault="008D0D30" w:rsidP="006C1558">
            <w:pPr>
              <w:jc w:val="both"/>
              <w:rPr>
                <w:sz w:val="18"/>
                <w:szCs w:val="18"/>
              </w:rPr>
            </w:pPr>
            <w:r>
              <w:rPr>
                <w:sz w:val="18"/>
                <w:szCs w:val="18"/>
              </w:rPr>
              <w:t>ORCHESTRALE: L’entità ORCHESTRALE rappresenta all’interno della realtà di interesse il singolo componente di una orchestra.</w:t>
            </w:r>
          </w:p>
          <w:p w14:paraId="3BEB0F97" w14:textId="77777777" w:rsidR="00133117" w:rsidRDefault="00133117" w:rsidP="006C1558">
            <w:pPr>
              <w:jc w:val="both"/>
              <w:rPr>
                <w:sz w:val="18"/>
                <w:szCs w:val="18"/>
              </w:rPr>
            </w:pPr>
          </w:p>
          <w:p w14:paraId="0D31CE0E" w14:textId="279F1BC9" w:rsidR="00734C3C" w:rsidRDefault="00734C3C" w:rsidP="006C1558">
            <w:pPr>
              <w:jc w:val="both"/>
              <w:rPr>
                <w:sz w:val="18"/>
                <w:szCs w:val="18"/>
              </w:rPr>
            </w:pPr>
            <w:r>
              <w:rPr>
                <w:sz w:val="18"/>
                <w:szCs w:val="18"/>
              </w:rPr>
              <w:t>SALA CONCERTO: L’entità SALA CONCERTO rappresenta all’interno della realtà di interesse la sala in cui vengono ospitati i concerti che vengono programmati.</w:t>
            </w:r>
          </w:p>
          <w:p w14:paraId="2C45801D" w14:textId="77777777" w:rsidR="00734C3C" w:rsidRDefault="00734C3C" w:rsidP="006C1558">
            <w:pPr>
              <w:jc w:val="both"/>
              <w:rPr>
                <w:sz w:val="18"/>
                <w:szCs w:val="18"/>
              </w:rPr>
            </w:pPr>
          </w:p>
          <w:p w14:paraId="0E559E34" w14:textId="0B35546F" w:rsidR="00296BF2" w:rsidRPr="004E00E1" w:rsidRDefault="00734C3C" w:rsidP="006C1558">
            <w:pPr>
              <w:jc w:val="both"/>
              <w:rPr>
                <w:sz w:val="18"/>
                <w:szCs w:val="18"/>
              </w:rPr>
            </w:pPr>
            <w:r>
              <w:rPr>
                <w:sz w:val="18"/>
                <w:szCs w:val="18"/>
              </w:rPr>
              <w:t xml:space="preserve">NUMERO DI TELEFONO: L’entità NUMERO DI TELEFONO </w:t>
            </w:r>
            <w:r w:rsidR="00051757">
              <w:rPr>
                <w:sz w:val="18"/>
                <w:szCs w:val="18"/>
              </w:rPr>
              <w:t>rappresenta nella realtà di interesse un numero telefonico di una sala concerto.</w:t>
            </w:r>
          </w:p>
          <w:p w14:paraId="5B23F308" w14:textId="0D2F7085" w:rsidR="00BC06F9" w:rsidRDefault="00BC06F9" w:rsidP="006C1558">
            <w:pPr>
              <w:jc w:val="both"/>
              <w:rPr>
                <w:sz w:val="18"/>
                <w:szCs w:val="18"/>
              </w:rPr>
            </w:pPr>
          </w:p>
          <w:p w14:paraId="6FFC6665" w14:textId="24FA204C" w:rsidR="00BC06F9" w:rsidRPr="004E00E1" w:rsidRDefault="00BC06F9" w:rsidP="006C1558">
            <w:pPr>
              <w:jc w:val="both"/>
              <w:rPr>
                <w:sz w:val="18"/>
                <w:szCs w:val="18"/>
              </w:rPr>
            </w:pPr>
            <w:r>
              <w:rPr>
                <w:sz w:val="18"/>
                <w:szCs w:val="18"/>
              </w:rPr>
              <w:t xml:space="preserve">SPETTATORE: L’entità SPETTATORE rappresenta nella realtà di interesse </w:t>
            </w:r>
            <w:r w:rsidR="00175636">
              <w:rPr>
                <w:sz w:val="18"/>
                <w:szCs w:val="18"/>
              </w:rPr>
              <w:t xml:space="preserve">il </w:t>
            </w:r>
            <w:proofErr w:type="gramStart"/>
            <w:r w:rsidR="00175636">
              <w:rPr>
                <w:sz w:val="18"/>
                <w:szCs w:val="18"/>
              </w:rPr>
              <w:t>singolo</w:t>
            </w:r>
            <w:r>
              <w:rPr>
                <w:sz w:val="18"/>
                <w:szCs w:val="18"/>
              </w:rPr>
              <w:t xml:space="preserve">  utente</w:t>
            </w:r>
            <w:proofErr w:type="gramEnd"/>
            <w:r>
              <w:rPr>
                <w:sz w:val="18"/>
                <w:szCs w:val="18"/>
              </w:rPr>
              <w:t>/spettatore che acquista biglietti per vedere degli spettacoli.</w:t>
            </w:r>
          </w:p>
          <w:p w14:paraId="01FB309B" w14:textId="77777777" w:rsidR="00320451" w:rsidRDefault="00320451" w:rsidP="00F60E42">
            <w:pPr>
              <w:pStyle w:val="Corpotesto"/>
              <w:rPr>
                <w:sz w:val="18"/>
                <w:szCs w:val="18"/>
              </w:rPr>
            </w:pPr>
          </w:p>
          <w:p w14:paraId="1A73D7B3" w14:textId="77777777" w:rsidR="00320451" w:rsidRDefault="00320451" w:rsidP="00F60E42">
            <w:pPr>
              <w:pStyle w:val="Corpotesto"/>
              <w:rPr>
                <w:sz w:val="18"/>
                <w:szCs w:val="18"/>
              </w:rPr>
            </w:pPr>
          </w:p>
          <w:p w14:paraId="03363A5E" w14:textId="4E74A352" w:rsidR="00E002CC" w:rsidRPr="00320451" w:rsidRDefault="00F60E42" w:rsidP="00320451">
            <w:pPr>
              <w:pStyle w:val="Corpotesto"/>
              <w:ind w:left="0"/>
              <w:rPr>
                <w:sz w:val="18"/>
                <w:szCs w:val="18"/>
              </w:rPr>
            </w:pPr>
            <w:r w:rsidRPr="00F60E42">
              <w:rPr>
                <w:sz w:val="18"/>
                <w:szCs w:val="18"/>
              </w:rPr>
              <w:t>Definite le varie entità che andranno a modellare la realtà di interesse si può adesso definire il seguente sistema informativo:</w:t>
            </w:r>
          </w:p>
          <w:p w14:paraId="14B08F4D" w14:textId="4A1B01BF" w:rsidR="00F60E42" w:rsidRDefault="009D226C" w:rsidP="00142988">
            <w:pPr>
              <w:pStyle w:val="BarralateraleH2VERDE"/>
            </w:pPr>
            <w:r>
              <w:lastRenderedPageBreak/>
              <w:t>Sistema Informativ</w:t>
            </w:r>
            <w:r w:rsidR="00142988">
              <w:t>a</w:t>
            </w:r>
            <w:r w:rsidR="00E002CC">
              <w:t xml:space="preserve"> (Formato Tabellare)</w:t>
            </w:r>
          </w:p>
          <w:tbl>
            <w:tblPr>
              <w:tblStyle w:val="Tabellagriglia7acolori"/>
              <w:tblW w:w="0" w:type="auto"/>
              <w:tblLook w:val="04A0" w:firstRow="1" w:lastRow="0" w:firstColumn="1" w:lastColumn="0" w:noHBand="0" w:noVBand="1"/>
            </w:tblPr>
            <w:tblGrid>
              <w:gridCol w:w="2552"/>
              <w:gridCol w:w="4395"/>
            </w:tblGrid>
            <w:tr w:rsidR="00142988" w:rsidRPr="00142988" w14:paraId="07D6C280" w14:textId="77777777" w:rsidTr="00142988">
              <w:trPr>
                <w:cnfStyle w:val="100000000000" w:firstRow="1" w:lastRow="0" w:firstColumn="0" w:lastColumn="0" w:oddVBand="0" w:evenVBand="0" w:oddHBand="0" w:evenHBand="0" w:firstRowFirstColumn="0" w:firstRowLastColumn="0" w:lastRowFirstColumn="0" w:lastRowLastColumn="0"/>
                <w:trHeight w:val="408"/>
              </w:trPr>
              <w:tc>
                <w:tcPr>
                  <w:cnfStyle w:val="001000000100" w:firstRow="0" w:lastRow="0" w:firstColumn="1" w:lastColumn="0" w:oddVBand="0" w:evenVBand="0" w:oddHBand="0" w:evenHBand="0" w:firstRowFirstColumn="1" w:firstRowLastColumn="0" w:lastRowFirstColumn="0" w:lastRowLastColumn="0"/>
                  <w:tcW w:w="2552" w:type="dxa"/>
                </w:tcPr>
                <w:p w14:paraId="308727B4" w14:textId="77777777" w:rsidR="00142988" w:rsidRPr="00142988" w:rsidRDefault="00142988" w:rsidP="00142988">
                  <w:pPr>
                    <w:rPr>
                      <w:rFonts w:ascii="Baskerville Old Face" w:hAnsi="Baskerville Old Face"/>
                      <w:sz w:val="18"/>
                      <w:szCs w:val="18"/>
                    </w:rPr>
                  </w:pPr>
                  <w:r w:rsidRPr="00142988">
                    <w:rPr>
                      <w:rFonts w:ascii="Baskerville Old Face" w:hAnsi="Baskerville Old Face"/>
                      <w:sz w:val="18"/>
                      <w:szCs w:val="18"/>
                    </w:rPr>
                    <w:t>Entità</w:t>
                  </w:r>
                </w:p>
              </w:tc>
              <w:tc>
                <w:tcPr>
                  <w:tcW w:w="4395" w:type="dxa"/>
                </w:tcPr>
                <w:p w14:paraId="4C0AFE28" w14:textId="77777777" w:rsidR="00142988" w:rsidRPr="00142988" w:rsidRDefault="00142988" w:rsidP="00142988">
                  <w:pPr>
                    <w:cnfStyle w:val="100000000000" w:firstRow="1" w:lastRow="0" w:firstColumn="0" w:lastColumn="0" w:oddVBand="0" w:evenVBand="0" w:oddHBand="0"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Attributi</w:t>
                  </w:r>
                </w:p>
              </w:tc>
            </w:tr>
            <w:tr w:rsidR="00142988" w:rsidRPr="00142988" w14:paraId="754C391A"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54F062B8" w14:textId="6DF29522" w:rsidR="00142988" w:rsidRPr="00142988" w:rsidRDefault="00142988" w:rsidP="007E1762">
                  <w:pPr>
                    <w:rPr>
                      <w:rFonts w:ascii="Baskerville Old Face" w:hAnsi="Baskerville Old Face"/>
                      <w:sz w:val="18"/>
                      <w:szCs w:val="18"/>
                    </w:rPr>
                  </w:pPr>
                  <w:r w:rsidRPr="00142988">
                    <w:rPr>
                      <w:rFonts w:ascii="Baskerville Old Face" w:hAnsi="Baskerville Old Face"/>
                      <w:sz w:val="18"/>
                      <w:szCs w:val="18"/>
                    </w:rPr>
                    <w:t>SPETTATOR</w:t>
                  </w:r>
                  <w:r w:rsidR="007E1762">
                    <w:rPr>
                      <w:rFonts w:ascii="Baskerville Old Face" w:hAnsi="Baskerville Old Face"/>
                      <w:sz w:val="18"/>
                      <w:szCs w:val="18"/>
                    </w:rPr>
                    <w:t>E</w:t>
                  </w:r>
                </w:p>
              </w:tc>
              <w:tc>
                <w:tcPr>
                  <w:tcW w:w="4395" w:type="dxa"/>
                </w:tcPr>
                <w:p w14:paraId="25080BDB"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p>
              </w:tc>
            </w:tr>
            <w:tr w:rsidR="00142988" w:rsidRPr="00142988" w14:paraId="1720FD78"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08379183" w14:textId="77777777" w:rsidR="00142988" w:rsidRPr="00142988" w:rsidRDefault="00142988" w:rsidP="007E1762">
                  <w:pPr>
                    <w:rPr>
                      <w:rFonts w:ascii="Baskerville Old Face" w:hAnsi="Baskerville Old Face"/>
                      <w:sz w:val="18"/>
                      <w:szCs w:val="18"/>
                    </w:rPr>
                  </w:pPr>
                </w:p>
              </w:tc>
              <w:tc>
                <w:tcPr>
                  <w:tcW w:w="4395" w:type="dxa"/>
                </w:tcPr>
                <w:p w14:paraId="56D5F3D4"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Nome</w:t>
                  </w:r>
                </w:p>
              </w:tc>
            </w:tr>
            <w:tr w:rsidR="00142988" w:rsidRPr="00142988" w14:paraId="675C37A4"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67A8B284" w14:textId="77777777" w:rsidR="00142988" w:rsidRPr="00142988" w:rsidRDefault="00142988" w:rsidP="007E1762">
                  <w:pPr>
                    <w:rPr>
                      <w:rFonts w:ascii="Baskerville Old Face" w:hAnsi="Baskerville Old Face"/>
                      <w:sz w:val="18"/>
                      <w:szCs w:val="18"/>
                    </w:rPr>
                  </w:pPr>
                </w:p>
              </w:tc>
              <w:tc>
                <w:tcPr>
                  <w:tcW w:w="4395" w:type="dxa"/>
                </w:tcPr>
                <w:p w14:paraId="4DD56E8F"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Cognome</w:t>
                  </w:r>
                </w:p>
              </w:tc>
            </w:tr>
            <w:tr w:rsidR="00142988" w:rsidRPr="00142988" w14:paraId="3310A7EE"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57CF789A" w14:textId="77777777" w:rsidR="00142988" w:rsidRPr="00142988" w:rsidRDefault="00142988" w:rsidP="007E1762">
                  <w:pPr>
                    <w:rPr>
                      <w:rFonts w:ascii="Baskerville Old Face" w:hAnsi="Baskerville Old Face"/>
                      <w:sz w:val="18"/>
                      <w:szCs w:val="18"/>
                    </w:rPr>
                  </w:pPr>
                </w:p>
              </w:tc>
              <w:tc>
                <w:tcPr>
                  <w:tcW w:w="4395" w:type="dxa"/>
                </w:tcPr>
                <w:p w14:paraId="4D52869C"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Email</w:t>
                  </w:r>
                </w:p>
              </w:tc>
            </w:tr>
            <w:tr w:rsidR="00142988" w:rsidRPr="00142988" w14:paraId="311E685F"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21072BEE" w14:textId="77777777" w:rsidR="00142988" w:rsidRPr="00142988" w:rsidRDefault="00142988" w:rsidP="007E1762">
                  <w:pPr>
                    <w:rPr>
                      <w:rFonts w:ascii="Baskerville Old Face" w:hAnsi="Baskerville Old Face"/>
                      <w:sz w:val="18"/>
                      <w:szCs w:val="18"/>
                    </w:rPr>
                  </w:pPr>
                </w:p>
              </w:tc>
              <w:tc>
                <w:tcPr>
                  <w:tcW w:w="4395" w:type="dxa"/>
                </w:tcPr>
                <w:p w14:paraId="2B2D1477"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Telefono</w:t>
                  </w:r>
                </w:p>
              </w:tc>
            </w:tr>
            <w:tr w:rsidR="00142988" w:rsidRPr="00142988" w14:paraId="64B9B220"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7696D9B4" w14:textId="77777777" w:rsidR="00142988" w:rsidRPr="00142988" w:rsidRDefault="00142988" w:rsidP="007E1762">
                  <w:pPr>
                    <w:rPr>
                      <w:rFonts w:ascii="Baskerville Old Face" w:hAnsi="Baskerville Old Face"/>
                      <w:sz w:val="18"/>
                      <w:szCs w:val="18"/>
                    </w:rPr>
                  </w:pPr>
                </w:p>
              </w:tc>
              <w:tc>
                <w:tcPr>
                  <w:tcW w:w="4395" w:type="dxa"/>
                </w:tcPr>
                <w:p w14:paraId="142ABC63"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ID</w:t>
                  </w:r>
                </w:p>
              </w:tc>
            </w:tr>
            <w:tr w:rsidR="00142988" w:rsidRPr="00142988" w14:paraId="60CED2B0"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42F35575" w14:textId="688FB368" w:rsidR="00142988" w:rsidRPr="00142988" w:rsidRDefault="00142988" w:rsidP="007E1762">
                  <w:pPr>
                    <w:rPr>
                      <w:rFonts w:ascii="Baskerville Old Face" w:hAnsi="Baskerville Old Face"/>
                      <w:sz w:val="18"/>
                      <w:szCs w:val="18"/>
                    </w:rPr>
                  </w:pPr>
                  <w:r w:rsidRPr="00142988">
                    <w:rPr>
                      <w:rFonts w:ascii="Baskerville Old Face" w:hAnsi="Baskerville Old Face"/>
                      <w:sz w:val="18"/>
                      <w:szCs w:val="18"/>
                    </w:rPr>
                    <w:t>CONCERT</w:t>
                  </w:r>
                  <w:r w:rsidR="007E1762">
                    <w:rPr>
                      <w:rFonts w:ascii="Baskerville Old Face" w:hAnsi="Baskerville Old Face"/>
                      <w:sz w:val="18"/>
                      <w:szCs w:val="18"/>
                    </w:rPr>
                    <w:t>O</w:t>
                  </w:r>
                </w:p>
              </w:tc>
              <w:tc>
                <w:tcPr>
                  <w:tcW w:w="4395" w:type="dxa"/>
                </w:tcPr>
                <w:p w14:paraId="0C224F8F"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p>
              </w:tc>
            </w:tr>
            <w:tr w:rsidR="00142988" w:rsidRPr="00142988" w14:paraId="3694DDAC"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79758738" w14:textId="77777777" w:rsidR="00142988" w:rsidRPr="00142988" w:rsidRDefault="00142988" w:rsidP="007E1762">
                  <w:pPr>
                    <w:rPr>
                      <w:rFonts w:ascii="Baskerville Old Face" w:hAnsi="Baskerville Old Face"/>
                      <w:sz w:val="18"/>
                      <w:szCs w:val="18"/>
                    </w:rPr>
                  </w:pPr>
                </w:p>
              </w:tc>
              <w:tc>
                <w:tcPr>
                  <w:tcW w:w="4395" w:type="dxa"/>
                </w:tcPr>
                <w:p w14:paraId="2CD17504"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Descrizione</w:t>
                  </w:r>
                </w:p>
              </w:tc>
            </w:tr>
            <w:tr w:rsidR="00142988" w:rsidRPr="00142988" w14:paraId="1E4FAA8E"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0808F192" w14:textId="77777777" w:rsidR="00142988" w:rsidRPr="00142988" w:rsidRDefault="00142988" w:rsidP="007E1762">
                  <w:pPr>
                    <w:rPr>
                      <w:rFonts w:ascii="Baskerville Old Face" w:hAnsi="Baskerville Old Face"/>
                      <w:sz w:val="18"/>
                      <w:szCs w:val="18"/>
                    </w:rPr>
                  </w:pPr>
                </w:p>
              </w:tc>
              <w:tc>
                <w:tcPr>
                  <w:tcW w:w="4395" w:type="dxa"/>
                </w:tcPr>
                <w:p w14:paraId="5A281899"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Titolo</w:t>
                  </w:r>
                </w:p>
              </w:tc>
            </w:tr>
            <w:tr w:rsidR="00142988" w:rsidRPr="00142988" w14:paraId="6D4A008A"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714ED257" w14:textId="77777777" w:rsidR="00142988" w:rsidRPr="00142988" w:rsidRDefault="00142988" w:rsidP="007E1762">
                  <w:pPr>
                    <w:rPr>
                      <w:rFonts w:ascii="Baskerville Old Face" w:hAnsi="Baskerville Old Face"/>
                      <w:sz w:val="18"/>
                      <w:szCs w:val="18"/>
                    </w:rPr>
                  </w:pPr>
                </w:p>
              </w:tc>
              <w:tc>
                <w:tcPr>
                  <w:tcW w:w="4395" w:type="dxa"/>
                </w:tcPr>
                <w:p w14:paraId="77E83BC1"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proofErr w:type="spellStart"/>
                  <w:r w:rsidRPr="00142988">
                    <w:rPr>
                      <w:rFonts w:ascii="Baskerville Old Face" w:hAnsi="Baskerville Old Face"/>
                      <w:sz w:val="18"/>
                      <w:szCs w:val="18"/>
                    </w:rPr>
                    <w:t>Codice_Concerto</w:t>
                  </w:r>
                  <w:proofErr w:type="spellEnd"/>
                </w:p>
              </w:tc>
            </w:tr>
            <w:tr w:rsidR="00142988" w:rsidRPr="00142988" w14:paraId="07150B85"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4B03A99D" w14:textId="527E23F5" w:rsidR="00142988" w:rsidRPr="00142988" w:rsidRDefault="00142988" w:rsidP="007E1762">
                  <w:pPr>
                    <w:rPr>
                      <w:rFonts w:ascii="Baskerville Old Face" w:hAnsi="Baskerville Old Face"/>
                      <w:sz w:val="18"/>
                      <w:szCs w:val="18"/>
                    </w:rPr>
                  </w:pPr>
                </w:p>
              </w:tc>
              <w:tc>
                <w:tcPr>
                  <w:tcW w:w="4395" w:type="dxa"/>
                </w:tcPr>
                <w:p w14:paraId="668ED30F" w14:textId="17F8269A" w:rsidR="00142988" w:rsidRPr="00142988" w:rsidRDefault="007E1762"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r>
                    <w:rPr>
                      <w:rFonts w:ascii="Baskerville Old Face" w:hAnsi="Baskerville Old Face"/>
                      <w:sz w:val="18"/>
                      <w:szCs w:val="18"/>
                    </w:rPr>
                    <w:t>Prezzo</w:t>
                  </w:r>
                </w:p>
              </w:tc>
            </w:tr>
            <w:tr w:rsidR="00142988" w:rsidRPr="00142988" w14:paraId="035344CC"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4D67A4EA" w14:textId="77777777" w:rsidR="00142988" w:rsidRPr="00142988" w:rsidRDefault="00142988" w:rsidP="007E1762">
                  <w:pPr>
                    <w:rPr>
                      <w:rFonts w:ascii="Baskerville Old Face" w:hAnsi="Baskerville Old Face"/>
                      <w:sz w:val="18"/>
                      <w:szCs w:val="18"/>
                    </w:rPr>
                  </w:pPr>
                </w:p>
              </w:tc>
              <w:tc>
                <w:tcPr>
                  <w:tcW w:w="4395" w:type="dxa"/>
                </w:tcPr>
                <w:p w14:paraId="1C2E764F" w14:textId="25ED9041"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p>
              </w:tc>
            </w:tr>
            <w:tr w:rsidR="00142988" w:rsidRPr="00142988" w14:paraId="4BFFB799"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785BE16A" w14:textId="340AED5F" w:rsidR="00142988" w:rsidRPr="00142988" w:rsidRDefault="00142988" w:rsidP="007E1762">
                  <w:pPr>
                    <w:rPr>
                      <w:rFonts w:ascii="Baskerville Old Face" w:hAnsi="Baskerville Old Face"/>
                      <w:sz w:val="18"/>
                      <w:szCs w:val="18"/>
                    </w:rPr>
                  </w:pPr>
                  <w:r w:rsidRPr="00142988">
                    <w:rPr>
                      <w:rFonts w:ascii="Baskerville Old Face" w:hAnsi="Baskerville Old Face"/>
                      <w:sz w:val="18"/>
                      <w:szCs w:val="18"/>
                    </w:rPr>
                    <w:t>SALA_CONCERT</w:t>
                  </w:r>
                  <w:r w:rsidR="007E1762">
                    <w:rPr>
                      <w:rFonts w:ascii="Baskerville Old Face" w:hAnsi="Baskerville Old Face"/>
                      <w:sz w:val="18"/>
                      <w:szCs w:val="18"/>
                    </w:rPr>
                    <w:t>O</w:t>
                  </w:r>
                </w:p>
              </w:tc>
              <w:tc>
                <w:tcPr>
                  <w:tcW w:w="4395" w:type="dxa"/>
                </w:tcPr>
                <w:p w14:paraId="77E3AAF2"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p>
              </w:tc>
            </w:tr>
            <w:tr w:rsidR="00142988" w:rsidRPr="00142988" w14:paraId="0708149B"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2C333DED" w14:textId="77777777" w:rsidR="00142988" w:rsidRPr="00142988" w:rsidRDefault="00142988" w:rsidP="007E1762">
                  <w:pPr>
                    <w:rPr>
                      <w:rFonts w:ascii="Baskerville Old Face" w:hAnsi="Baskerville Old Face"/>
                      <w:sz w:val="18"/>
                      <w:szCs w:val="18"/>
                    </w:rPr>
                  </w:pPr>
                </w:p>
              </w:tc>
              <w:tc>
                <w:tcPr>
                  <w:tcW w:w="4395" w:type="dxa"/>
                </w:tcPr>
                <w:p w14:paraId="44DB82AA"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proofErr w:type="spellStart"/>
                  <w:r w:rsidRPr="00142988">
                    <w:rPr>
                      <w:rFonts w:ascii="Baskerville Old Face" w:hAnsi="Baskerville Old Face"/>
                      <w:sz w:val="18"/>
                      <w:szCs w:val="18"/>
                    </w:rPr>
                    <w:t>Capienza_Massima</w:t>
                  </w:r>
                  <w:proofErr w:type="spellEnd"/>
                </w:p>
              </w:tc>
            </w:tr>
            <w:tr w:rsidR="00142988" w:rsidRPr="00142988" w14:paraId="00A127BE"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5C0B3BAC" w14:textId="77777777" w:rsidR="00142988" w:rsidRPr="00142988" w:rsidRDefault="00142988" w:rsidP="007E1762">
                  <w:pPr>
                    <w:rPr>
                      <w:rFonts w:ascii="Baskerville Old Face" w:hAnsi="Baskerville Old Face"/>
                      <w:sz w:val="18"/>
                      <w:szCs w:val="18"/>
                    </w:rPr>
                  </w:pPr>
                </w:p>
              </w:tc>
              <w:tc>
                <w:tcPr>
                  <w:tcW w:w="4395" w:type="dxa"/>
                </w:tcPr>
                <w:p w14:paraId="35FD2C9F"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proofErr w:type="spellStart"/>
                  <w:r w:rsidRPr="00142988">
                    <w:rPr>
                      <w:rFonts w:ascii="Baskerville Old Face" w:hAnsi="Baskerville Old Face"/>
                      <w:sz w:val="18"/>
                      <w:szCs w:val="18"/>
                    </w:rPr>
                    <w:t>Numero_Posti</w:t>
                  </w:r>
                  <w:proofErr w:type="spellEnd"/>
                </w:p>
              </w:tc>
            </w:tr>
            <w:tr w:rsidR="00142988" w:rsidRPr="00142988" w14:paraId="7D4E1D3F"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417E4943" w14:textId="77777777" w:rsidR="00142988" w:rsidRPr="00142988" w:rsidRDefault="00142988" w:rsidP="007E1762">
                  <w:pPr>
                    <w:rPr>
                      <w:rFonts w:ascii="Baskerville Old Face" w:hAnsi="Baskerville Old Face"/>
                      <w:sz w:val="18"/>
                      <w:szCs w:val="18"/>
                    </w:rPr>
                  </w:pPr>
                </w:p>
              </w:tc>
              <w:tc>
                <w:tcPr>
                  <w:tcW w:w="4395" w:type="dxa"/>
                </w:tcPr>
                <w:p w14:paraId="24CD73BF"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proofErr w:type="spellStart"/>
                  <w:r w:rsidRPr="00142988">
                    <w:rPr>
                      <w:rFonts w:ascii="Baskerville Old Face" w:hAnsi="Baskerville Old Face"/>
                      <w:sz w:val="18"/>
                      <w:szCs w:val="18"/>
                    </w:rPr>
                    <w:t>Codice_Sala</w:t>
                  </w:r>
                  <w:proofErr w:type="spellEnd"/>
                </w:p>
              </w:tc>
            </w:tr>
            <w:tr w:rsidR="00142988" w:rsidRPr="00142988" w14:paraId="7AA2430D"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38C4F79E" w14:textId="77777777" w:rsidR="00142988" w:rsidRPr="00142988" w:rsidRDefault="00142988" w:rsidP="007E1762">
                  <w:pPr>
                    <w:rPr>
                      <w:rFonts w:ascii="Baskerville Old Face" w:hAnsi="Baskerville Old Face"/>
                      <w:sz w:val="18"/>
                      <w:szCs w:val="18"/>
                    </w:rPr>
                  </w:pPr>
                </w:p>
              </w:tc>
              <w:tc>
                <w:tcPr>
                  <w:tcW w:w="4395" w:type="dxa"/>
                </w:tcPr>
                <w:p w14:paraId="775C3A71"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Nome</w:t>
                  </w:r>
                </w:p>
              </w:tc>
            </w:tr>
            <w:tr w:rsidR="00142988" w:rsidRPr="00142988" w14:paraId="1ADB2EDD"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3DF3455B" w14:textId="77777777" w:rsidR="00142988" w:rsidRPr="00142988" w:rsidRDefault="00142988" w:rsidP="007E1762">
                  <w:pPr>
                    <w:rPr>
                      <w:rFonts w:ascii="Baskerville Old Face" w:hAnsi="Baskerville Old Face"/>
                      <w:sz w:val="18"/>
                      <w:szCs w:val="18"/>
                    </w:rPr>
                  </w:pPr>
                </w:p>
              </w:tc>
              <w:tc>
                <w:tcPr>
                  <w:tcW w:w="4395" w:type="dxa"/>
                </w:tcPr>
                <w:p w14:paraId="38B882CF"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Indirizzo</w:t>
                  </w:r>
                </w:p>
              </w:tc>
            </w:tr>
            <w:tr w:rsidR="00142988" w:rsidRPr="00142988" w14:paraId="0DE006D2"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3E8CA8E7" w14:textId="397A849A" w:rsidR="00142988" w:rsidRPr="00142988" w:rsidRDefault="00142988" w:rsidP="007E1762">
                  <w:pPr>
                    <w:rPr>
                      <w:rFonts w:ascii="Baskerville Old Face" w:hAnsi="Baskerville Old Face"/>
                      <w:sz w:val="18"/>
                      <w:szCs w:val="18"/>
                    </w:rPr>
                  </w:pPr>
                  <w:r w:rsidRPr="00142988">
                    <w:rPr>
                      <w:rFonts w:ascii="Baskerville Old Face" w:hAnsi="Baskerville Old Face"/>
                      <w:sz w:val="18"/>
                      <w:szCs w:val="18"/>
                    </w:rPr>
                    <w:t>TELEFON</w:t>
                  </w:r>
                  <w:r w:rsidR="007E1762">
                    <w:rPr>
                      <w:rFonts w:ascii="Baskerville Old Face" w:hAnsi="Baskerville Old Face"/>
                      <w:sz w:val="18"/>
                      <w:szCs w:val="18"/>
                    </w:rPr>
                    <w:t>O</w:t>
                  </w:r>
                </w:p>
              </w:tc>
              <w:tc>
                <w:tcPr>
                  <w:tcW w:w="4395" w:type="dxa"/>
                </w:tcPr>
                <w:p w14:paraId="353871E5"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p>
              </w:tc>
            </w:tr>
            <w:tr w:rsidR="00142988" w:rsidRPr="00142988" w14:paraId="07298546"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667259EA" w14:textId="77777777" w:rsidR="00142988" w:rsidRPr="00142988" w:rsidRDefault="00142988" w:rsidP="007E1762">
                  <w:pPr>
                    <w:rPr>
                      <w:rFonts w:ascii="Baskerville Old Face" w:hAnsi="Baskerville Old Face"/>
                      <w:sz w:val="18"/>
                      <w:szCs w:val="18"/>
                    </w:rPr>
                  </w:pPr>
                </w:p>
              </w:tc>
              <w:tc>
                <w:tcPr>
                  <w:tcW w:w="4395" w:type="dxa"/>
                </w:tcPr>
                <w:p w14:paraId="4BF0459E"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Numero</w:t>
                  </w:r>
                </w:p>
              </w:tc>
            </w:tr>
            <w:tr w:rsidR="00142988" w:rsidRPr="00142988" w14:paraId="61123B50"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5EEA8CB2" w14:textId="77777777" w:rsidR="00142988" w:rsidRPr="00142988" w:rsidRDefault="00142988" w:rsidP="007E1762">
                  <w:pPr>
                    <w:rPr>
                      <w:rFonts w:ascii="Baskerville Old Face" w:hAnsi="Baskerville Old Face"/>
                      <w:sz w:val="18"/>
                      <w:szCs w:val="18"/>
                    </w:rPr>
                  </w:pPr>
                </w:p>
              </w:tc>
              <w:tc>
                <w:tcPr>
                  <w:tcW w:w="4395" w:type="dxa"/>
                </w:tcPr>
                <w:p w14:paraId="67246054"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Tipologia</w:t>
                  </w:r>
                </w:p>
              </w:tc>
            </w:tr>
            <w:tr w:rsidR="00142988" w:rsidRPr="00142988" w14:paraId="678B44DA"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1009F094" w14:textId="5B2BA34A" w:rsidR="00142988" w:rsidRPr="00142988" w:rsidRDefault="00142988" w:rsidP="007E1762">
                  <w:pPr>
                    <w:rPr>
                      <w:rFonts w:ascii="Baskerville Old Face" w:hAnsi="Baskerville Old Face"/>
                      <w:sz w:val="18"/>
                      <w:szCs w:val="18"/>
                    </w:rPr>
                  </w:pPr>
                  <w:r w:rsidRPr="00142988">
                    <w:rPr>
                      <w:rFonts w:ascii="Baskerville Old Face" w:hAnsi="Baskerville Old Face"/>
                      <w:sz w:val="18"/>
                      <w:szCs w:val="18"/>
                    </w:rPr>
                    <w:t>BRAN</w:t>
                  </w:r>
                  <w:r w:rsidR="007E1762">
                    <w:rPr>
                      <w:rFonts w:ascii="Baskerville Old Face" w:hAnsi="Baskerville Old Face"/>
                      <w:sz w:val="18"/>
                      <w:szCs w:val="18"/>
                    </w:rPr>
                    <w:t>O</w:t>
                  </w:r>
                </w:p>
              </w:tc>
              <w:tc>
                <w:tcPr>
                  <w:tcW w:w="4395" w:type="dxa"/>
                </w:tcPr>
                <w:p w14:paraId="685F2060"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p>
              </w:tc>
            </w:tr>
            <w:tr w:rsidR="00142988" w:rsidRPr="00142988" w14:paraId="66537282"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64DD3E81" w14:textId="77777777" w:rsidR="00142988" w:rsidRPr="00142988" w:rsidRDefault="00142988" w:rsidP="007E1762">
                  <w:pPr>
                    <w:rPr>
                      <w:rFonts w:ascii="Baskerville Old Face" w:hAnsi="Baskerville Old Face"/>
                      <w:sz w:val="18"/>
                      <w:szCs w:val="18"/>
                    </w:rPr>
                  </w:pPr>
                </w:p>
              </w:tc>
              <w:tc>
                <w:tcPr>
                  <w:tcW w:w="4395" w:type="dxa"/>
                </w:tcPr>
                <w:p w14:paraId="16B3B681"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proofErr w:type="spellStart"/>
                  <w:r w:rsidRPr="00142988">
                    <w:rPr>
                      <w:rFonts w:ascii="Baskerville Old Face" w:hAnsi="Baskerville Old Face"/>
                      <w:sz w:val="18"/>
                      <w:szCs w:val="18"/>
                    </w:rPr>
                    <w:t>Codice_Brano</w:t>
                  </w:r>
                  <w:proofErr w:type="spellEnd"/>
                </w:p>
              </w:tc>
            </w:tr>
            <w:tr w:rsidR="00142988" w:rsidRPr="00142988" w14:paraId="3731D917"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2A5CCC68" w14:textId="77777777" w:rsidR="00142988" w:rsidRPr="00142988" w:rsidRDefault="00142988" w:rsidP="007E1762">
                  <w:pPr>
                    <w:rPr>
                      <w:rFonts w:ascii="Baskerville Old Face" w:hAnsi="Baskerville Old Face"/>
                      <w:sz w:val="18"/>
                      <w:szCs w:val="18"/>
                    </w:rPr>
                  </w:pPr>
                </w:p>
              </w:tc>
              <w:tc>
                <w:tcPr>
                  <w:tcW w:w="4395" w:type="dxa"/>
                </w:tcPr>
                <w:p w14:paraId="451A69D4"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Titolo</w:t>
                  </w:r>
                </w:p>
              </w:tc>
            </w:tr>
            <w:tr w:rsidR="00142988" w:rsidRPr="00142988" w14:paraId="6700AE48"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0E621C67" w14:textId="77777777" w:rsidR="00142988" w:rsidRPr="00142988" w:rsidRDefault="00142988" w:rsidP="007E1762">
                  <w:pPr>
                    <w:rPr>
                      <w:rFonts w:ascii="Baskerville Old Face" w:hAnsi="Baskerville Old Face"/>
                      <w:sz w:val="18"/>
                      <w:szCs w:val="18"/>
                    </w:rPr>
                  </w:pPr>
                </w:p>
              </w:tc>
              <w:tc>
                <w:tcPr>
                  <w:tcW w:w="4395" w:type="dxa"/>
                </w:tcPr>
                <w:p w14:paraId="64E8551C"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Descrizione</w:t>
                  </w:r>
                </w:p>
              </w:tc>
            </w:tr>
            <w:tr w:rsidR="00142988" w:rsidRPr="00142988" w14:paraId="5658CF55"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29A215C7" w14:textId="77777777" w:rsidR="00142988" w:rsidRPr="00142988" w:rsidRDefault="00142988" w:rsidP="007E1762">
                  <w:pPr>
                    <w:rPr>
                      <w:rFonts w:ascii="Baskerville Old Face" w:hAnsi="Baskerville Old Face"/>
                      <w:sz w:val="18"/>
                      <w:szCs w:val="18"/>
                    </w:rPr>
                  </w:pPr>
                  <w:r w:rsidRPr="00142988">
                    <w:rPr>
                      <w:rFonts w:ascii="Baskerville Old Face" w:hAnsi="Baskerville Old Face"/>
                      <w:sz w:val="18"/>
                      <w:szCs w:val="18"/>
                    </w:rPr>
                    <w:t>AUTORI</w:t>
                  </w:r>
                </w:p>
              </w:tc>
              <w:tc>
                <w:tcPr>
                  <w:tcW w:w="4395" w:type="dxa"/>
                </w:tcPr>
                <w:p w14:paraId="4A2A2F76"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p>
              </w:tc>
            </w:tr>
            <w:tr w:rsidR="00142988" w:rsidRPr="00142988" w14:paraId="65F6855A"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2816D688" w14:textId="77777777" w:rsidR="00142988" w:rsidRPr="00142988" w:rsidRDefault="00142988" w:rsidP="007E1762">
                  <w:pPr>
                    <w:rPr>
                      <w:rFonts w:ascii="Baskerville Old Face" w:hAnsi="Baskerville Old Face"/>
                      <w:sz w:val="18"/>
                      <w:szCs w:val="18"/>
                    </w:rPr>
                  </w:pPr>
                </w:p>
              </w:tc>
              <w:tc>
                <w:tcPr>
                  <w:tcW w:w="4395" w:type="dxa"/>
                </w:tcPr>
                <w:p w14:paraId="0F30F367"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proofErr w:type="spellStart"/>
                  <w:r w:rsidRPr="00142988">
                    <w:rPr>
                      <w:rFonts w:ascii="Baskerville Old Face" w:hAnsi="Baskerville Old Face"/>
                      <w:sz w:val="18"/>
                      <w:szCs w:val="18"/>
                    </w:rPr>
                    <w:t>Codice_Autore</w:t>
                  </w:r>
                  <w:proofErr w:type="spellEnd"/>
                </w:p>
              </w:tc>
            </w:tr>
            <w:tr w:rsidR="00142988" w:rsidRPr="00142988" w14:paraId="7BB57079"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3D66ACA1" w14:textId="77777777" w:rsidR="00142988" w:rsidRPr="00142988" w:rsidRDefault="00142988" w:rsidP="007E1762">
                  <w:pPr>
                    <w:rPr>
                      <w:rFonts w:ascii="Baskerville Old Face" w:hAnsi="Baskerville Old Face"/>
                      <w:sz w:val="18"/>
                      <w:szCs w:val="18"/>
                    </w:rPr>
                  </w:pPr>
                </w:p>
              </w:tc>
              <w:tc>
                <w:tcPr>
                  <w:tcW w:w="4395" w:type="dxa"/>
                </w:tcPr>
                <w:p w14:paraId="26F97BA6"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Nome</w:t>
                  </w:r>
                </w:p>
              </w:tc>
            </w:tr>
            <w:tr w:rsidR="00142988" w:rsidRPr="00142988" w14:paraId="5B51665F"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7AA8BF20" w14:textId="77777777" w:rsidR="00142988" w:rsidRPr="00142988" w:rsidRDefault="00142988" w:rsidP="007E1762">
                  <w:pPr>
                    <w:rPr>
                      <w:rFonts w:ascii="Baskerville Old Face" w:hAnsi="Baskerville Old Face"/>
                      <w:sz w:val="18"/>
                      <w:szCs w:val="18"/>
                    </w:rPr>
                  </w:pPr>
                </w:p>
              </w:tc>
              <w:tc>
                <w:tcPr>
                  <w:tcW w:w="4395" w:type="dxa"/>
                </w:tcPr>
                <w:p w14:paraId="36B9217E"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Cognome</w:t>
                  </w:r>
                </w:p>
              </w:tc>
            </w:tr>
            <w:tr w:rsidR="00142988" w:rsidRPr="00142988" w14:paraId="0ED93FE7"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10A7066F" w14:textId="77777777" w:rsidR="00142988" w:rsidRPr="00142988" w:rsidRDefault="00142988" w:rsidP="007E1762">
                  <w:pPr>
                    <w:rPr>
                      <w:rFonts w:ascii="Baskerville Old Face" w:hAnsi="Baskerville Old Face"/>
                      <w:sz w:val="18"/>
                      <w:szCs w:val="18"/>
                    </w:rPr>
                  </w:pPr>
                </w:p>
              </w:tc>
              <w:tc>
                <w:tcPr>
                  <w:tcW w:w="4395" w:type="dxa"/>
                </w:tcPr>
                <w:p w14:paraId="72AE9CC0"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proofErr w:type="spellStart"/>
                  <w:r w:rsidRPr="00142988">
                    <w:rPr>
                      <w:rFonts w:ascii="Baskerville Old Face" w:hAnsi="Baskerville Old Face"/>
                      <w:sz w:val="18"/>
                      <w:szCs w:val="18"/>
                    </w:rPr>
                    <w:t>Codice_Brano</w:t>
                  </w:r>
                  <w:proofErr w:type="spellEnd"/>
                </w:p>
              </w:tc>
            </w:tr>
            <w:tr w:rsidR="00142988" w:rsidRPr="00142988" w14:paraId="0F4E67EB"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3F754015" w14:textId="69AA5AA9" w:rsidR="00142988" w:rsidRPr="00142988" w:rsidRDefault="00142988" w:rsidP="007E1762">
                  <w:pPr>
                    <w:rPr>
                      <w:rFonts w:ascii="Baskerville Old Face" w:hAnsi="Baskerville Old Face"/>
                      <w:sz w:val="18"/>
                      <w:szCs w:val="18"/>
                    </w:rPr>
                  </w:pPr>
                  <w:r w:rsidRPr="00142988">
                    <w:rPr>
                      <w:rFonts w:ascii="Baskerville Old Face" w:hAnsi="Baskerville Old Face"/>
                      <w:sz w:val="18"/>
                      <w:szCs w:val="18"/>
                    </w:rPr>
                    <w:t>ESECUTOR</w:t>
                  </w:r>
                  <w:r w:rsidR="007E1762">
                    <w:rPr>
                      <w:rFonts w:ascii="Baskerville Old Face" w:hAnsi="Baskerville Old Face"/>
                      <w:sz w:val="18"/>
                      <w:szCs w:val="18"/>
                    </w:rPr>
                    <w:t>E</w:t>
                  </w:r>
                </w:p>
              </w:tc>
              <w:tc>
                <w:tcPr>
                  <w:tcW w:w="4395" w:type="dxa"/>
                </w:tcPr>
                <w:p w14:paraId="10284431"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p>
              </w:tc>
            </w:tr>
            <w:tr w:rsidR="00142988" w:rsidRPr="00142988" w14:paraId="4E472271"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4DF54E34" w14:textId="77777777" w:rsidR="00142988" w:rsidRPr="00142988" w:rsidRDefault="00142988" w:rsidP="007E1762">
                  <w:pPr>
                    <w:rPr>
                      <w:rFonts w:ascii="Baskerville Old Face" w:hAnsi="Baskerville Old Face"/>
                      <w:sz w:val="18"/>
                      <w:szCs w:val="18"/>
                    </w:rPr>
                  </w:pPr>
                </w:p>
              </w:tc>
              <w:tc>
                <w:tcPr>
                  <w:tcW w:w="4395" w:type="dxa"/>
                </w:tcPr>
                <w:p w14:paraId="56C604B2"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proofErr w:type="spellStart"/>
                  <w:r w:rsidRPr="00142988">
                    <w:rPr>
                      <w:rFonts w:ascii="Baskerville Old Face" w:hAnsi="Baskerville Old Face"/>
                      <w:sz w:val="18"/>
                      <w:szCs w:val="18"/>
                    </w:rPr>
                    <w:t>Stato_Di_Provenienza</w:t>
                  </w:r>
                  <w:proofErr w:type="spellEnd"/>
                </w:p>
              </w:tc>
            </w:tr>
            <w:tr w:rsidR="00142988" w:rsidRPr="00142988" w14:paraId="4A8BE05A"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1A012AAF" w14:textId="77777777" w:rsidR="00142988" w:rsidRPr="00142988" w:rsidRDefault="00142988" w:rsidP="007E1762">
                  <w:pPr>
                    <w:rPr>
                      <w:rFonts w:ascii="Baskerville Old Face" w:hAnsi="Baskerville Old Face"/>
                      <w:sz w:val="18"/>
                      <w:szCs w:val="18"/>
                    </w:rPr>
                  </w:pPr>
                </w:p>
              </w:tc>
              <w:tc>
                <w:tcPr>
                  <w:tcW w:w="4395" w:type="dxa"/>
                </w:tcPr>
                <w:p w14:paraId="39CF490D"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Matricola</w:t>
                  </w:r>
                </w:p>
              </w:tc>
            </w:tr>
            <w:tr w:rsidR="00142988" w:rsidRPr="00142988" w14:paraId="1998934D"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732AC092" w14:textId="77777777" w:rsidR="00142988" w:rsidRPr="00142988" w:rsidRDefault="00142988" w:rsidP="007E1762">
                  <w:pPr>
                    <w:rPr>
                      <w:rFonts w:ascii="Baskerville Old Face" w:hAnsi="Baskerville Old Face"/>
                      <w:sz w:val="18"/>
                      <w:szCs w:val="18"/>
                    </w:rPr>
                  </w:pPr>
                </w:p>
              </w:tc>
              <w:tc>
                <w:tcPr>
                  <w:tcW w:w="4395" w:type="dxa"/>
                </w:tcPr>
                <w:p w14:paraId="4A2AA61D"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Nome</w:t>
                  </w:r>
                </w:p>
              </w:tc>
            </w:tr>
            <w:tr w:rsidR="00142988" w:rsidRPr="00142988" w14:paraId="304D4A8F"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0D57C053" w14:textId="095DF2B7" w:rsidR="00142988" w:rsidRPr="00142988" w:rsidRDefault="00142988" w:rsidP="007E1762">
                  <w:pPr>
                    <w:rPr>
                      <w:rFonts w:ascii="Baskerville Old Face" w:hAnsi="Baskerville Old Face"/>
                      <w:sz w:val="18"/>
                      <w:szCs w:val="18"/>
                    </w:rPr>
                  </w:pPr>
                  <w:r w:rsidRPr="00142988">
                    <w:rPr>
                      <w:rFonts w:ascii="Baskerville Old Face" w:hAnsi="Baskerville Old Face"/>
                      <w:sz w:val="18"/>
                      <w:szCs w:val="18"/>
                    </w:rPr>
                    <w:t>SOLIST</w:t>
                  </w:r>
                  <w:r w:rsidR="007E1762">
                    <w:rPr>
                      <w:rFonts w:ascii="Baskerville Old Face" w:hAnsi="Baskerville Old Face"/>
                      <w:sz w:val="18"/>
                      <w:szCs w:val="18"/>
                    </w:rPr>
                    <w:t>A</w:t>
                  </w:r>
                </w:p>
              </w:tc>
              <w:tc>
                <w:tcPr>
                  <w:tcW w:w="4395" w:type="dxa"/>
                </w:tcPr>
                <w:p w14:paraId="7A79F156"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p>
              </w:tc>
            </w:tr>
            <w:tr w:rsidR="00142988" w:rsidRPr="00142988" w14:paraId="70C343B2"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20321137" w14:textId="77777777" w:rsidR="00142988" w:rsidRPr="00142988" w:rsidRDefault="00142988" w:rsidP="007E1762">
                  <w:pPr>
                    <w:rPr>
                      <w:rFonts w:ascii="Baskerville Old Face" w:hAnsi="Baskerville Old Face"/>
                      <w:sz w:val="18"/>
                      <w:szCs w:val="18"/>
                    </w:rPr>
                  </w:pPr>
                </w:p>
              </w:tc>
              <w:tc>
                <w:tcPr>
                  <w:tcW w:w="4395" w:type="dxa"/>
                </w:tcPr>
                <w:p w14:paraId="3BCB2679"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proofErr w:type="spellStart"/>
                  <w:r w:rsidRPr="00142988">
                    <w:rPr>
                      <w:rFonts w:ascii="Baskerville Old Face" w:hAnsi="Baskerville Old Face"/>
                      <w:sz w:val="18"/>
                      <w:szCs w:val="18"/>
                    </w:rPr>
                    <w:t>Strumento_Suonato</w:t>
                  </w:r>
                  <w:proofErr w:type="spellEnd"/>
                </w:p>
              </w:tc>
            </w:tr>
            <w:tr w:rsidR="00142988" w:rsidRPr="00142988" w14:paraId="526AE2DA"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0E090A50" w14:textId="77777777" w:rsidR="00142988" w:rsidRPr="00142988" w:rsidRDefault="00142988" w:rsidP="007E1762">
                  <w:pPr>
                    <w:rPr>
                      <w:rFonts w:ascii="Baskerville Old Face" w:hAnsi="Baskerville Old Face"/>
                      <w:sz w:val="18"/>
                      <w:szCs w:val="18"/>
                    </w:rPr>
                  </w:pPr>
                </w:p>
              </w:tc>
              <w:tc>
                <w:tcPr>
                  <w:tcW w:w="4395" w:type="dxa"/>
                </w:tcPr>
                <w:p w14:paraId="0BDD6247"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Matricola</w:t>
                  </w:r>
                </w:p>
              </w:tc>
            </w:tr>
            <w:tr w:rsidR="00142988" w:rsidRPr="00142988" w14:paraId="7C5EFA81"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698D991D" w14:textId="31F6EBBD" w:rsidR="00142988" w:rsidRPr="00142988" w:rsidRDefault="00142988" w:rsidP="007E1762">
                  <w:pPr>
                    <w:rPr>
                      <w:rFonts w:ascii="Baskerville Old Face" w:hAnsi="Baskerville Old Face"/>
                      <w:sz w:val="18"/>
                      <w:szCs w:val="18"/>
                      <w:u w:val="single"/>
                    </w:rPr>
                  </w:pPr>
                  <w:r w:rsidRPr="00142988">
                    <w:rPr>
                      <w:rFonts w:ascii="Baskerville Old Face" w:hAnsi="Baskerville Old Face"/>
                      <w:sz w:val="18"/>
                      <w:szCs w:val="18"/>
                    </w:rPr>
                    <w:t>ORCHESTR</w:t>
                  </w:r>
                  <w:r w:rsidR="007E1762">
                    <w:rPr>
                      <w:rFonts w:ascii="Baskerville Old Face" w:hAnsi="Baskerville Old Face"/>
                      <w:sz w:val="18"/>
                      <w:szCs w:val="18"/>
                    </w:rPr>
                    <w:t>A</w:t>
                  </w:r>
                </w:p>
              </w:tc>
              <w:tc>
                <w:tcPr>
                  <w:tcW w:w="4395" w:type="dxa"/>
                </w:tcPr>
                <w:p w14:paraId="7837D828"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p>
              </w:tc>
            </w:tr>
            <w:tr w:rsidR="00142988" w:rsidRPr="00142988" w14:paraId="6B72F875"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62BD3467" w14:textId="77777777" w:rsidR="00142988" w:rsidRPr="00142988" w:rsidRDefault="00142988" w:rsidP="007E1762">
                  <w:pPr>
                    <w:rPr>
                      <w:rFonts w:ascii="Baskerville Old Face" w:hAnsi="Baskerville Old Face"/>
                      <w:sz w:val="18"/>
                      <w:szCs w:val="18"/>
                    </w:rPr>
                  </w:pPr>
                </w:p>
              </w:tc>
              <w:tc>
                <w:tcPr>
                  <w:tcW w:w="4395" w:type="dxa"/>
                </w:tcPr>
                <w:p w14:paraId="0F9031E8"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proofErr w:type="spellStart"/>
                  <w:r w:rsidRPr="00142988">
                    <w:rPr>
                      <w:rFonts w:ascii="Baskerville Old Face" w:hAnsi="Baskerville Old Face"/>
                      <w:sz w:val="18"/>
                      <w:szCs w:val="18"/>
                    </w:rPr>
                    <w:t>Nome_Direttore</w:t>
                  </w:r>
                  <w:proofErr w:type="spellEnd"/>
                </w:p>
              </w:tc>
            </w:tr>
            <w:tr w:rsidR="00142988" w:rsidRPr="00142988" w14:paraId="74650981"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34B28762" w14:textId="77777777" w:rsidR="00142988" w:rsidRPr="00142988" w:rsidRDefault="00142988" w:rsidP="007E1762">
                  <w:pPr>
                    <w:rPr>
                      <w:rFonts w:ascii="Baskerville Old Face" w:hAnsi="Baskerville Old Face"/>
                      <w:sz w:val="18"/>
                      <w:szCs w:val="18"/>
                    </w:rPr>
                  </w:pPr>
                </w:p>
              </w:tc>
              <w:tc>
                <w:tcPr>
                  <w:tcW w:w="4395" w:type="dxa"/>
                </w:tcPr>
                <w:p w14:paraId="40007D37"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proofErr w:type="spellStart"/>
                  <w:r w:rsidRPr="00142988">
                    <w:rPr>
                      <w:rFonts w:ascii="Baskerville Old Face" w:hAnsi="Baskerville Old Face"/>
                      <w:sz w:val="18"/>
                      <w:szCs w:val="18"/>
                    </w:rPr>
                    <w:t>Numero_Di_Elementi</w:t>
                  </w:r>
                  <w:proofErr w:type="spellEnd"/>
                </w:p>
              </w:tc>
            </w:tr>
            <w:tr w:rsidR="00142988" w:rsidRPr="00142988" w14:paraId="4BA497E0"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632AA261" w14:textId="77777777" w:rsidR="00142988" w:rsidRPr="00142988" w:rsidRDefault="00142988" w:rsidP="007E1762">
                  <w:pPr>
                    <w:rPr>
                      <w:rFonts w:ascii="Baskerville Old Face" w:hAnsi="Baskerville Old Face"/>
                      <w:sz w:val="18"/>
                      <w:szCs w:val="18"/>
                    </w:rPr>
                  </w:pPr>
                </w:p>
              </w:tc>
              <w:tc>
                <w:tcPr>
                  <w:tcW w:w="4395" w:type="dxa"/>
                </w:tcPr>
                <w:p w14:paraId="75A461A4"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Matricola</w:t>
                  </w:r>
                </w:p>
              </w:tc>
            </w:tr>
            <w:tr w:rsidR="00142988" w:rsidRPr="00142988" w14:paraId="5E9E7ACE"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04635B46" w14:textId="14746826" w:rsidR="00142988" w:rsidRPr="00142988" w:rsidRDefault="00142988" w:rsidP="007E1762">
                  <w:pPr>
                    <w:rPr>
                      <w:rFonts w:ascii="Baskerville Old Face" w:hAnsi="Baskerville Old Face"/>
                      <w:sz w:val="18"/>
                      <w:szCs w:val="18"/>
                    </w:rPr>
                  </w:pPr>
                  <w:r w:rsidRPr="00142988">
                    <w:rPr>
                      <w:rFonts w:ascii="Baskerville Old Face" w:hAnsi="Baskerville Old Face"/>
                      <w:sz w:val="18"/>
                      <w:szCs w:val="18"/>
                    </w:rPr>
                    <w:t>ORCHESTRAL</w:t>
                  </w:r>
                  <w:r w:rsidR="007E1762">
                    <w:rPr>
                      <w:rFonts w:ascii="Baskerville Old Face" w:hAnsi="Baskerville Old Face"/>
                      <w:sz w:val="18"/>
                      <w:szCs w:val="18"/>
                    </w:rPr>
                    <w:t>E</w:t>
                  </w:r>
                </w:p>
              </w:tc>
              <w:tc>
                <w:tcPr>
                  <w:tcW w:w="4395" w:type="dxa"/>
                </w:tcPr>
                <w:p w14:paraId="72B15050"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p>
              </w:tc>
            </w:tr>
            <w:tr w:rsidR="00142988" w:rsidRPr="00142988" w14:paraId="42882F2F"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00DA0B94" w14:textId="77777777" w:rsidR="00142988" w:rsidRPr="00142988" w:rsidRDefault="00142988" w:rsidP="007E1762">
                  <w:pPr>
                    <w:rPr>
                      <w:rFonts w:ascii="Baskerville Old Face" w:hAnsi="Baskerville Old Face"/>
                      <w:sz w:val="18"/>
                      <w:szCs w:val="18"/>
                    </w:rPr>
                  </w:pPr>
                </w:p>
              </w:tc>
              <w:tc>
                <w:tcPr>
                  <w:tcW w:w="4395" w:type="dxa"/>
                </w:tcPr>
                <w:p w14:paraId="47FADEF8"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proofErr w:type="spellStart"/>
                  <w:r w:rsidRPr="00142988">
                    <w:rPr>
                      <w:rFonts w:ascii="Baskerville Old Face" w:hAnsi="Baskerville Old Face"/>
                      <w:sz w:val="18"/>
                      <w:szCs w:val="18"/>
                    </w:rPr>
                    <w:t>Codice_Orchestrale</w:t>
                  </w:r>
                  <w:proofErr w:type="spellEnd"/>
                </w:p>
              </w:tc>
            </w:tr>
            <w:tr w:rsidR="00142988" w:rsidRPr="00142988" w14:paraId="42F8D98F"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7D86FDE7" w14:textId="77777777" w:rsidR="00142988" w:rsidRPr="00142988" w:rsidRDefault="00142988" w:rsidP="007E1762">
                  <w:pPr>
                    <w:rPr>
                      <w:rFonts w:ascii="Baskerville Old Face" w:hAnsi="Baskerville Old Face"/>
                      <w:sz w:val="18"/>
                      <w:szCs w:val="18"/>
                    </w:rPr>
                  </w:pPr>
                </w:p>
              </w:tc>
              <w:tc>
                <w:tcPr>
                  <w:tcW w:w="4395" w:type="dxa"/>
                </w:tcPr>
                <w:p w14:paraId="3EC79356" w14:textId="77777777"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r w:rsidRPr="00142988">
                    <w:rPr>
                      <w:rFonts w:ascii="Baskerville Old Face" w:hAnsi="Baskerville Old Face"/>
                      <w:sz w:val="18"/>
                      <w:szCs w:val="18"/>
                    </w:rPr>
                    <w:t>Nome</w:t>
                  </w:r>
                </w:p>
              </w:tc>
            </w:tr>
            <w:tr w:rsidR="00142988" w:rsidRPr="00142988" w14:paraId="228D6881" w14:textId="77777777" w:rsidTr="0014298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552" w:type="dxa"/>
                </w:tcPr>
                <w:p w14:paraId="5FBF1931" w14:textId="77777777" w:rsidR="00142988" w:rsidRPr="00142988" w:rsidRDefault="00142988" w:rsidP="007E1762">
                  <w:pPr>
                    <w:rPr>
                      <w:rFonts w:ascii="Baskerville Old Face" w:hAnsi="Baskerville Old Face"/>
                      <w:sz w:val="18"/>
                      <w:szCs w:val="18"/>
                    </w:rPr>
                  </w:pPr>
                </w:p>
              </w:tc>
              <w:tc>
                <w:tcPr>
                  <w:tcW w:w="4395" w:type="dxa"/>
                </w:tcPr>
                <w:p w14:paraId="41364943" w14:textId="77777777" w:rsidR="00142988" w:rsidRPr="00142988" w:rsidRDefault="00142988" w:rsidP="007E1762">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18"/>
                      <w:szCs w:val="18"/>
                    </w:rPr>
                  </w:pPr>
                  <w:proofErr w:type="spellStart"/>
                  <w:r w:rsidRPr="00142988">
                    <w:rPr>
                      <w:rFonts w:ascii="Baskerville Old Face" w:hAnsi="Baskerville Old Face"/>
                      <w:sz w:val="18"/>
                      <w:szCs w:val="18"/>
                    </w:rPr>
                    <w:t>Data_Nascita</w:t>
                  </w:r>
                  <w:proofErr w:type="spellEnd"/>
                </w:p>
              </w:tc>
            </w:tr>
            <w:tr w:rsidR="00142988" w:rsidRPr="00142988" w14:paraId="6287F604" w14:textId="77777777" w:rsidTr="00142988">
              <w:trPr>
                <w:trHeight w:val="408"/>
              </w:trPr>
              <w:tc>
                <w:tcPr>
                  <w:cnfStyle w:val="001000000000" w:firstRow="0" w:lastRow="0" w:firstColumn="1" w:lastColumn="0" w:oddVBand="0" w:evenVBand="0" w:oddHBand="0" w:evenHBand="0" w:firstRowFirstColumn="0" w:firstRowLastColumn="0" w:lastRowFirstColumn="0" w:lastRowLastColumn="0"/>
                  <w:tcW w:w="2552" w:type="dxa"/>
                </w:tcPr>
                <w:p w14:paraId="377CB308" w14:textId="77777777" w:rsidR="00142988" w:rsidRPr="00142988" w:rsidRDefault="00142988" w:rsidP="007E1762">
                  <w:pPr>
                    <w:rPr>
                      <w:rFonts w:ascii="Baskerville Old Face" w:hAnsi="Baskerville Old Face"/>
                      <w:sz w:val="18"/>
                      <w:szCs w:val="18"/>
                      <w:u w:val="single"/>
                    </w:rPr>
                  </w:pPr>
                </w:p>
              </w:tc>
              <w:tc>
                <w:tcPr>
                  <w:tcW w:w="4395" w:type="dxa"/>
                </w:tcPr>
                <w:p w14:paraId="2F9A8069" w14:textId="75DB4988" w:rsidR="00142988" w:rsidRPr="00142988" w:rsidRDefault="00142988" w:rsidP="007E1762">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18"/>
                      <w:szCs w:val="18"/>
                    </w:rPr>
                  </w:pPr>
                  <w:proofErr w:type="spellStart"/>
                  <w:r w:rsidRPr="00142988">
                    <w:rPr>
                      <w:rFonts w:ascii="Baskerville Old Face" w:hAnsi="Baskerville Old Face"/>
                      <w:sz w:val="18"/>
                      <w:szCs w:val="18"/>
                    </w:rPr>
                    <w:t>Strumento_Suonato</w:t>
                  </w:r>
                  <w:proofErr w:type="spellEnd"/>
                </w:p>
              </w:tc>
            </w:tr>
          </w:tbl>
          <w:p w14:paraId="41CFAC8C" w14:textId="77777777" w:rsidR="006071B9" w:rsidRPr="004E00E1" w:rsidRDefault="006071B9" w:rsidP="006C1558">
            <w:pPr>
              <w:jc w:val="both"/>
              <w:rPr>
                <w:sz w:val="18"/>
                <w:szCs w:val="18"/>
              </w:rPr>
            </w:pPr>
          </w:p>
          <w:p w14:paraId="40513753" w14:textId="77777777" w:rsidR="00320451" w:rsidRDefault="00320451" w:rsidP="006C1558">
            <w:pPr>
              <w:jc w:val="both"/>
              <w:rPr>
                <w:sz w:val="18"/>
                <w:szCs w:val="18"/>
              </w:rPr>
            </w:pPr>
          </w:p>
          <w:p w14:paraId="2F58DB52" w14:textId="77777777" w:rsidR="00320451" w:rsidRDefault="00320451" w:rsidP="006C1558">
            <w:pPr>
              <w:jc w:val="both"/>
              <w:rPr>
                <w:sz w:val="18"/>
                <w:szCs w:val="18"/>
              </w:rPr>
            </w:pPr>
          </w:p>
          <w:p w14:paraId="5A1C79F6" w14:textId="77777777" w:rsidR="00320451" w:rsidRDefault="00320451" w:rsidP="006C1558">
            <w:pPr>
              <w:jc w:val="both"/>
              <w:rPr>
                <w:sz w:val="18"/>
                <w:szCs w:val="18"/>
              </w:rPr>
            </w:pPr>
          </w:p>
          <w:p w14:paraId="6AEFB40F" w14:textId="77777777" w:rsidR="00320451" w:rsidRDefault="00320451" w:rsidP="006C1558">
            <w:pPr>
              <w:jc w:val="both"/>
              <w:rPr>
                <w:sz w:val="18"/>
                <w:szCs w:val="18"/>
              </w:rPr>
            </w:pPr>
          </w:p>
          <w:p w14:paraId="6CEE51BD" w14:textId="77777777" w:rsidR="00320451" w:rsidRDefault="00320451" w:rsidP="006C1558">
            <w:pPr>
              <w:jc w:val="both"/>
              <w:rPr>
                <w:sz w:val="18"/>
                <w:szCs w:val="18"/>
              </w:rPr>
            </w:pPr>
          </w:p>
          <w:p w14:paraId="03DFAC1B" w14:textId="77777777" w:rsidR="00320451" w:rsidRDefault="00320451" w:rsidP="006C1558">
            <w:pPr>
              <w:jc w:val="both"/>
              <w:rPr>
                <w:sz w:val="18"/>
                <w:szCs w:val="18"/>
              </w:rPr>
            </w:pPr>
          </w:p>
          <w:p w14:paraId="6ED33DA9" w14:textId="77777777" w:rsidR="00320451" w:rsidRDefault="00320451" w:rsidP="006C1558">
            <w:pPr>
              <w:jc w:val="both"/>
              <w:rPr>
                <w:sz w:val="18"/>
                <w:szCs w:val="18"/>
              </w:rPr>
            </w:pPr>
          </w:p>
          <w:p w14:paraId="21EFBAA5" w14:textId="77777777" w:rsidR="00320451" w:rsidRDefault="00320451" w:rsidP="006C1558">
            <w:pPr>
              <w:jc w:val="both"/>
              <w:rPr>
                <w:sz w:val="18"/>
                <w:szCs w:val="18"/>
              </w:rPr>
            </w:pPr>
          </w:p>
          <w:p w14:paraId="71DDEA75" w14:textId="77777777" w:rsidR="00320451" w:rsidRDefault="00320451" w:rsidP="006C1558">
            <w:pPr>
              <w:jc w:val="both"/>
              <w:rPr>
                <w:sz w:val="18"/>
                <w:szCs w:val="18"/>
              </w:rPr>
            </w:pPr>
          </w:p>
          <w:p w14:paraId="4DE190C8" w14:textId="77777777" w:rsidR="00320451" w:rsidRDefault="00320451" w:rsidP="006C1558">
            <w:pPr>
              <w:jc w:val="both"/>
              <w:rPr>
                <w:sz w:val="18"/>
                <w:szCs w:val="18"/>
              </w:rPr>
            </w:pPr>
          </w:p>
          <w:p w14:paraId="74693B1B" w14:textId="77777777" w:rsidR="00320451" w:rsidRDefault="00320451" w:rsidP="006C1558">
            <w:pPr>
              <w:jc w:val="both"/>
              <w:rPr>
                <w:sz w:val="18"/>
                <w:szCs w:val="18"/>
              </w:rPr>
            </w:pPr>
          </w:p>
          <w:p w14:paraId="1129F6D0" w14:textId="77777777" w:rsidR="00320451" w:rsidRDefault="00320451" w:rsidP="006C1558">
            <w:pPr>
              <w:jc w:val="both"/>
              <w:rPr>
                <w:sz w:val="18"/>
                <w:szCs w:val="18"/>
              </w:rPr>
            </w:pPr>
          </w:p>
          <w:p w14:paraId="7C3B13B5" w14:textId="77777777" w:rsidR="00320451" w:rsidRDefault="00320451" w:rsidP="006C1558">
            <w:pPr>
              <w:jc w:val="both"/>
              <w:rPr>
                <w:sz w:val="18"/>
                <w:szCs w:val="18"/>
              </w:rPr>
            </w:pPr>
          </w:p>
          <w:p w14:paraId="5E254E59" w14:textId="77777777" w:rsidR="00320451" w:rsidRDefault="00320451" w:rsidP="006C1558">
            <w:pPr>
              <w:jc w:val="both"/>
              <w:rPr>
                <w:sz w:val="18"/>
                <w:szCs w:val="18"/>
              </w:rPr>
            </w:pPr>
          </w:p>
          <w:p w14:paraId="549934D7" w14:textId="53938A16" w:rsidR="000C0429" w:rsidRDefault="00EF7E2A" w:rsidP="006C1558">
            <w:pPr>
              <w:jc w:val="both"/>
              <w:rPr>
                <w:sz w:val="18"/>
                <w:szCs w:val="18"/>
              </w:rPr>
            </w:pPr>
            <w:r>
              <w:rPr>
                <w:sz w:val="18"/>
                <w:szCs w:val="18"/>
              </w:rPr>
              <w:lastRenderedPageBreak/>
              <w:t>Da una più approfondita analisi delle entità che sono state individuate emerge l’esistenza di una gerarchia ISA tra le entità ESECUTORE, SOLISTA e ORCHESTRA in quanto le entità SOLISTA e ORCHESTRA presentano di avere degli attributi comuni per mezzo dell’entità ESECUOTORE. Per tanto si stabilisce un rapporto gerarchico tra l’entità ESECUTORE detta entità Padre le entità SOLISTA ed ESECUTORE dette entità Figlie.</w:t>
            </w:r>
          </w:p>
          <w:p w14:paraId="67357BDB" w14:textId="69B98AA4" w:rsidR="00EF7E2A" w:rsidRDefault="00EF7E2A" w:rsidP="006C1558">
            <w:pPr>
              <w:jc w:val="both"/>
              <w:rPr>
                <w:sz w:val="18"/>
                <w:szCs w:val="18"/>
              </w:rPr>
            </w:pPr>
            <w:r>
              <w:rPr>
                <w:sz w:val="18"/>
                <w:szCs w:val="18"/>
              </w:rPr>
              <w:t>Le gerarchie possono essere classificate secondo due proprietà fondamentali che sono: la COPERTURA e la DISGIUNZIONE.</w:t>
            </w:r>
          </w:p>
          <w:p w14:paraId="0E08993C" w14:textId="7AEB5C99" w:rsidR="00EF7E2A" w:rsidRDefault="00EF7E2A" w:rsidP="006C1558">
            <w:pPr>
              <w:jc w:val="both"/>
              <w:rPr>
                <w:sz w:val="18"/>
                <w:szCs w:val="18"/>
              </w:rPr>
            </w:pPr>
          </w:p>
          <w:p w14:paraId="6E9C2F30" w14:textId="1C6B57F6" w:rsidR="006C363E" w:rsidRDefault="00EF7E2A" w:rsidP="006C1558">
            <w:pPr>
              <w:jc w:val="both"/>
              <w:rPr>
                <w:sz w:val="18"/>
                <w:szCs w:val="18"/>
              </w:rPr>
            </w:pPr>
            <w:r w:rsidRPr="0042667A">
              <w:rPr>
                <w:b/>
                <w:bCs/>
                <w:sz w:val="18"/>
                <w:szCs w:val="18"/>
              </w:rPr>
              <w:t>La COPERTURA</w:t>
            </w:r>
            <w:r>
              <w:rPr>
                <w:sz w:val="18"/>
                <w:szCs w:val="18"/>
              </w:rPr>
              <w:t xml:space="preserve"> </w:t>
            </w:r>
            <w:r w:rsidR="006C363E">
              <w:rPr>
                <w:sz w:val="18"/>
                <w:szCs w:val="18"/>
              </w:rPr>
              <w:t>indica se le istanze delle entità figlie possano o meno essere istanze anche dell’entità padre. Ogni gerarchia può presentare una:</w:t>
            </w:r>
          </w:p>
          <w:p w14:paraId="07566F58" w14:textId="19FA29B6" w:rsidR="006C363E" w:rsidRDefault="006C363E" w:rsidP="006C1558">
            <w:pPr>
              <w:jc w:val="both"/>
              <w:rPr>
                <w:sz w:val="18"/>
                <w:szCs w:val="18"/>
              </w:rPr>
            </w:pPr>
          </w:p>
          <w:p w14:paraId="2D1EDB13" w14:textId="6C360B34" w:rsidR="006C363E" w:rsidRPr="0042667A" w:rsidRDefault="006C363E" w:rsidP="0042667A">
            <w:pPr>
              <w:pStyle w:val="Paragrafoelenco"/>
              <w:numPr>
                <w:ilvl w:val="0"/>
                <w:numId w:val="8"/>
              </w:numPr>
              <w:jc w:val="both"/>
              <w:rPr>
                <w:sz w:val="18"/>
                <w:szCs w:val="18"/>
              </w:rPr>
            </w:pPr>
            <w:r w:rsidRPr="0042667A">
              <w:rPr>
                <w:sz w:val="18"/>
                <w:szCs w:val="18"/>
              </w:rPr>
              <w:t xml:space="preserve">COPERTURA Parziale quanto alcune ma non tutte </w:t>
            </w:r>
            <w:r w:rsidR="00260267" w:rsidRPr="0042667A">
              <w:rPr>
                <w:sz w:val="18"/>
                <w:szCs w:val="18"/>
              </w:rPr>
              <w:t>le istanze</w:t>
            </w:r>
            <w:r w:rsidRPr="0042667A">
              <w:rPr>
                <w:sz w:val="18"/>
                <w:szCs w:val="18"/>
              </w:rPr>
              <w:t xml:space="preserve"> delle entità figlie appartengono all’entità padre.</w:t>
            </w:r>
          </w:p>
          <w:p w14:paraId="693CA026" w14:textId="55D8CD23" w:rsidR="006C363E" w:rsidRDefault="006C363E" w:rsidP="006C1558">
            <w:pPr>
              <w:jc w:val="both"/>
              <w:rPr>
                <w:sz w:val="18"/>
                <w:szCs w:val="18"/>
              </w:rPr>
            </w:pPr>
          </w:p>
          <w:p w14:paraId="794290CD" w14:textId="2E244A33" w:rsidR="006C363E" w:rsidRPr="0042667A" w:rsidRDefault="006C363E" w:rsidP="0042667A">
            <w:pPr>
              <w:pStyle w:val="Paragrafoelenco"/>
              <w:numPr>
                <w:ilvl w:val="0"/>
                <w:numId w:val="8"/>
              </w:numPr>
              <w:jc w:val="both"/>
              <w:rPr>
                <w:sz w:val="18"/>
                <w:szCs w:val="18"/>
              </w:rPr>
            </w:pPr>
            <w:r w:rsidRPr="0042667A">
              <w:rPr>
                <w:sz w:val="18"/>
                <w:szCs w:val="18"/>
              </w:rPr>
              <w:t>COPERTURA Totale quando tutte le istanze dell’entità figlie appartengono anche all’entità padre</w:t>
            </w:r>
          </w:p>
          <w:p w14:paraId="0EA7CCC9" w14:textId="7058AB85" w:rsidR="00EF7E2A" w:rsidRDefault="00EF7E2A" w:rsidP="006C1558">
            <w:pPr>
              <w:jc w:val="both"/>
              <w:rPr>
                <w:sz w:val="18"/>
                <w:szCs w:val="18"/>
              </w:rPr>
            </w:pPr>
          </w:p>
          <w:p w14:paraId="14B9013C" w14:textId="4E8D96E8" w:rsidR="00260267" w:rsidRDefault="00260267" w:rsidP="006C1558">
            <w:pPr>
              <w:jc w:val="both"/>
              <w:rPr>
                <w:sz w:val="18"/>
                <w:szCs w:val="18"/>
              </w:rPr>
            </w:pPr>
            <w:r w:rsidRPr="0042667A">
              <w:rPr>
                <w:b/>
                <w:bCs/>
                <w:sz w:val="18"/>
                <w:szCs w:val="18"/>
              </w:rPr>
              <w:t>La DISGIUNZIONE</w:t>
            </w:r>
            <w:r>
              <w:rPr>
                <w:sz w:val="18"/>
                <w:szCs w:val="18"/>
              </w:rPr>
              <w:t xml:space="preserve"> indica invece se esistono delle istanze comuni </w:t>
            </w:r>
            <w:r w:rsidR="0042667A">
              <w:rPr>
                <w:sz w:val="18"/>
                <w:szCs w:val="18"/>
              </w:rPr>
              <w:t>tra le</w:t>
            </w:r>
            <w:r>
              <w:rPr>
                <w:sz w:val="18"/>
                <w:szCs w:val="18"/>
              </w:rPr>
              <w:t xml:space="preserve"> entità figlie.</w:t>
            </w:r>
          </w:p>
          <w:p w14:paraId="1D4D8537" w14:textId="41FC4202" w:rsidR="00260267" w:rsidRDefault="00260267" w:rsidP="006C1558">
            <w:pPr>
              <w:jc w:val="both"/>
              <w:rPr>
                <w:sz w:val="18"/>
                <w:szCs w:val="18"/>
              </w:rPr>
            </w:pPr>
          </w:p>
          <w:p w14:paraId="057D14F5" w14:textId="3B06C31B" w:rsidR="00260267" w:rsidRPr="0042667A" w:rsidRDefault="00260267" w:rsidP="0042667A">
            <w:pPr>
              <w:pStyle w:val="Paragrafoelenco"/>
              <w:numPr>
                <w:ilvl w:val="0"/>
                <w:numId w:val="9"/>
              </w:numPr>
              <w:jc w:val="both"/>
              <w:rPr>
                <w:sz w:val="18"/>
                <w:szCs w:val="18"/>
              </w:rPr>
            </w:pPr>
            <w:r w:rsidRPr="0042667A">
              <w:rPr>
                <w:sz w:val="18"/>
                <w:szCs w:val="18"/>
              </w:rPr>
              <w:t>Si definisc</w:t>
            </w:r>
            <w:r w:rsidR="0042667A" w:rsidRPr="0042667A">
              <w:rPr>
                <w:sz w:val="18"/>
                <w:szCs w:val="18"/>
              </w:rPr>
              <w:t xml:space="preserve">ono entità esclusive </w:t>
            </w:r>
            <w:r w:rsidRPr="0042667A">
              <w:rPr>
                <w:sz w:val="18"/>
                <w:szCs w:val="18"/>
              </w:rPr>
              <w:t xml:space="preserve">quando ogni istanza di una qualsiasi entità figlia appartiene unicamente </w:t>
            </w:r>
            <w:r w:rsidR="0042667A" w:rsidRPr="0042667A">
              <w:rPr>
                <w:sz w:val="18"/>
                <w:szCs w:val="18"/>
              </w:rPr>
              <w:t>all’entità da cui proviene</w:t>
            </w:r>
          </w:p>
          <w:p w14:paraId="0828E949" w14:textId="248A5C07" w:rsidR="0042667A" w:rsidRDefault="0042667A" w:rsidP="006C1558">
            <w:pPr>
              <w:jc w:val="both"/>
              <w:rPr>
                <w:sz w:val="18"/>
                <w:szCs w:val="18"/>
              </w:rPr>
            </w:pPr>
          </w:p>
          <w:p w14:paraId="6AF94F75" w14:textId="752D3B91" w:rsidR="0042667A" w:rsidRPr="0042667A" w:rsidRDefault="0042667A" w:rsidP="0042667A">
            <w:pPr>
              <w:pStyle w:val="Paragrafoelenco"/>
              <w:numPr>
                <w:ilvl w:val="0"/>
                <w:numId w:val="9"/>
              </w:numPr>
              <w:jc w:val="both"/>
              <w:rPr>
                <w:sz w:val="18"/>
                <w:szCs w:val="18"/>
              </w:rPr>
            </w:pPr>
            <w:r w:rsidRPr="0042667A">
              <w:rPr>
                <w:sz w:val="18"/>
                <w:szCs w:val="18"/>
              </w:rPr>
              <w:t xml:space="preserve">Si definiscono invece entità sovrapposte da quest’ultime condividono delle istanze comuni. </w:t>
            </w:r>
          </w:p>
          <w:p w14:paraId="39D77E4C" w14:textId="77777777" w:rsidR="006C1558" w:rsidRPr="004E00E1" w:rsidRDefault="006C1558" w:rsidP="006C1558">
            <w:pPr>
              <w:jc w:val="both"/>
            </w:pPr>
          </w:p>
          <w:p w14:paraId="37A2079E" w14:textId="58650930" w:rsidR="00E002CC" w:rsidRDefault="004A026B" w:rsidP="00E002CC">
            <w:pPr>
              <w:pStyle w:val="IntestazioniH1"/>
              <w:ind w:left="0"/>
              <w:jc w:val="both"/>
              <w:rPr>
                <w:sz w:val="18"/>
                <w:szCs w:val="18"/>
              </w:rPr>
            </w:pPr>
            <w:r>
              <w:rPr>
                <w:sz w:val="18"/>
                <w:szCs w:val="18"/>
              </w:rPr>
              <w:t xml:space="preserve">Nel seguente caso si può classificare la gerarchia formata da </w:t>
            </w:r>
            <w:r w:rsidR="00E002CC">
              <w:rPr>
                <w:sz w:val="18"/>
                <w:szCs w:val="18"/>
              </w:rPr>
              <w:t>ESECUTORE (</w:t>
            </w:r>
            <w:r>
              <w:rPr>
                <w:sz w:val="18"/>
                <w:szCs w:val="18"/>
              </w:rPr>
              <w:t xml:space="preserve">padre) e ORCHESTRA ed SOLISTA (figlie) come una gerarchia </w:t>
            </w:r>
            <w:r w:rsidR="00E002CC">
              <w:rPr>
                <w:sz w:val="18"/>
                <w:szCs w:val="18"/>
              </w:rPr>
              <w:t>Parziale-Esclusiva in quanto le Entità SOLISTA e ORCHESTRA non possono rappresentare tutte le istanze di ESECUTORE ed un ESECUTORE può essere o un SOLISTA o un’ORCHESTRA ma non entrambe (un solista indica un musicista che non appartiene a nessuna organizzazione o gruppo musicale).</w:t>
            </w:r>
          </w:p>
          <w:p w14:paraId="371E5359" w14:textId="2170602A" w:rsidR="00E87469" w:rsidRDefault="00E87469" w:rsidP="00E002CC">
            <w:pPr>
              <w:pStyle w:val="IntestazioniH1"/>
              <w:ind w:left="0"/>
              <w:jc w:val="both"/>
              <w:rPr>
                <w:sz w:val="18"/>
                <w:szCs w:val="18"/>
              </w:rPr>
            </w:pPr>
          </w:p>
          <w:p w14:paraId="6F25F522" w14:textId="7029FA60" w:rsidR="00E87469" w:rsidRDefault="007D3B93" w:rsidP="00E002CC">
            <w:pPr>
              <w:pStyle w:val="IntestazioniH1"/>
              <w:ind w:left="0"/>
              <w:jc w:val="both"/>
              <w:rPr>
                <w:sz w:val="18"/>
                <w:szCs w:val="18"/>
              </w:rPr>
            </w:pPr>
            <w:r>
              <w:rPr>
                <w:sz w:val="18"/>
                <w:szCs w:val="18"/>
              </w:rPr>
              <w:t xml:space="preserve">Possiamo rappresentare con uno schema ibrido (E/R </w:t>
            </w:r>
            <w:proofErr w:type="gramStart"/>
            <w:r>
              <w:rPr>
                <w:sz w:val="18"/>
                <w:szCs w:val="18"/>
              </w:rPr>
              <w:t>ed</w:t>
            </w:r>
            <w:proofErr w:type="gramEnd"/>
            <w:r>
              <w:rPr>
                <w:sz w:val="18"/>
                <w:szCs w:val="18"/>
              </w:rPr>
              <w:t xml:space="preserve"> diagramma delle Classi UML) la gerarchia nello schema </w:t>
            </w:r>
            <w:r w:rsidR="006071B9">
              <w:rPr>
                <w:sz w:val="18"/>
                <w:szCs w:val="18"/>
              </w:rPr>
              <w:t>concettuale</w:t>
            </w:r>
            <w:r>
              <w:rPr>
                <w:sz w:val="18"/>
                <w:szCs w:val="18"/>
              </w:rPr>
              <w:t>.</w:t>
            </w:r>
          </w:p>
          <w:p w14:paraId="66A863C8" w14:textId="1B638CE6" w:rsidR="00E002CC" w:rsidRDefault="00E002CC" w:rsidP="004A041E">
            <w:pPr>
              <w:pStyle w:val="IntestazioniH1"/>
              <w:ind w:left="0"/>
              <w:rPr>
                <w:sz w:val="18"/>
                <w:szCs w:val="18"/>
              </w:rPr>
            </w:pPr>
          </w:p>
          <w:p w14:paraId="7DC8F478" w14:textId="125BA11C" w:rsidR="000C05AE" w:rsidRPr="0042667A" w:rsidRDefault="00E002CC" w:rsidP="004A041E">
            <w:pPr>
              <w:pStyle w:val="IntestazioniH1"/>
              <w:ind w:left="0"/>
              <w:rPr>
                <w:sz w:val="18"/>
                <w:szCs w:val="18"/>
              </w:rPr>
            </w:pPr>
            <w:r>
              <w:rPr>
                <w:sz w:val="18"/>
                <w:szCs w:val="18"/>
              </w:rPr>
              <w:t xml:space="preserve"> </w:t>
            </w:r>
          </w:p>
        </w:tc>
      </w:tr>
      <w:tr w:rsidR="000C0429" w:rsidRPr="004E00E1" w14:paraId="1BC033F0" w14:textId="77777777" w:rsidTr="00DC530C">
        <w:trPr>
          <w:trHeight w:val="6768"/>
        </w:trPr>
        <w:tc>
          <w:tcPr>
            <w:tcW w:w="2630" w:type="dxa"/>
          </w:tcPr>
          <w:p w14:paraId="6CDD5D33" w14:textId="650B65EE" w:rsidR="000C0429" w:rsidRPr="004E00E1" w:rsidRDefault="000C0429" w:rsidP="00AC5B4E">
            <w:pPr>
              <w:pStyle w:val="BarralateraleH2VERDE"/>
              <w:ind w:left="0"/>
            </w:pPr>
          </w:p>
        </w:tc>
        <w:tc>
          <w:tcPr>
            <w:tcW w:w="1056" w:type="dxa"/>
          </w:tcPr>
          <w:p w14:paraId="034D578E" w14:textId="6D9CE37A" w:rsidR="000C0429" w:rsidRPr="004E00E1" w:rsidRDefault="000C0429">
            <w:pPr>
              <w:rPr>
                <w:rFonts w:ascii="Times New Roman"/>
                <w:sz w:val="17"/>
              </w:rPr>
            </w:pPr>
          </w:p>
        </w:tc>
        <w:tc>
          <w:tcPr>
            <w:tcW w:w="7356" w:type="dxa"/>
          </w:tcPr>
          <w:p w14:paraId="492496F6" w14:textId="01524FE7" w:rsidR="000C0429" w:rsidRPr="004E00E1" w:rsidRDefault="00025A89" w:rsidP="000C05AE">
            <w:pPr>
              <w:pStyle w:val="IntestazioniH1"/>
            </w:pPr>
            <w:r>
              <w:rPr>
                <w:noProof/>
                <w:sz w:val="18"/>
                <w:szCs w:val="18"/>
              </w:rPr>
              <w:drawing>
                <wp:anchor distT="0" distB="0" distL="114300" distR="114300" simplePos="0" relativeHeight="251661824" behindDoc="0" locked="0" layoutInCell="1" allowOverlap="1" wp14:anchorId="01FBBEB4" wp14:editId="174FE45F">
                  <wp:simplePos x="0" y="0"/>
                  <wp:positionH relativeFrom="column">
                    <wp:posOffset>-3649799</wp:posOffset>
                  </wp:positionH>
                  <wp:positionV relativeFrom="paragraph">
                    <wp:posOffset>2992483</wp:posOffset>
                  </wp:positionV>
                  <wp:extent cx="10643111" cy="3728944"/>
                  <wp:effectExtent l="0" t="3448050" r="0" b="343408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5400000">
                            <a:off x="0" y="0"/>
                            <a:ext cx="10643111" cy="3728944"/>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437743" w:rsidRPr="004E00E1" w14:paraId="3182265F" w14:textId="77777777" w:rsidTr="00DC530C">
        <w:trPr>
          <w:trHeight w:val="6768"/>
        </w:trPr>
        <w:tc>
          <w:tcPr>
            <w:tcW w:w="2630" w:type="dxa"/>
          </w:tcPr>
          <w:p w14:paraId="7D98888D" w14:textId="16E863F1" w:rsidR="00437743" w:rsidRPr="004E00E1" w:rsidRDefault="00437743" w:rsidP="00AC5B4E">
            <w:pPr>
              <w:pStyle w:val="BarralateraleH2VERDE"/>
              <w:ind w:left="0"/>
            </w:pPr>
          </w:p>
        </w:tc>
        <w:tc>
          <w:tcPr>
            <w:tcW w:w="1056" w:type="dxa"/>
          </w:tcPr>
          <w:p w14:paraId="5FBB8C0C" w14:textId="2D92A5E5" w:rsidR="00437743" w:rsidRPr="004E00E1" w:rsidRDefault="00437743">
            <w:pPr>
              <w:rPr>
                <w:rFonts w:ascii="Times New Roman"/>
                <w:sz w:val="17"/>
              </w:rPr>
            </w:pPr>
          </w:p>
        </w:tc>
        <w:tc>
          <w:tcPr>
            <w:tcW w:w="7356" w:type="dxa"/>
          </w:tcPr>
          <w:p w14:paraId="6AAE7A21" w14:textId="77777777" w:rsidR="00320451" w:rsidRDefault="00320451" w:rsidP="000C05AE">
            <w:pPr>
              <w:pStyle w:val="IntestazioniH1"/>
              <w:rPr>
                <w:noProof/>
                <w:sz w:val="18"/>
                <w:szCs w:val="18"/>
              </w:rPr>
            </w:pPr>
          </w:p>
          <w:p w14:paraId="32A08877" w14:textId="77777777" w:rsidR="00320451" w:rsidRDefault="00320451" w:rsidP="000C05AE">
            <w:pPr>
              <w:pStyle w:val="IntestazioniH1"/>
              <w:rPr>
                <w:noProof/>
                <w:sz w:val="18"/>
                <w:szCs w:val="18"/>
              </w:rPr>
            </w:pPr>
          </w:p>
          <w:p w14:paraId="38F887E5" w14:textId="50512B54" w:rsidR="00437743" w:rsidRDefault="00437743" w:rsidP="000C05AE">
            <w:pPr>
              <w:pStyle w:val="IntestazioniH1"/>
              <w:rPr>
                <w:noProof/>
                <w:sz w:val="18"/>
                <w:szCs w:val="18"/>
              </w:rPr>
            </w:pPr>
          </w:p>
        </w:tc>
      </w:tr>
      <w:tr w:rsidR="00437743" w:rsidRPr="004E00E1" w14:paraId="0B0FCF1D" w14:textId="77777777" w:rsidTr="00DC530C">
        <w:trPr>
          <w:trHeight w:val="6768"/>
        </w:trPr>
        <w:tc>
          <w:tcPr>
            <w:tcW w:w="2630" w:type="dxa"/>
          </w:tcPr>
          <w:p w14:paraId="6906DD9B" w14:textId="77777777" w:rsidR="00437743" w:rsidRPr="004E00E1" w:rsidRDefault="00437743" w:rsidP="00AC5B4E">
            <w:pPr>
              <w:pStyle w:val="BarralateraleH2VERDE"/>
              <w:ind w:left="0"/>
            </w:pPr>
          </w:p>
        </w:tc>
        <w:tc>
          <w:tcPr>
            <w:tcW w:w="1056" w:type="dxa"/>
          </w:tcPr>
          <w:p w14:paraId="7CA5D656" w14:textId="77777777" w:rsidR="00437743" w:rsidRDefault="00437743">
            <w:pPr>
              <w:rPr>
                <w:rFonts w:ascii="Times New Roman"/>
                <w:sz w:val="17"/>
              </w:rPr>
            </w:pPr>
          </w:p>
          <w:p w14:paraId="42536532" w14:textId="77777777" w:rsidR="00320451" w:rsidRDefault="00320451">
            <w:pPr>
              <w:rPr>
                <w:rFonts w:ascii="Times New Roman"/>
                <w:sz w:val="17"/>
              </w:rPr>
            </w:pPr>
          </w:p>
          <w:p w14:paraId="76B7668E" w14:textId="77777777" w:rsidR="00320451" w:rsidRDefault="00320451">
            <w:pPr>
              <w:rPr>
                <w:rFonts w:ascii="Times New Roman"/>
                <w:sz w:val="17"/>
              </w:rPr>
            </w:pPr>
          </w:p>
          <w:p w14:paraId="446D2D02" w14:textId="77777777" w:rsidR="00320451" w:rsidRDefault="00320451">
            <w:pPr>
              <w:rPr>
                <w:rFonts w:ascii="Times New Roman"/>
                <w:sz w:val="17"/>
              </w:rPr>
            </w:pPr>
          </w:p>
          <w:p w14:paraId="491CF3BF" w14:textId="77777777" w:rsidR="00320451" w:rsidRDefault="00320451">
            <w:pPr>
              <w:rPr>
                <w:rFonts w:ascii="Times New Roman"/>
                <w:sz w:val="17"/>
              </w:rPr>
            </w:pPr>
          </w:p>
          <w:p w14:paraId="332D5A8A" w14:textId="77777777" w:rsidR="00320451" w:rsidRDefault="00320451">
            <w:pPr>
              <w:rPr>
                <w:rFonts w:ascii="Times New Roman"/>
                <w:sz w:val="17"/>
              </w:rPr>
            </w:pPr>
          </w:p>
          <w:p w14:paraId="3F13672A" w14:textId="77777777" w:rsidR="00320451" w:rsidRDefault="00320451">
            <w:pPr>
              <w:rPr>
                <w:rFonts w:ascii="Times New Roman"/>
                <w:sz w:val="17"/>
              </w:rPr>
            </w:pPr>
          </w:p>
          <w:p w14:paraId="7C95CC0F" w14:textId="77777777" w:rsidR="00320451" w:rsidRDefault="00320451">
            <w:pPr>
              <w:rPr>
                <w:rFonts w:ascii="Times New Roman"/>
                <w:sz w:val="17"/>
              </w:rPr>
            </w:pPr>
          </w:p>
          <w:p w14:paraId="4F1DB49B" w14:textId="77777777" w:rsidR="00320451" w:rsidRDefault="00320451">
            <w:pPr>
              <w:rPr>
                <w:rFonts w:ascii="Times New Roman"/>
                <w:sz w:val="17"/>
              </w:rPr>
            </w:pPr>
          </w:p>
          <w:p w14:paraId="2B16F312" w14:textId="77777777" w:rsidR="00320451" w:rsidRDefault="00320451">
            <w:pPr>
              <w:rPr>
                <w:rFonts w:ascii="Times New Roman"/>
                <w:sz w:val="17"/>
              </w:rPr>
            </w:pPr>
          </w:p>
          <w:p w14:paraId="51FDA185" w14:textId="77777777" w:rsidR="00320451" w:rsidRDefault="00320451">
            <w:pPr>
              <w:rPr>
                <w:rFonts w:ascii="Times New Roman"/>
                <w:sz w:val="17"/>
              </w:rPr>
            </w:pPr>
          </w:p>
          <w:p w14:paraId="1680151B" w14:textId="77777777" w:rsidR="00320451" w:rsidRDefault="00320451">
            <w:pPr>
              <w:rPr>
                <w:rFonts w:ascii="Times New Roman"/>
                <w:sz w:val="17"/>
              </w:rPr>
            </w:pPr>
          </w:p>
          <w:p w14:paraId="53A6AA86" w14:textId="77777777" w:rsidR="00320451" w:rsidRDefault="00320451">
            <w:pPr>
              <w:rPr>
                <w:rFonts w:ascii="Times New Roman"/>
                <w:sz w:val="17"/>
              </w:rPr>
            </w:pPr>
          </w:p>
          <w:p w14:paraId="47706E02" w14:textId="4AB66DFF" w:rsidR="00320451" w:rsidRPr="004E00E1" w:rsidRDefault="00320451">
            <w:pPr>
              <w:rPr>
                <w:rFonts w:ascii="Times New Roman"/>
                <w:sz w:val="17"/>
              </w:rPr>
            </w:pPr>
          </w:p>
        </w:tc>
        <w:tc>
          <w:tcPr>
            <w:tcW w:w="7356" w:type="dxa"/>
          </w:tcPr>
          <w:p w14:paraId="164C0E55" w14:textId="77777777" w:rsidR="00437743" w:rsidRDefault="00CC7833" w:rsidP="00CC7833">
            <w:pPr>
              <w:pStyle w:val="Corpotesto"/>
              <w:rPr>
                <w:noProof/>
                <w:sz w:val="18"/>
                <w:szCs w:val="18"/>
              </w:rPr>
            </w:pPr>
            <w:r>
              <w:rPr>
                <w:noProof/>
                <w:sz w:val="18"/>
                <w:szCs w:val="18"/>
              </w:rPr>
              <w:t>Per ottenere lo schema finale del database in progettazione è necessario affrontare e trattare la gerarchia ISA in modo da ricondurre la gerarchia in associazione tra entità. Nel caso di una gerarchia Parziale-Esclusiva si aprono due possibili soluzioni per trattarla ed eliminarla.</w:t>
            </w:r>
          </w:p>
          <w:p w14:paraId="57803AA3" w14:textId="77777777" w:rsidR="00CC7833" w:rsidRDefault="00CC7833" w:rsidP="00CC7833">
            <w:pPr>
              <w:pStyle w:val="Corpotesto"/>
              <w:rPr>
                <w:noProof/>
                <w:sz w:val="18"/>
                <w:szCs w:val="18"/>
              </w:rPr>
            </w:pPr>
          </w:p>
          <w:p w14:paraId="365B5C48" w14:textId="77777777" w:rsidR="00DA790E" w:rsidRDefault="00CC7833" w:rsidP="00DA790E">
            <w:pPr>
              <w:pStyle w:val="Corpotesto"/>
              <w:rPr>
                <w:noProof/>
                <w:sz w:val="18"/>
                <w:szCs w:val="18"/>
              </w:rPr>
            </w:pPr>
            <w:r>
              <w:rPr>
                <w:noProof/>
                <w:sz w:val="18"/>
                <w:szCs w:val="18"/>
              </w:rPr>
              <w:t xml:space="preserve">La prima soluzione consiste nell’accorpare l’entità figlie all’entità </w:t>
            </w:r>
            <w:r w:rsidR="00DA790E">
              <w:rPr>
                <w:noProof/>
                <w:sz w:val="18"/>
                <w:szCs w:val="18"/>
              </w:rPr>
              <w:t>padre, gli attributi delle figlie diventano perciò attributi dell’entità padre. Tale soluzione implica però due aspetto:</w:t>
            </w:r>
          </w:p>
          <w:p w14:paraId="36D0FBC5" w14:textId="77777777" w:rsidR="00DA790E" w:rsidRDefault="00DA790E" w:rsidP="00DA790E">
            <w:pPr>
              <w:pStyle w:val="Corpotesto"/>
              <w:rPr>
                <w:noProof/>
                <w:sz w:val="18"/>
                <w:szCs w:val="18"/>
              </w:rPr>
            </w:pPr>
          </w:p>
          <w:p w14:paraId="15BA64B1" w14:textId="77777777" w:rsidR="00DA790E" w:rsidRDefault="00DA790E" w:rsidP="00DA790E">
            <w:pPr>
              <w:pStyle w:val="Corpotesto"/>
              <w:rPr>
                <w:noProof/>
                <w:sz w:val="18"/>
                <w:szCs w:val="18"/>
              </w:rPr>
            </w:pPr>
            <w:r>
              <w:rPr>
                <w:noProof/>
                <w:sz w:val="18"/>
                <w:szCs w:val="18"/>
              </w:rPr>
              <w:t>Il primo, è necessario distinguere le varie istanze dell’entità figlie ormai accorpate al padre prevedendo un apposito attributo tipo oltre a settare a NULL tutti gli attributo non necessari per quella data istanza.</w:t>
            </w:r>
          </w:p>
          <w:p w14:paraId="13548E3A" w14:textId="77777777" w:rsidR="00DA790E" w:rsidRDefault="00DA790E" w:rsidP="00DA790E">
            <w:pPr>
              <w:pStyle w:val="Corpotesto"/>
              <w:rPr>
                <w:noProof/>
                <w:sz w:val="18"/>
                <w:szCs w:val="18"/>
              </w:rPr>
            </w:pPr>
          </w:p>
          <w:p w14:paraId="121B0F8C" w14:textId="77777777" w:rsidR="00DA790E" w:rsidRDefault="00DA790E" w:rsidP="00DA790E">
            <w:pPr>
              <w:pStyle w:val="Corpotesto"/>
              <w:rPr>
                <w:noProof/>
                <w:sz w:val="18"/>
                <w:szCs w:val="18"/>
              </w:rPr>
            </w:pPr>
            <w:r>
              <w:rPr>
                <w:noProof/>
                <w:sz w:val="18"/>
                <w:szCs w:val="18"/>
              </w:rPr>
              <w:t>Il secondo aspetto invece è detterminato proprio dal fatto che settando a NULL i valori non necessari si potrebbero creare situazioni in cui si hanno relazione con troppi valori NULL (spreco di memoria).</w:t>
            </w:r>
          </w:p>
          <w:p w14:paraId="5B10D42B" w14:textId="77777777" w:rsidR="008F5DDE" w:rsidRDefault="008F5DDE" w:rsidP="00DA790E">
            <w:pPr>
              <w:pStyle w:val="Corpotesto"/>
              <w:rPr>
                <w:noProof/>
                <w:sz w:val="18"/>
                <w:szCs w:val="18"/>
              </w:rPr>
            </w:pPr>
          </w:p>
          <w:p w14:paraId="689B20EA" w14:textId="77777777" w:rsidR="008F5DDE" w:rsidRDefault="008F5DDE" w:rsidP="00DA790E">
            <w:pPr>
              <w:pStyle w:val="Corpotesto"/>
              <w:rPr>
                <w:noProof/>
                <w:sz w:val="18"/>
                <w:szCs w:val="18"/>
              </w:rPr>
            </w:pPr>
          </w:p>
          <w:p w14:paraId="75AA4D80" w14:textId="77777777" w:rsidR="008F5DDE" w:rsidRDefault="008F5DDE" w:rsidP="00DA790E">
            <w:pPr>
              <w:pStyle w:val="Corpotesto"/>
              <w:rPr>
                <w:noProof/>
                <w:sz w:val="18"/>
                <w:szCs w:val="18"/>
              </w:rPr>
            </w:pPr>
            <w:r>
              <w:rPr>
                <w:noProof/>
                <w:sz w:val="18"/>
                <w:szCs w:val="18"/>
              </w:rPr>
              <w:t>La secondo soluzione consiste invece nel trasformare il rapporto gerarchico tra le entità in associazioni 1:1 particolari tra le entità figlie e l’entità padre</w:t>
            </w:r>
            <w:r w:rsidR="00A20CCF">
              <w:rPr>
                <w:noProof/>
                <w:sz w:val="18"/>
                <w:szCs w:val="18"/>
              </w:rPr>
              <w:t xml:space="preserve"> mantenendo nello schema quindi sia le entità figlie che l’entità padre</w:t>
            </w:r>
            <w:r>
              <w:rPr>
                <w:noProof/>
                <w:sz w:val="18"/>
                <w:szCs w:val="18"/>
              </w:rPr>
              <w:t xml:space="preserve">. Associazioni particolare poiché nelle fase di derivazione dello schema logico saranno trattate come associazioni 1:N. Detterminante nella definizione di una tale situazione è il rapporto che intercorre tra l’entità figlie e l’entità padre e all’esclusività </w:t>
            </w:r>
            <w:r w:rsidR="00A20CCF">
              <w:rPr>
                <w:noProof/>
                <w:sz w:val="18"/>
                <w:szCs w:val="18"/>
              </w:rPr>
              <w:t>delle loro istanze.</w:t>
            </w:r>
          </w:p>
          <w:p w14:paraId="4CDFFA46" w14:textId="77777777" w:rsidR="00A20CCF" w:rsidRDefault="00A20CCF" w:rsidP="00DA790E">
            <w:pPr>
              <w:pStyle w:val="Corpotesto"/>
              <w:rPr>
                <w:noProof/>
                <w:sz w:val="18"/>
                <w:szCs w:val="18"/>
              </w:rPr>
            </w:pPr>
          </w:p>
          <w:p w14:paraId="57A62169" w14:textId="77777777" w:rsidR="00A20CCF" w:rsidRDefault="00A20CCF" w:rsidP="00DA790E">
            <w:pPr>
              <w:pStyle w:val="Corpotesto"/>
              <w:rPr>
                <w:noProof/>
                <w:sz w:val="18"/>
                <w:szCs w:val="18"/>
              </w:rPr>
            </w:pPr>
            <w:r>
              <w:rPr>
                <w:noProof/>
                <w:sz w:val="18"/>
                <w:szCs w:val="18"/>
              </w:rPr>
              <w:t xml:space="preserve">Tenendo conto del numero di attributi NULL che si potrebbero ottenere trattando l’associazione con il primo caso </w:t>
            </w:r>
            <w:r w:rsidR="00F6652C">
              <w:rPr>
                <w:noProof/>
                <w:sz w:val="18"/>
                <w:szCs w:val="18"/>
              </w:rPr>
              <w:t>si risolutivo si è scelto di applicare la seconda metodologia risolutiva mantenendo distinte le entità figlie e l’entità padre.</w:t>
            </w:r>
          </w:p>
          <w:p w14:paraId="4D4E1360" w14:textId="77777777" w:rsidR="00F6652C" w:rsidRDefault="00F6652C" w:rsidP="00DA790E">
            <w:pPr>
              <w:pStyle w:val="Corpotesto"/>
              <w:rPr>
                <w:noProof/>
                <w:sz w:val="18"/>
                <w:szCs w:val="18"/>
              </w:rPr>
            </w:pPr>
          </w:p>
          <w:p w14:paraId="4B2C7075" w14:textId="77777777" w:rsidR="001555D7" w:rsidRDefault="001555D7" w:rsidP="00DA790E">
            <w:pPr>
              <w:pStyle w:val="Corpotesto"/>
              <w:rPr>
                <w:noProof/>
                <w:sz w:val="18"/>
                <w:szCs w:val="18"/>
              </w:rPr>
            </w:pPr>
          </w:p>
          <w:p w14:paraId="5C158DB5" w14:textId="77777777" w:rsidR="001555D7" w:rsidRDefault="001555D7" w:rsidP="00DA790E">
            <w:pPr>
              <w:pStyle w:val="Corpotesto"/>
              <w:rPr>
                <w:noProof/>
                <w:sz w:val="18"/>
                <w:szCs w:val="18"/>
              </w:rPr>
            </w:pPr>
          </w:p>
          <w:p w14:paraId="54B46B14" w14:textId="77777777" w:rsidR="001555D7" w:rsidRDefault="001555D7" w:rsidP="00DA790E">
            <w:pPr>
              <w:pStyle w:val="Corpotesto"/>
              <w:rPr>
                <w:noProof/>
                <w:sz w:val="18"/>
                <w:szCs w:val="18"/>
              </w:rPr>
            </w:pPr>
          </w:p>
          <w:p w14:paraId="52E95E67" w14:textId="77777777" w:rsidR="001555D7" w:rsidRDefault="001555D7" w:rsidP="00DA790E">
            <w:pPr>
              <w:pStyle w:val="Corpotesto"/>
              <w:rPr>
                <w:noProof/>
                <w:sz w:val="18"/>
                <w:szCs w:val="18"/>
              </w:rPr>
            </w:pPr>
          </w:p>
          <w:p w14:paraId="2F214E23" w14:textId="77777777" w:rsidR="001555D7" w:rsidRDefault="001555D7" w:rsidP="00DA790E">
            <w:pPr>
              <w:pStyle w:val="Corpotesto"/>
              <w:rPr>
                <w:noProof/>
                <w:sz w:val="18"/>
                <w:szCs w:val="18"/>
              </w:rPr>
            </w:pPr>
          </w:p>
          <w:p w14:paraId="69D03174" w14:textId="77777777" w:rsidR="001555D7" w:rsidRDefault="001555D7" w:rsidP="00DA790E">
            <w:pPr>
              <w:pStyle w:val="Corpotesto"/>
              <w:rPr>
                <w:noProof/>
                <w:sz w:val="18"/>
                <w:szCs w:val="18"/>
              </w:rPr>
            </w:pPr>
          </w:p>
          <w:p w14:paraId="4E4200ED" w14:textId="77777777" w:rsidR="001555D7" w:rsidRDefault="001555D7" w:rsidP="00DA790E">
            <w:pPr>
              <w:pStyle w:val="Corpotesto"/>
              <w:rPr>
                <w:noProof/>
                <w:sz w:val="18"/>
                <w:szCs w:val="18"/>
              </w:rPr>
            </w:pPr>
          </w:p>
          <w:p w14:paraId="568204ED" w14:textId="77777777" w:rsidR="001555D7" w:rsidRDefault="001555D7" w:rsidP="00DA790E">
            <w:pPr>
              <w:pStyle w:val="Corpotesto"/>
              <w:rPr>
                <w:noProof/>
                <w:sz w:val="18"/>
                <w:szCs w:val="18"/>
              </w:rPr>
            </w:pPr>
          </w:p>
          <w:p w14:paraId="1003E591" w14:textId="77777777" w:rsidR="001555D7" w:rsidRDefault="001555D7" w:rsidP="00DA790E">
            <w:pPr>
              <w:pStyle w:val="Corpotesto"/>
              <w:rPr>
                <w:noProof/>
                <w:sz w:val="18"/>
                <w:szCs w:val="18"/>
              </w:rPr>
            </w:pPr>
          </w:p>
          <w:p w14:paraId="63A34ED6" w14:textId="77777777" w:rsidR="001555D7" w:rsidRDefault="001555D7" w:rsidP="00DA790E">
            <w:pPr>
              <w:pStyle w:val="Corpotesto"/>
              <w:rPr>
                <w:noProof/>
                <w:sz w:val="18"/>
                <w:szCs w:val="18"/>
              </w:rPr>
            </w:pPr>
          </w:p>
          <w:p w14:paraId="238689DF" w14:textId="77777777" w:rsidR="001555D7" w:rsidRDefault="001555D7" w:rsidP="00DA790E">
            <w:pPr>
              <w:pStyle w:val="Corpotesto"/>
              <w:rPr>
                <w:noProof/>
                <w:sz w:val="18"/>
                <w:szCs w:val="18"/>
              </w:rPr>
            </w:pPr>
          </w:p>
          <w:p w14:paraId="42D5DBAD" w14:textId="77777777" w:rsidR="001555D7" w:rsidRDefault="001555D7" w:rsidP="00DA790E">
            <w:pPr>
              <w:pStyle w:val="Corpotesto"/>
              <w:rPr>
                <w:noProof/>
                <w:sz w:val="18"/>
                <w:szCs w:val="18"/>
              </w:rPr>
            </w:pPr>
          </w:p>
          <w:p w14:paraId="7B449217" w14:textId="77777777" w:rsidR="001555D7" w:rsidRDefault="001555D7" w:rsidP="00DA790E">
            <w:pPr>
              <w:pStyle w:val="Corpotesto"/>
              <w:rPr>
                <w:noProof/>
                <w:sz w:val="18"/>
                <w:szCs w:val="18"/>
              </w:rPr>
            </w:pPr>
          </w:p>
          <w:p w14:paraId="351EA8ED" w14:textId="77777777" w:rsidR="001555D7" w:rsidRDefault="001555D7" w:rsidP="00DA790E">
            <w:pPr>
              <w:pStyle w:val="Corpotesto"/>
              <w:rPr>
                <w:noProof/>
                <w:sz w:val="18"/>
                <w:szCs w:val="18"/>
              </w:rPr>
            </w:pPr>
          </w:p>
          <w:p w14:paraId="3F390F61" w14:textId="4D16E0D6" w:rsidR="00F6652C" w:rsidRPr="00CC7833" w:rsidRDefault="00F6652C" w:rsidP="006871A8">
            <w:pPr>
              <w:pStyle w:val="Corpotesto"/>
              <w:ind w:left="0"/>
              <w:rPr>
                <w:noProof/>
                <w:sz w:val="18"/>
                <w:szCs w:val="18"/>
              </w:rPr>
            </w:pPr>
            <w:r>
              <w:rPr>
                <w:noProof/>
                <w:sz w:val="18"/>
                <w:szCs w:val="18"/>
              </w:rPr>
              <w:t xml:space="preserve">Con </w:t>
            </w:r>
            <w:r w:rsidR="006871A8">
              <w:rPr>
                <w:noProof/>
                <w:sz w:val="18"/>
                <w:szCs w:val="18"/>
              </w:rPr>
              <w:t>la seconda</w:t>
            </w:r>
            <w:r>
              <w:rPr>
                <w:noProof/>
                <w:sz w:val="18"/>
                <w:szCs w:val="18"/>
              </w:rPr>
              <w:t xml:space="preserve"> </w:t>
            </w:r>
            <w:r w:rsidR="006871A8">
              <w:rPr>
                <w:noProof/>
                <w:sz w:val="18"/>
                <w:szCs w:val="18"/>
              </w:rPr>
              <w:t>soluzione</w:t>
            </w:r>
            <w:r>
              <w:rPr>
                <w:noProof/>
                <w:sz w:val="18"/>
                <w:szCs w:val="18"/>
              </w:rPr>
              <w:t xml:space="preserve"> così si presenta lo schema concettuale finale del database in questione.</w:t>
            </w:r>
          </w:p>
        </w:tc>
      </w:tr>
      <w:tr w:rsidR="00437743" w:rsidRPr="004E00E1" w14:paraId="4B75E3B5" w14:textId="77777777" w:rsidTr="00DC530C">
        <w:trPr>
          <w:trHeight w:val="6768"/>
        </w:trPr>
        <w:tc>
          <w:tcPr>
            <w:tcW w:w="2630" w:type="dxa"/>
          </w:tcPr>
          <w:p w14:paraId="78893AF6" w14:textId="31AFF9CF" w:rsidR="00437743" w:rsidRPr="004E00E1" w:rsidRDefault="001555D7" w:rsidP="00AC5B4E">
            <w:pPr>
              <w:pStyle w:val="BarralateraleH2VERDE"/>
              <w:ind w:left="0"/>
            </w:pPr>
            <w:r>
              <w:rPr>
                <w:noProof/>
                <w:sz w:val="18"/>
                <w:szCs w:val="18"/>
              </w:rPr>
              <w:lastRenderedPageBreak/>
              <w:drawing>
                <wp:anchor distT="0" distB="0" distL="114300" distR="114300" simplePos="0" relativeHeight="251749376" behindDoc="0" locked="0" layoutInCell="1" allowOverlap="1" wp14:anchorId="30C9A420" wp14:editId="2A87BCA0">
                  <wp:simplePos x="0" y="0"/>
                  <wp:positionH relativeFrom="column">
                    <wp:posOffset>-1450390</wp:posOffset>
                  </wp:positionH>
                  <wp:positionV relativeFrom="paragraph">
                    <wp:posOffset>2707592</wp:posOffset>
                  </wp:positionV>
                  <wp:extent cx="10674889" cy="4365625"/>
                  <wp:effectExtent l="0" t="7938" r="4763" b="4762"/>
                  <wp:wrapNone/>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rot="5400000">
                            <a:off x="0" y="0"/>
                            <a:ext cx="10678356" cy="4367043"/>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056" w:type="dxa"/>
          </w:tcPr>
          <w:p w14:paraId="43A7EEBF" w14:textId="77777777" w:rsidR="00437743" w:rsidRPr="004E00E1" w:rsidRDefault="00437743">
            <w:pPr>
              <w:rPr>
                <w:rFonts w:ascii="Times New Roman"/>
                <w:sz w:val="17"/>
              </w:rPr>
            </w:pPr>
          </w:p>
        </w:tc>
        <w:tc>
          <w:tcPr>
            <w:tcW w:w="7356" w:type="dxa"/>
          </w:tcPr>
          <w:p w14:paraId="42163D35" w14:textId="77777777" w:rsidR="00437743" w:rsidRDefault="00437743" w:rsidP="000C05AE">
            <w:pPr>
              <w:pStyle w:val="IntestazioniH1"/>
              <w:rPr>
                <w:noProof/>
                <w:sz w:val="18"/>
                <w:szCs w:val="18"/>
              </w:rPr>
            </w:pPr>
          </w:p>
          <w:p w14:paraId="5A86BFA5" w14:textId="77777777" w:rsidR="001555D7" w:rsidRDefault="001555D7" w:rsidP="000C05AE">
            <w:pPr>
              <w:pStyle w:val="IntestazioniH1"/>
              <w:rPr>
                <w:noProof/>
                <w:sz w:val="18"/>
                <w:szCs w:val="18"/>
              </w:rPr>
            </w:pPr>
          </w:p>
          <w:p w14:paraId="1FB67730" w14:textId="77777777" w:rsidR="001555D7" w:rsidRDefault="001555D7" w:rsidP="000C05AE">
            <w:pPr>
              <w:pStyle w:val="IntestazioniH1"/>
              <w:rPr>
                <w:noProof/>
                <w:sz w:val="18"/>
                <w:szCs w:val="18"/>
              </w:rPr>
            </w:pPr>
          </w:p>
          <w:p w14:paraId="4B5D1A4C" w14:textId="77777777" w:rsidR="001555D7" w:rsidRDefault="001555D7" w:rsidP="000C05AE">
            <w:pPr>
              <w:pStyle w:val="IntestazioniH1"/>
              <w:rPr>
                <w:noProof/>
                <w:sz w:val="18"/>
                <w:szCs w:val="18"/>
              </w:rPr>
            </w:pPr>
          </w:p>
          <w:p w14:paraId="5D593D03" w14:textId="77777777" w:rsidR="001555D7" w:rsidRDefault="001555D7" w:rsidP="000C05AE">
            <w:pPr>
              <w:pStyle w:val="IntestazioniH1"/>
              <w:rPr>
                <w:noProof/>
                <w:sz w:val="18"/>
                <w:szCs w:val="18"/>
              </w:rPr>
            </w:pPr>
          </w:p>
          <w:p w14:paraId="1B975868" w14:textId="77777777" w:rsidR="001555D7" w:rsidRDefault="001555D7" w:rsidP="000C05AE">
            <w:pPr>
              <w:pStyle w:val="IntestazioniH1"/>
              <w:rPr>
                <w:noProof/>
                <w:sz w:val="18"/>
                <w:szCs w:val="18"/>
              </w:rPr>
            </w:pPr>
          </w:p>
          <w:p w14:paraId="37C272D6" w14:textId="0D9E590D" w:rsidR="001555D7" w:rsidRDefault="001555D7" w:rsidP="000C05AE">
            <w:pPr>
              <w:pStyle w:val="IntestazioniH1"/>
              <w:rPr>
                <w:noProof/>
                <w:sz w:val="18"/>
                <w:szCs w:val="18"/>
              </w:rPr>
            </w:pPr>
          </w:p>
          <w:p w14:paraId="06A823C6" w14:textId="0C0BE491" w:rsidR="001555D7" w:rsidRDefault="001555D7" w:rsidP="000C05AE">
            <w:pPr>
              <w:pStyle w:val="IntestazioniH1"/>
              <w:rPr>
                <w:noProof/>
                <w:sz w:val="18"/>
                <w:szCs w:val="18"/>
              </w:rPr>
            </w:pPr>
          </w:p>
          <w:p w14:paraId="3CC02217" w14:textId="55582AF2" w:rsidR="001555D7" w:rsidRDefault="001555D7" w:rsidP="000C05AE">
            <w:pPr>
              <w:pStyle w:val="IntestazioniH1"/>
              <w:rPr>
                <w:noProof/>
                <w:sz w:val="18"/>
                <w:szCs w:val="18"/>
              </w:rPr>
            </w:pPr>
          </w:p>
          <w:p w14:paraId="465C10E7" w14:textId="437CFCA1" w:rsidR="001555D7" w:rsidRDefault="001555D7" w:rsidP="000C05AE">
            <w:pPr>
              <w:pStyle w:val="IntestazioniH1"/>
              <w:rPr>
                <w:noProof/>
                <w:sz w:val="18"/>
                <w:szCs w:val="18"/>
              </w:rPr>
            </w:pPr>
          </w:p>
          <w:p w14:paraId="2E94DEDB" w14:textId="6332DA61" w:rsidR="001555D7" w:rsidRDefault="001555D7" w:rsidP="000C05AE">
            <w:pPr>
              <w:pStyle w:val="IntestazioniH1"/>
              <w:rPr>
                <w:noProof/>
                <w:sz w:val="18"/>
                <w:szCs w:val="18"/>
              </w:rPr>
            </w:pPr>
          </w:p>
          <w:p w14:paraId="5BB8ABF0" w14:textId="56450A7B" w:rsidR="001555D7" w:rsidRDefault="001555D7" w:rsidP="000C05AE">
            <w:pPr>
              <w:pStyle w:val="IntestazioniH1"/>
              <w:rPr>
                <w:noProof/>
                <w:sz w:val="18"/>
                <w:szCs w:val="18"/>
              </w:rPr>
            </w:pPr>
          </w:p>
          <w:p w14:paraId="2A6EC9D2" w14:textId="39ADB641" w:rsidR="001555D7" w:rsidRDefault="001555D7" w:rsidP="000C05AE">
            <w:pPr>
              <w:pStyle w:val="IntestazioniH1"/>
              <w:rPr>
                <w:noProof/>
                <w:sz w:val="18"/>
                <w:szCs w:val="18"/>
              </w:rPr>
            </w:pPr>
          </w:p>
          <w:p w14:paraId="1CE70AA2" w14:textId="77777777" w:rsidR="001555D7" w:rsidRDefault="001555D7" w:rsidP="000C05AE">
            <w:pPr>
              <w:pStyle w:val="IntestazioniH1"/>
              <w:rPr>
                <w:noProof/>
                <w:sz w:val="18"/>
                <w:szCs w:val="18"/>
              </w:rPr>
            </w:pPr>
          </w:p>
          <w:p w14:paraId="3163F20C" w14:textId="77777777" w:rsidR="001555D7" w:rsidRDefault="001555D7" w:rsidP="000C05AE">
            <w:pPr>
              <w:pStyle w:val="IntestazioniH1"/>
              <w:rPr>
                <w:noProof/>
                <w:sz w:val="18"/>
                <w:szCs w:val="18"/>
              </w:rPr>
            </w:pPr>
          </w:p>
          <w:p w14:paraId="390B9EC6" w14:textId="77777777" w:rsidR="001555D7" w:rsidRDefault="001555D7" w:rsidP="000C05AE">
            <w:pPr>
              <w:pStyle w:val="IntestazioniH1"/>
              <w:rPr>
                <w:noProof/>
                <w:sz w:val="18"/>
                <w:szCs w:val="18"/>
              </w:rPr>
            </w:pPr>
          </w:p>
          <w:p w14:paraId="05AA5E13" w14:textId="77777777" w:rsidR="001555D7" w:rsidRDefault="001555D7" w:rsidP="000C05AE">
            <w:pPr>
              <w:pStyle w:val="IntestazioniH1"/>
              <w:rPr>
                <w:noProof/>
                <w:sz w:val="18"/>
                <w:szCs w:val="18"/>
              </w:rPr>
            </w:pPr>
          </w:p>
          <w:p w14:paraId="1B204000" w14:textId="77777777" w:rsidR="001555D7" w:rsidRDefault="001555D7" w:rsidP="000C05AE">
            <w:pPr>
              <w:pStyle w:val="IntestazioniH1"/>
              <w:rPr>
                <w:noProof/>
                <w:sz w:val="18"/>
                <w:szCs w:val="18"/>
              </w:rPr>
            </w:pPr>
          </w:p>
          <w:p w14:paraId="2C566734" w14:textId="77777777" w:rsidR="001555D7" w:rsidRDefault="001555D7" w:rsidP="000C05AE">
            <w:pPr>
              <w:pStyle w:val="IntestazioniH1"/>
              <w:rPr>
                <w:noProof/>
                <w:sz w:val="18"/>
                <w:szCs w:val="18"/>
              </w:rPr>
            </w:pPr>
          </w:p>
          <w:p w14:paraId="6FF7433F" w14:textId="77777777" w:rsidR="001555D7" w:rsidRDefault="001555D7" w:rsidP="000C05AE">
            <w:pPr>
              <w:pStyle w:val="IntestazioniH1"/>
              <w:rPr>
                <w:noProof/>
                <w:sz w:val="18"/>
                <w:szCs w:val="18"/>
              </w:rPr>
            </w:pPr>
          </w:p>
          <w:p w14:paraId="39D16984" w14:textId="77777777" w:rsidR="001555D7" w:rsidRDefault="001555D7" w:rsidP="000C05AE">
            <w:pPr>
              <w:pStyle w:val="IntestazioniH1"/>
              <w:rPr>
                <w:noProof/>
                <w:sz w:val="18"/>
                <w:szCs w:val="18"/>
              </w:rPr>
            </w:pPr>
          </w:p>
          <w:p w14:paraId="24FEA9DE" w14:textId="77777777" w:rsidR="001555D7" w:rsidRDefault="001555D7" w:rsidP="000C05AE">
            <w:pPr>
              <w:pStyle w:val="IntestazioniH1"/>
              <w:rPr>
                <w:noProof/>
                <w:sz w:val="18"/>
                <w:szCs w:val="18"/>
              </w:rPr>
            </w:pPr>
          </w:p>
          <w:p w14:paraId="775177FF" w14:textId="77777777" w:rsidR="001555D7" w:rsidRDefault="001555D7" w:rsidP="000C05AE">
            <w:pPr>
              <w:pStyle w:val="IntestazioniH1"/>
              <w:rPr>
                <w:noProof/>
                <w:sz w:val="18"/>
                <w:szCs w:val="18"/>
              </w:rPr>
            </w:pPr>
          </w:p>
          <w:p w14:paraId="30EB35E4" w14:textId="7BAAA4EB" w:rsidR="001555D7" w:rsidRDefault="001555D7" w:rsidP="000C05AE">
            <w:pPr>
              <w:pStyle w:val="IntestazioniH1"/>
              <w:rPr>
                <w:noProof/>
                <w:sz w:val="18"/>
                <w:szCs w:val="18"/>
              </w:rPr>
            </w:pPr>
          </w:p>
          <w:p w14:paraId="0F58A608" w14:textId="305A7F90" w:rsidR="001555D7" w:rsidRDefault="001555D7" w:rsidP="000C05AE">
            <w:pPr>
              <w:pStyle w:val="IntestazioniH1"/>
              <w:rPr>
                <w:noProof/>
                <w:sz w:val="18"/>
                <w:szCs w:val="18"/>
              </w:rPr>
            </w:pPr>
          </w:p>
          <w:p w14:paraId="56945ADF" w14:textId="1015FC6B" w:rsidR="001555D7" w:rsidRDefault="001555D7" w:rsidP="000C05AE">
            <w:pPr>
              <w:pStyle w:val="IntestazioniH1"/>
              <w:rPr>
                <w:noProof/>
                <w:sz w:val="18"/>
                <w:szCs w:val="18"/>
              </w:rPr>
            </w:pPr>
          </w:p>
          <w:p w14:paraId="1C7EE723" w14:textId="354EB2ED" w:rsidR="001555D7" w:rsidRDefault="001555D7" w:rsidP="000C05AE">
            <w:pPr>
              <w:pStyle w:val="IntestazioniH1"/>
              <w:rPr>
                <w:noProof/>
                <w:sz w:val="18"/>
                <w:szCs w:val="18"/>
              </w:rPr>
            </w:pPr>
          </w:p>
        </w:tc>
      </w:tr>
      <w:tr w:rsidR="00437743" w:rsidRPr="004E00E1" w14:paraId="3ED5CBCE" w14:textId="77777777" w:rsidTr="00DC530C">
        <w:trPr>
          <w:trHeight w:val="6768"/>
        </w:trPr>
        <w:tc>
          <w:tcPr>
            <w:tcW w:w="2630" w:type="dxa"/>
          </w:tcPr>
          <w:p w14:paraId="04AD873A" w14:textId="77777777" w:rsidR="00437743" w:rsidRPr="004E00E1" w:rsidRDefault="00437743" w:rsidP="00AC5B4E">
            <w:pPr>
              <w:pStyle w:val="BarralateraleH2VERDE"/>
              <w:ind w:left="0"/>
            </w:pPr>
          </w:p>
        </w:tc>
        <w:tc>
          <w:tcPr>
            <w:tcW w:w="1056" w:type="dxa"/>
          </w:tcPr>
          <w:p w14:paraId="023532FC" w14:textId="77777777" w:rsidR="00437743" w:rsidRDefault="00437743">
            <w:pPr>
              <w:rPr>
                <w:rFonts w:ascii="Times New Roman"/>
                <w:sz w:val="17"/>
              </w:rPr>
            </w:pPr>
          </w:p>
          <w:p w14:paraId="51370B77" w14:textId="77777777" w:rsidR="00ED5E36" w:rsidRDefault="00ED5E36">
            <w:pPr>
              <w:rPr>
                <w:rFonts w:ascii="Times New Roman"/>
                <w:sz w:val="17"/>
              </w:rPr>
            </w:pPr>
          </w:p>
          <w:p w14:paraId="2140664C" w14:textId="77777777" w:rsidR="00ED5E36" w:rsidRDefault="00ED5E36">
            <w:pPr>
              <w:rPr>
                <w:rFonts w:ascii="Times New Roman"/>
                <w:sz w:val="17"/>
              </w:rPr>
            </w:pPr>
          </w:p>
          <w:p w14:paraId="49A7F12D" w14:textId="77777777" w:rsidR="00ED5E36" w:rsidRDefault="00ED5E36">
            <w:pPr>
              <w:rPr>
                <w:rFonts w:ascii="Times New Roman"/>
                <w:sz w:val="17"/>
              </w:rPr>
            </w:pPr>
          </w:p>
          <w:p w14:paraId="102961D6" w14:textId="3EA1362B" w:rsidR="00ED5E36" w:rsidRPr="004E00E1" w:rsidRDefault="00ED5E36">
            <w:pPr>
              <w:rPr>
                <w:rFonts w:ascii="Times New Roman"/>
                <w:sz w:val="17"/>
              </w:rPr>
            </w:pPr>
          </w:p>
        </w:tc>
        <w:tc>
          <w:tcPr>
            <w:tcW w:w="7356" w:type="dxa"/>
          </w:tcPr>
          <w:p w14:paraId="7D659342" w14:textId="75F671F9" w:rsidR="00ED5E36" w:rsidRDefault="00B80BD7" w:rsidP="00B80BD7">
            <w:pPr>
              <w:pStyle w:val="BarralateraleH2BLU"/>
            </w:pPr>
            <w:r>
              <w:t>Relazioni</w:t>
            </w:r>
          </w:p>
          <w:p w14:paraId="0A7F4DA1" w14:textId="50D1C9D1" w:rsidR="00B80BD7" w:rsidRDefault="00B80BD7" w:rsidP="00B80BD7">
            <w:pPr>
              <w:pStyle w:val="BarralateraleH2BLU"/>
            </w:pPr>
          </w:p>
          <w:p w14:paraId="353F651A" w14:textId="36F51CC0" w:rsidR="00B80BD7" w:rsidRPr="00B80BD7" w:rsidRDefault="00B80BD7" w:rsidP="00B80BD7">
            <w:pPr>
              <w:pStyle w:val="Corpotesto"/>
              <w:rPr>
                <w:sz w:val="18"/>
                <w:szCs w:val="18"/>
              </w:rPr>
            </w:pPr>
            <w:r w:rsidRPr="00B80BD7">
              <w:rPr>
                <w:sz w:val="18"/>
                <w:szCs w:val="18"/>
              </w:rPr>
              <w:t>Una volta definito in modo chiaro tutte le associazioni tra le varie entità passiamo a definirle formalmente con delle “Regole di lettura”.</w:t>
            </w:r>
          </w:p>
          <w:p w14:paraId="6362D7C0" w14:textId="77777777" w:rsidR="00B80BD7" w:rsidRPr="00B80BD7" w:rsidRDefault="00B80BD7" w:rsidP="00B80BD7">
            <w:pPr>
              <w:pStyle w:val="Corpotesto"/>
              <w:rPr>
                <w:sz w:val="18"/>
                <w:szCs w:val="18"/>
              </w:rPr>
            </w:pPr>
          </w:p>
          <w:p w14:paraId="4A1DE216" w14:textId="54488193" w:rsidR="00B80BD7" w:rsidRDefault="00B80BD7" w:rsidP="00B80BD7">
            <w:pPr>
              <w:pStyle w:val="Corpotesto"/>
              <w:rPr>
                <w:sz w:val="18"/>
                <w:szCs w:val="18"/>
              </w:rPr>
            </w:pPr>
            <w:r w:rsidRPr="00B80BD7">
              <w:rPr>
                <w:sz w:val="18"/>
                <w:szCs w:val="18"/>
              </w:rPr>
              <w:t xml:space="preserve">Concettualmente una associazione è un legame di tipo logico tra una o più entità caratterizzato dalle proprietà che sono: la </w:t>
            </w:r>
            <w:proofErr w:type="gramStart"/>
            <w:r w:rsidRPr="00B80BD7">
              <w:rPr>
                <w:sz w:val="18"/>
                <w:szCs w:val="18"/>
              </w:rPr>
              <w:t>partecipazione</w:t>
            </w:r>
            <w:r w:rsidR="0035176E">
              <w:rPr>
                <w:sz w:val="18"/>
                <w:szCs w:val="18"/>
              </w:rPr>
              <w:t>(</w:t>
            </w:r>
            <w:proofErr w:type="gramEnd"/>
            <w:r w:rsidR="0035176E">
              <w:rPr>
                <w:sz w:val="18"/>
                <w:szCs w:val="18"/>
              </w:rPr>
              <w:t>numero min</w:t>
            </w:r>
            <w:r w:rsidR="00B14112">
              <w:rPr>
                <w:sz w:val="18"/>
                <w:szCs w:val="18"/>
              </w:rPr>
              <w:t>im</w:t>
            </w:r>
            <w:r w:rsidR="0035176E">
              <w:rPr>
                <w:sz w:val="18"/>
                <w:szCs w:val="18"/>
              </w:rPr>
              <w:t>o di istanze di y associate ad una istanza di x)</w:t>
            </w:r>
            <w:r w:rsidRPr="00B80BD7">
              <w:rPr>
                <w:sz w:val="18"/>
                <w:szCs w:val="18"/>
              </w:rPr>
              <w:t xml:space="preserve"> e la molteplicità</w:t>
            </w:r>
            <w:r w:rsidR="0035176E">
              <w:rPr>
                <w:sz w:val="18"/>
                <w:szCs w:val="18"/>
              </w:rPr>
              <w:t xml:space="preserve"> (numero massimo di istanze di y associate alle istanze di x e </w:t>
            </w:r>
            <w:r w:rsidR="00B14112">
              <w:rPr>
                <w:sz w:val="18"/>
                <w:szCs w:val="18"/>
              </w:rPr>
              <w:t>viceversa</w:t>
            </w:r>
            <w:r w:rsidR="0035176E">
              <w:rPr>
                <w:sz w:val="18"/>
                <w:szCs w:val="18"/>
              </w:rPr>
              <w:t>)</w:t>
            </w:r>
            <w:r w:rsidRPr="00B80BD7">
              <w:rPr>
                <w:sz w:val="18"/>
                <w:szCs w:val="18"/>
              </w:rPr>
              <w:t xml:space="preserve"> che assieme definiscono la cardinalità dell’associazione</w:t>
            </w:r>
            <w:r w:rsidR="0035176E">
              <w:rPr>
                <w:sz w:val="18"/>
                <w:szCs w:val="18"/>
              </w:rPr>
              <w:t xml:space="preserve"> (esprime </w:t>
            </w:r>
            <w:r w:rsidR="00033B79">
              <w:rPr>
                <w:sz w:val="18"/>
                <w:szCs w:val="18"/>
              </w:rPr>
              <w:t>contemperamento</w:t>
            </w:r>
            <w:r w:rsidR="0035176E">
              <w:rPr>
                <w:sz w:val="18"/>
                <w:szCs w:val="18"/>
              </w:rPr>
              <w:t xml:space="preserve"> la molteplicità della associazione diretta e di quella inversa</w:t>
            </w:r>
            <w:r w:rsidR="00033B79">
              <w:rPr>
                <w:sz w:val="18"/>
                <w:szCs w:val="18"/>
              </w:rPr>
              <w:t>)</w:t>
            </w:r>
            <w:r w:rsidRPr="00B80BD7">
              <w:rPr>
                <w:sz w:val="18"/>
                <w:szCs w:val="18"/>
              </w:rPr>
              <w:t>.</w:t>
            </w:r>
          </w:p>
          <w:p w14:paraId="083A9078" w14:textId="49C511BB" w:rsidR="00033B79" w:rsidRDefault="00033B79" w:rsidP="00B80BD7">
            <w:pPr>
              <w:pStyle w:val="Corpotesto"/>
              <w:rPr>
                <w:sz w:val="18"/>
                <w:szCs w:val="18"/>
              </w:rPr>
            </w:pPr>
          </w:p>
          <w:p w14:paraId="2845FE01" w14:textId="6EFA3922" w:rsidR="00033B79" w:rsidRDefault="00033B79" w:rsidP="00B80BD7">
            <w:pPr>
              <w:pStyle w:val="Corpotesto"/>
              <w:rPr>
                <w:sz w:val="18"/>
                <w:szCs w:val="18"/>
              </w:rPr>
            </w:pPr>
            <w:r>
              <w:rPr>
                <w:sz w:val="18"/>
                <w:szCs w:val="18"/>
              </w:rPr>
              <w:t>Tra le entità ASPETTATORE e CONCERTO si può stabilire una associazione Diretta-Totale inversa Totale</w:t>
            </w:r>
            <w:r w:rsidR="009A2BB0">
              <w:rPr>
                <w:sz w:val="18"/>
                <w:szCs w:val="18"/>
              </w:rPr>
              <w:t xml:space="preserve"> con cardinalità complessa (</w:t>
            </w:r>
            <w:proofErr w:type="gramStart"/>
            <w:r w:rsidR="009A2BB0">
              <w:rPr>
                <w:sz w:val="18"/>
                <w:szCs w:val="18"/>
              </w:rPr>
              <w:t>N:N</w:t>
            </w:r>
            <w:proofErr w:type="gramEnd"/>
            <w:r w:rsidR="009A2BB0">
              <w:rPr>
                <w:sz w:val="18"/>
                <w:szCs w:val="18"/>
              </w:rPr>
              <w:t>)</w:t>
            </w:r>
            <w:r>
              <w:rPr>
                <w:sz w:val="18"/>
                <w:szCs w:val="18"/>
              </w:rPr>
              <w:t xml:space="preserve"> tale che:</w:t>
            </w:r>
          </w:p>
          <w:p w14:paraId="2DD8CE84" w14:textId="39F294DB" w:rsidR="00033B79" w:rsidRDefault="00033B79" w:rsidP="00033B79">
            <w:pPr>
              <w:pStyle w:val="Corpotesto"/>
              <w:ind w:left="720"/>
              <w:rPr>
                <w:sz w:val="18"/>
                <w:szCs w:val="18"/>
              </w:rPr>
            </w:pPr>
            <m:oMath>
              <m:r>
                <m:rPr>
                  <m:sty m:val="bi"/>
                </m:rPr>
                <w:rPr>
                  <w:rFonts w:ascii="Cambria Math" w:hAnsi="Cambria Math"/>
                  <w:color w:val="70AD47" w:themeColor="accent6"/>
                  <w:sz w:val="18"/>
                  <w:szCs w:val="18"/>
                </w:rPr>
                <m:t xml:space="preserve">A </m:t>
              </m:r>
            </m:oMath>
            <w:r>
              <w:rPr>
                <w:sz w:val="18"/>
                <w:szCs w:val="18"/>
              </w:rPr>
              <w:t xml:space="preserve">: Ogni SPETTATORE DEVE </w:t>
            </w:r>
            <w:r w:rsidRPr="00033B79">
              <w:rPr>
                <w:i/>
                <w:iCs/>
                <w:sz w:val="18"/>
                <w:szCs w:val="18"/>
              </w:rPr>
              <w:t>acquistare</w:t>
            </w:r>
            <w:r>
              <w:rPr>
                <w:sz w:val="18"/>
                <w:szCs w:val="18"/>
              </w:rPr>
              <w:t xml:space="preserve"> UNO O PIU’ BIGLIETTI;</w:t>
            </w:r>
          </w:p>
          <w:p w14:paraId="5FC4430F" w14:textId="40FB39D4" w:rsidR="00033B79" w:rsidRDefault="003F675B" w:rsidP="00033B79">
            <w:pPr>
              <w:pStyle w:val="Corpotesto"/>
              <w:ind w:left="720"/>
              <w:rPr>
                <w:sz w:val="18"/>
                <w:szCs w:val="18"/>
              </w:rPr>
            </w:pPr>
            <m:oMath>
              <m:sSup>
                <m:sSupPr>
                  <m:ctrlPr>
                    <w:rPr>
                      <w:rFonts w:ascii="Cambria Math" w:hAnsi="Cambria Math"/>
                      <w:b/>
                      <w:bCs/>
                      <w:i/>
                      <w:color w:val="70AD47" w:themeColor="accent6"/>
                      <w:sz w:val="18"/>
                      <w:szCs w:val="18"/>
                    </w:rPr>
                  </m:ctrlPr>
                </m:sSupPr>
                <m:e>
                  <m:r>
                    <m:rPr>
                      <m:sty m:val="bi"/>
                    </m:rPr>
                    <w:rPr>
                      <w:rFonts w:ascii="Cambria Math" w:hAnsi="Cambria Math"/>
                      <w:color w:val="70AD47" w:themeColor="accent6"/>
                      <w:sz w:val="18"/>
                      <w:szCs w:val="18"/>
                    </w:rPr>
                    <m:t>A</m:t>
                  </m:r>
                </m:e>
                <m:sup>
                  <m:r>
                    <m:rPr>
                      <m:sty m:val="bi"/>
                    </m:rPr>
                    <w:rPr>
                      <w:rFonts w:ascii="Cambria Math" w:hAnsi="Cambria Math"/>
                      <w:color w:val="70AD47" w:themeColor="accent6"/>
                      <w:sz w:val="18"/>
                      <w:szCs w:val="18"/>
                    </w:rPr>
                    <m:t>-1</m:t>
                  </m:r>
                </m:sup>
              </m:sSup>
            </m:oMath>
            <w:r w:rsidR="00033B79">
              <w:rPr>
                <w:sz w:val="18"/>
                <w:szCs w:val="18"/>
              </w:rPr>
              <w:t xml:space="preserve"> : Ogni BIGLIETTO DEVE </w:t>
            </w:r>
            <w:r w:rsidR="00033B79" w:rsidRPr="00033B79">
              <w:rPr>
                <w:i/>
                <w:iCs/>
                <w:sz w:val="18"/>
                <w:szCs w:val="18"/>
              </w:rPr>
              <w:t>essere acquistato</w:t>
            </w:r>
            <w:r w:rsidR="00033B79">
              <w:rPr>
                <w:sz w:val="18"/>
                <w:szCs w:val="18"/>
              </w:rPr>
              <w:t xml:space="preserve"> da UNO O PIU’ SPETTATORI;</w:t>
            </w:r>
          </w:p>
          <w:p w14:paraId="22D3A161" w14:textId="77777777" w:rsidR="00B80BD7" w:rsidRDefault="00B80BD7" w:rsidP="00B80BD7">
            <w:pPr>
              <w:pStyle w:val="Corpotesto"/>
              <w:rPr>
                <w:sz w:val="18"/>
                <w:szCs w:val="18"/>
              </w:rPr>
            </w:pPr>
          </w:p>
          <w:p w14:paraId="38344287" w14:textId="1D3CC59E" w:rsidR="00B80BD7" w:rsidRDefault="00033B79" w:rsidP="00B80BD7">
            <w:pPr>
              <w:pStyle w:val="Corpotesto"/>
              <w:rPr>
                <w:sz w:val="18"/>
                <w:szCs w:val="18"/>
              </w:rPr>
            </w:pPr>
            <w:r>
              <w:rPr>
                <w:sz w:val="18"/>
                <w:szCs w:val="18"/>
              </w:rPr>
              <w:t>Tra le entità CONCERTO e SALA_CONCERTO si può stabilire un’associazione Diretta-Totale ed Inversa-Parziale</w:t>
            </w:r>
            <w:r w:rsidR="009A2BB0">
              <w:rPr>
                <w:sz w:val="18"/>
                <w:szCs w:val="18"/>
              </w:rPr>
              <w:t xml:space="preserve"> Totale con cardinalità complessa (</w:t>
            </w:r>
            <w:proofErr w:type="gramStart"/>
            <w:r w:rsidR="009A2BB0">
              <w:rPr>
                <w:sz w:val="18"/>
                <w:szCs w:val="18"/>
              </w:rPr>
              <w:t>N:N</w:t>
            </w:r>
            <w:proofErr w:type="gramEnd"/>
            <w:r w:rsidR="009A2BB0">
              <w:rPr>
                <w:sz w:val="18"/>
                <w:szCs w:val="18"/>
              </w:rPr>
              <w:t xml:space="preserve">) </w:t>
            </w:r>
            <w:r>
              <w:rPr>
                <w:sz w:val="18"/>
                <w:szCs w:val="18"/>
              </w:rPr>
              <w:t xml:space="preserve"> tale che:</w:t>
            </w:r>
          </w:p>
          <w:p w14:paraId="758D900C" w14:textId="52DC1CEF" w:rsidR="00033B79" w:rsidRDefault="00033B79" w:rsidP="00B80BD7">
            <w:pPr>
              <w:pStyle w:val="Corpotesto"/>
              <w:rPr>
                <w:sz w:val="18"/>
                <w:szCs w:val="18"/>
              </w:rPr>
            </w:pPr>
          </w:p>
          <w:p w14:paraId="2C8D5B64" w14:textId="6F627FDC" w:rsidR="00033B79" w:rsidRDefault="00033B79" w:rsidP="00033B79">
            <w:pPr>
              <w:pStyle w:val="Corpotesto"/>
              <w:ind w:left="720"/>
              <w:rPr>
                <w:sz w:val="18"/>
                <w:szCs w:val="18"/>
              </w:rPr>
            </w:pPr>
            <m:oMath>
              <m:r>
                <m:rPr>
                  <m:sty m:val="bi"/>
                </m:rPr>
                <w:rPr>
                  <w:rFonts w:ascii="Cambria Math" w:hAnsi="Cambria Math"/>
                  <w:color w:val="7030A0"/>
                  <w:sz w:val="18"/>
                  <w:szCs w:val="18"/>
                </w:rPr>
                <m:t>B</m:t>
              </m:r>
              <m:r>
                <m:rPr>
                  <m:sty m:val="bi"/>
                </m:rPr>
                <w:rPr>
                  <w:rFonts w:ascii="Cambria Math" w:hAnsi="Cambria Math"/>
                  <w:color w:val="70AD47" w:themeColor="accent6"/>
                  <w:sz w:val="18"/>
                  <w:szCs w:val="18"/>
                </w:rPr>
                <m:t xml:space="preserve"> </m:t>
              </m:r>
            </m:oMath>
            <w:r>
              <w:rPr>
                <w:sz w:val="18"/>
                <w:szCs w:val="18"/>
              </w:rPr>
              <w:t xml:space="preserve">: Per Ogni CONCERTO SI DEVE </w:t>
            </w:r>
            <w:r w:rsidRPr="00033B79">
              <w:rPr>
                <w:i/>
                <w:iCs/>
                <w:sz w:val="18"/>
                <w:szCs w:val="18"/>
              </w:rPr>
              <w:t>prenotare</w:t>
            </w:r>
            <w:r>
              <w:rPr>
                <w:sz w:val="18"/>
                <w:szCs w:val="18"/>
              </w:rPr>
              <w:t xml:space="preserve"> UNA O PIU’ SALE_CONCERTO;</w:t>
            </w:r>
          </w:p>
          <w:p w14:paraId="2BE7C433" w14:textId="77777777" w:rsidR="00033B79" w:rsidRDefault="003F675B" w:rsidP="00033B79">
            <w:pPr>
              <w:pStyle w:val="Corpotesto"/>
              <w:ind w:left="720"/>
              <w:rPr>
                <w:sz w:val="18"/>
                <w:szCs w:val="18"/>
              </w:rPr>
            </w:pPr>
            <m:oMath>
              <m:sSup>
                <m:sSupPr>
                  <m:ctrlPr>
                    <w:rPr>
                      <w:rFonts w:ascii="Cambria Math" w:hAnsi="Cambria Math"/>
                      <w:b/>
                      <w:bCs/>
                      <w:i/>
                      <w:color w:val="7030A0"/>
                      <w:sz w:val="18"/>
                      <w:szCs w:val="18"/>
                    </w:rPr>
                  </m:ctrlPr>
                </m:sSupPr>
                <m:e>
                  <m:r>
                    <m:rPr>
                      <m:sty m:val="bi"/>
                    </m:rPr>
                    <w:rPr>
                      <w:rFonts w:ascii="Cambria Math" w:hAnsi="Cambria Math"/>
                      <w:color w:val="7030A0"/>
                      <w:sz w:val="18"/>
                      <w:szCs w:val="18"/>
                    </w:rPr>
                    <m:t>B</m:t>
                  </m:r>
                </m:e>
                <m:sup>
                  <m:r>
                    <m:rPr>
                      <m:sty m:val="bi"/>
                    </m:rPr>
                    <w:rPr>
                      <w:rFonts w:ascii="Cambria Math" w:hAnsi="Cambria Math"/>
                      <w:color w:val="7030A0"/>
                      <w:sz w:val="18"/>
                      <w:szCs w:val="18"/>
                    </w:rPr>
                    <m:t>-1</m:t>
                  </m:r>
                </m:sup>
              </m:sSup>
            </m:oMath>
            <w:r w:rsidR="00033B79">
              <w:rPr>
                <w:sz w:val="18"/>
                <w:szCs w:val="18"/>
              </w:rPr>
              <w:t xml:space="preserve"> : Ogni SALA_CONCERTO DEVE </w:t>
            </w:r>
            <w:r w:rsidR="00033B79" w:rsidRPr="00033B79">
              <w:rPr>
                <w:i/>
                <w:iCs/>
                <w:sz w:val="18"/>
                <w:szCs w:val="18"/>
              </w:rPr>
              <w:t>essere prenotata</w:t>
            </w:r>
            <w:r w:rsidR="00033B79">
              <w:rPr>
                <w:i/>
                <w:iCs/>
                <w:sz w:val="18"/>
                <w:szCs w:val="18"/>
              </w:rPr>
              <w:t xml:space="preserve"> </w:t>
            </w:r>
            <w:r w:rsidR="00033B79">
              <w:rPr>
                <w:sz w:val="18"/>
                <w:szCs w:val="18"/>
              </w:rPr>
              <w:t>da UNO O PIU’ CONCERTI</w:t>
            </w:r>
          </w:p>
          <w:p w14:paraId="4C5538AD" w14:textId="77777777" w:rsidR="00033B79" w:rsidRPr="00033B79" w:rsidRDefault="00033B79" w:rsidP="00033B79">
            <w:pPr>
              <w:pStyle w:val="Corpotesto"/>
              <w:rPr>
                <w:b/>
                <w:bCs/>
                <w:color w:val="7030A0"/>
                <w:sz w:val="18"/>
                <w:szCs w:val="18"/>
              </w:rPr>
            </w:pPr>
          </w:p>
          <w:p w14:paraId="45F7DB6D" w14:textId="2F07E5BC" w:rsidR="00033B79" w:rsidRPr="00033B79" w:rsidRDefault="00033B79" w:rsidP="00033B79">
            <w:pPr>
              <w:pStyle w:val="Corpotesto"/>
              <w:rPr>
                <w:sz w:val="18"/>
                <w:szCs w:val="18"/>
              </w:rPr>
            </w:pPr>
            <w:r>
              <w:rPr>
                <w:sz w:val="18"/>
                <w:szCs w:val="18"/>
              </w:rPr>
              <w:t xml:space="preserve">Tra le entità SALA_CONCERTO e TELEFONO si può stabilire una associazione </w:t>
            </w:r>
            <w:r w:rsidR="009A2BB0">
              <w:rPr>
                <w:sz w:val="18"/>
                <w:szCs w:val="18"/>
              </w:rPr>
              <w:t>Diretta-Totale e Inversa-Parziale con molteplicità semplice (</w:t>
            </w:r>
            <w:proofErr w:type="gramStart"/>
            <w:r w:rsidR="009A2BB0">
              <w:rPr>
                <w:sz w:val="18"/>
                <w:szCs w:val="18"/>
              </w:rPr>
              <w:t>1:N</w:t>
            </w:r>
            <w:proofErr w:type="gramEnd"/>
            <w:r w:rsidR="009A2BB0">
              <w:rPr>
                <w:sz w:val="18"/>
                <w:szCs w:val="18"/>
              </w:rPr>
              <w:t>)</w:t>
            </w:r>
            <w:r w:rsidR="00B0240B">
              <w:rPr>
                <w:sz w:val="18"/>
                <w:szCs w:val="18"/>
              </w:rPr>
              <w:t xml:space="preserve"> tale che:</w:t>
            </w:r>
          </w:p>
          <w:p w14:paraId="614EF156" w14:textId="2DC9D0EF" w:rsidR="00033B79" w:rsidRDefault="00033B79" w:rsidP="00B80BD7">
            <w:pPr>
              <w:pStyle w:val="Corpotesto"/>
              <w:rPr>
                <w:sz w:val="18"/>
                <w:szCs w:val="18"/>
              </w:rPr>
            </w:pPr>
          </w:p>
          <w:p w14:paraId="42FF805A" w14:textId="49D2E6D6" w:rsidR="009A2BB0" w:rsidRDefault="009A2BB0" w:rsidP="009A2BB0">
            <w:pPr>
              <w:pStyle w:val="Corpotesto"/>
              <w:ind w:left="720"/>
              <w:rPr>
                <w:sz w:val="18"/>
                <w:szCs w:val="18"/>
              </w:rPr>
            </w:pPr>
            <m:oMath>
              <m:r>
                <m:rPr>
                  <m:sty m:val="bi"/>
                </m:rPr>
                <w:rPr>
                  <w:rFonts w:ascii="Cambria Math" w:hAnsi="Cambria Math"/>
                  <w:color w:val="2E74B5" w:themeColor="accent5" w:themeShade="BF"/>
                  <w:sz w:val="18"/>
                  <w:szCs w:val="18"/>
                </w:rPr>
                <m:t xml:space="preserve">C </m:t>
              </m:r>
            </m:oMath>
            <w:proofErr w:type="gramStart"/>
            <w:r>
              <w:rPr>
                <w:sz w:val="18"/>
                <w:szCs w:val="18"/>
              </w:rPr>
              <w:t>:  Ogni</w:t>
            </w:r>
            <w:proofErr w:type="gramEnd"/>
            <w:r>
              <w:rPr>
                <w:sz w:val="18"/>
                <w:szCs w:val="18"/>
              </w:rPr>
              <w:t xml:space="preserve"> </w:t>
            </w:r>
            <w:r w:rsidR="00B0240B">
              <w:rPr>
                <w:sz w:val="18"/>
                <w:szCs w:val="18"/>
              </w:rPr>
              <w:t>SALA_CONCERTO DEVE possedere uno o più TELEFONI</w:t>
            </w:r>
          </w:p>
          <w:p w14:paraId="5EEBC839" w14:textId="626925E8" w:rsidR="009A2BB0" w:rsidRDefault="003F675B" w:rsidP="009A2BB0">
            <w:pPr>
              <w:pStyle w:val="Corpotesto"/>
              <w:ind w:left="720"/>
              <w:rPr>
                <w:sz w:val="18"/>
                <w:szCs w:val="18"/>
              </w:rPr>
            </w:pPr>
            <m:oMath>
              <m:sSup>
                <m:sSupPr>
                  <m:ctrlPr>
                    <w:rPr>
                      <w:rFonts w:ascii="Cambria Math" w:hAnsi="Cambria Math"/>
                      <w:b/>
                      <w:bCs/>
                      <w:i/>
                      <w:color w:val="2E74B5" w:themeColor="accent5" w:themeShade="BF"/>
                      <w:sz w:val="18"/>
                      <w:szCs w:val="18"/>
                    </w:rPr>
                  </m:ctrlPr>
                </m:sSupPr>
                <m:e>
                  <m:r>
                    <m:rPr>
                      <m:sty m:val="bi"/>
                    </m:rPr>
                    <w:rPr>
                      <w:rFonts w:ascii="Cambria Math" w:hAnsi="Cambria Math"/>
                      <w:color w:val="2E74B5" w:themeColor="accent5" w:themeShade="BF"/>
                      <w:sz w:val="18"/>
                      <w:szCs w:val="18"/>
                    </w:rPr>
                    <m:t>C</m:t>
                  </m:r>
                </m:e>
                <m:sup>
                  <m:r>
                    <m:rPr>
                      <m:sty m:val="bi"/>
                    </m:rPr>
                    <w:rPr>
                      <w:rFonts w:ascii="Cambria Math" w:hAnsi="Cambria Math"/>
                      <w:color w:val="2E74B5" w:themeColor="accent5" w:themeShade="BF"/>
                      <w:sz w:val="18"/>
                      <w:szCs w:val="18"/>
                    </w:rPr>
                    <m:t>-1</m:t>
                  </m:r>
                </m:sup>
              </m:sSup>
            </m:oMath>
            <w:r w:rsidR="009A2BB0">
              <w:rPr>
                <w:sz w:val="18"/>
                <w:szCs w:val="18"/>
              </w:rPr>
              <w:t xml:space="preserve"> : Ogni </w:t>
            </w:r>
            <w:r w:rsidR="00B0240B">
              <w:rPr>
                <w:sz w:val="18"/>
                <w:szCs w:val="18"/>
              </w:rPr>
              <w:t>TELEFONO DEVE essere posseduto da UNA O PIU’ SALE CONCERTI.</w:t>
            </w:r>
          </w:p>
          <w:p w14:paraId="76E00EAB" w14:textId="0C9FAAB7" w:rsidR="00B0240B" w:rsidRDefault="00B0240B" w:rsidP="009A2BB0">
            <w:pPr>
              <w:pStyle w:val="Corpotesto"/>
              <w:ind w:left="720"/>
              <w:rPr>
                <w:sz w:val="18"/>
                <w:szCs w:val="18"/>
              </w:rPr>
            </w:pPr>
          </w:p>
          <w:p w14:paraId="6464D3DE" w14:textId="1E02A884" w:rsidR="00B0240B" w:rsidRDefault="00B0240B" w:rsidP="00B0240B">
            <w:pPr>
              <w:pStyle w:val="Corpotesto"/>
              <w:rPr>
                <w:sz w:val="18"/>
                <w:szCs w:val="18"/>
              </w:rPr>
            </w:pPr>
            <w:r>
              <w:rPr>
                <w:sz w:val="18"/>
                <w:szCs w:val="18"/>
              </w:rPr>
              <w:t>Tra le entità CONCERTO e BRANO si può stabilire un’associazione Diretta-Totale e Inversa-Totale con molteplicità complessa (</w:t>
            </w:r>
            <w:proofErr w:type="gramStart"/>
            <w:r>
              <w:rPr>
                <w:sz w:val="18"/>
                <w:szCs w:val="18"/>
              </w:rPr>
              <w:t>N:N</w:t>
            </w:r>
            <w:proofErr w:type="gramEnd"/>
            <w:r>
              <w:rPr>
                <w:sz w:val="18"/>
                <w:szCs w:val="18"/>
              </w:rPr>
              <w:t>) tale che:</w:t>
            </w:r>
          </w:p>
          <w:p w14:paraId="6707A36C" w14:textId="2B154D6A" w:rsidR="00B0240B" w:rsidRDefault="00B0240B" w:rsidP="00B0240B">
            <w:pPr>
              <w:pStyle w:val="Corpotesto"/>
              <w:rPr>
                <w:sz w:val="18"/>
                <w:szCs w:val="18"/>
              </w:rPr>
            </w:pPr>
          </w:p>
          <w:p w14:paraId="492DE2C3" w14:textId="688CB7DD" w:rsidR="00B0240B" w:rsidRDefault="00B0240B" w:rsidP="00B0240B">
            <w:pPr>
              <w:pStyle w:val="Corpotesto"/>
              <w:ind w:left="720"/>
              <w:rPr>
                <w:sz w:val="18"/>
                <w:szCs w:val="18"/>
              </w:rPr>
            </w:pPr>
            <m:oMath>
              <m:r>
                <m:rPr>
                  <m:sty m:val="bi"/>
                </m:rPr>
                <w:rPr>
                  <w:rFonts w:ascii="Cambria Math" w:hAnsi="Cambria Math"/>
                  <w:color w:val="FF0000"/>
                  <w:sz w:val="18"/>
                  <w:szCs w:val="18"/>
                </w:rPr>
                <m:t xml:space="preserve">D </m:t>
              </m:r>
            </m:oMath>
            <w:r>
              <w:rPr>
                <w:sz w:val="18"/>
                <w:szCs w:val="18"/>
              </w:rPr>
              <w:t>: Per Ogni CONCERTO DEVE programmare UNO O PIU’ BRANI;</w:t>
            </w:r>
          </w:p>
          <w:p w14:paraId="006129D6" w14:textId="290BC90C" w:rsidR="00B0240B" w:rsidRDefault="003F675B" w:rsidP="00B0240B">
            <w:pPr>
              <w:pStyle w:val="Corpotesto"/>
              <w:ind w:left="720"/>
              <w:rPr>
                <w:sz w:val="18"/>
                <w:szCs w:val="18"/>
              </w:rPr>
            </w:pPr>
            <m:oMath>
              <m:sSup>
                <m:sSupPr>
                  <m:ctrlPr>
                    <w:rPr>
                      <w:rFonts w:ascii="Cambria Math" w:hAnsi="Cambria Math"/>
                      <w:b/>
                      <w:bCs/>
                      <w:i/>
                      <w:color w:val="FF0000"/>
                      <w:sz w:val="18"/>
                      <w:szCs w:val="18"/>
                    </w:rPr>
                  </m:ctrlPr>
                </m:sSupPr>
                <m:e>
                  <m:r>
                    <m:rPr>
                      <m:sty m:val="bi"/>
                    </m:rPr>
                    <w:rPr>
                      <w:rFonts w:ascii="Cambria Math" w:hAnsi="Cambria Math"/>
                      <w:color w:val="FF0000"/>
                      <w:sz w:val="18"/>
                      <w:szCs w:val="18"/>
                    </w:rPr>
                    <m:t>D</m:t>
                  </m:r>
                </m:e>
                <m:sup>
                  <m:r>
                    <m:rPr>
                      <m:sty m:val="bi"/>
                    </m:rPr>
                    <w:rPr>
                      <w:rFonts w:ascii="Cambria Math" w:hAnsi="Cambria Math"/>
                      <w:color w:val="FF0000"/>
                      <w:sz w:val="18"/>
                      <w:szCs w:val="18"/>
                    </w:rPr>
                    <m:t>-1</m:t>
                  </m:r>
                </m:sup>
              </m:sSup>
            </m:oMath>
            <w:r w:rsidR="00B0240B">
              <w:rPr>
                <w:sz w:val="18"/>
                <w:szCs w:val="18"/>
              </w:rPr>
              <w:t xml:space="preserve"> : Ogni BRANO DEVE essere programmato DA UNO O PIU’ CONCERTI</w:t>
            </w:r>
          </w:p>
          <w:p w14:paraId="442C8E6D" w14:textId="7C60C6DB" w:rsidR="00B0240B" w:rsidRPr="00B0240B" w:rsidRDefault="00B0240B" w:rsidP="00B0240B">
            <w:pPr>
              <w:pStyle w:val="Corpotesto"/>
              <w:rPr>
                <w:b/>
                <w:bCs/>
                <w:color w:val="FF0000"/>
                <w:sz w:val="18"/>
                <w:szCs w:val="18"/>
              </w:rPr>
            </w:pPr>
          </w:p>
          <w:p w14:paraId="27B9C8E7" w14:textId="1856B689" w:rsidR="00B0240B" w:rsidRDefault="00B0240B" w:rsidP="00B0240B">
            <w:pPr>
              <w:pStyle w:val="Corpotesto"/>
              <w:rPr>
                <w:sz w:val="18"/>
                <w:szCs w:val="18"/>
              </w:rPr>
            </w:pPr>
            <w:r>
              <w:rPr>
                <w:sz w:val="18"/>
                <w:szCs w:val="18"/>
              </w:rPr>
              <w:t>Tra le entità BRANO e AUTORE si può stabilire un’associazione Diretta-Totale e Inversa-Parziale</w:t>
            </w:r>
            <w:r w:rsidR="00C55ABF">
              <w:rPr>
                <w:sz w:val="18"/>
                <w:szCs w:val="18"/>
              </w:rPr>
              <w:t xml:space="preserve"> con cardinalità complessa (</w:t>
            </w:r>
            <w:proofErr w:type="gramStart"/>
            <w:r w:rsidR="00C55ABF">
              <w:rPr>
                <w:sz w:val="18"/>
                <w:szCs w:val="18"/>
              </w:rPr>
              <w:t>N:N</w:t>
            </w:r>
            <w:proofErr w:type="gramEnd"/>
            <w:r w:rsidR="00C55ABF">
              <w:rPr>
                <w:sz w:val="18"/>
                <w:szCs w:val="18"/>
              </w:rPr>
              <w:t>)</w:t>
            </w:r>
            <w:r>
              <w:rPr>
                <w:sz w:val="18"/>
                <w:szCs w:val="18"/>
              </w:rPr>
              <w:t xml:space="preserve"> tale che:</w:t>
            </w:r>
          </w:p>
          <w:p w14:paraId="65047318" w14:textId="76C05B59" w:rsidR="00B0240B" w:rsidRDefault="00B0240B" w:rsidP="00B0240B">
            <w:pPr>
              <w:pStyle w:val="Corpotesto"/>
              <w:rPr>
                <w:sz w:val="18"/>
                <w:szCs w:val="18"/>
              </w:rPr>
            </w:pPr>
          </w:p>
          <w:p w14:paraId="7FFDDDE9" w14:textId="1E9AD8E3" w:rsidR="00B0240B" w:rsidRDefault="00B0240B" w:rsidP="00B0240B">
            <w:pPr>
              <w:pStyle w:val="Corpotesto"/>
              <w:ind w:left="720"/>
              <w:rPr>
                <w:sz w:val="18"/>
                <w:szCs w:val="18"/>
              </w:rPr>
            </w:pPr>
            <m:oMath>
              <m:r>
                <m:rPr>
                  <m:sty m:val="bi"/>
                </m:rPr>
                <w:rPr>
                  <w:rFonts w:ascii="Cambria Math" w:hAnsi="Cambria Math"/>
                  <w:color w:val="FF66FF"/>
                  <w:sz w:val="18"/>
                  <w:szCs w:val="18"/>
                </w:rPr>
                <m:t xml:space="preserve">E </m:t>
              </m:r>
            </m:oMath>
            <w:r>
              <w:rPr>
                <w:sz w:val="18"/>
                <w:szCs w:val="18"/>
              </w:rPr>
              <w:t xml:space="preserve">: </w:t>
            </w:r>
            <w:r w:rsidR="00C55ABF">
              <w:rPr>
                <w:sz w:val="18"/>
                <w:szCs w:val="18"/>
              </w:rPr>
              <w:t>Ogni AUTORE DEVE scrivere UNO O PIU’ BRANI</w:t>
            </w:r>
            <w:r>
              <w:rPr>
                <w:sz w:val="18"/>
                <w:szCs w:val="18"/>
              </w:rPr>
              <w:t>;</w:t>
            </w:r>
          </w:p>
          <w:p w14:paraId="4C7D5A4B" w14:textId="357F46DF" w:rsidR="00B0240B" w:rsidRDefault="003F675B" w:rsidP="00B0240B">
            <w:pPr>
              <w:pStyle w:val="Corpotesto"/>
              <w:ind w:left="720"/>
              <w:rPr>
                <w:sz w:val="18"/>
                <w:szCs w:val="18"/>
              </w:rPr>
            </w:pPr>
            <m:oMath>
              <m:sSup>
                <m:sSupPr>
                  <m:ctrlPr>
                    <w:rPr>
                      <w:rFonts w:ascii="Cambria Math" w:hAnsi="Cambria Math"/>
                      <w:b/>
                      <w:bCs/>
                      <w:i/>
                      <w:color w:val="FF66FF"/>
                      <w:sz w:val="18"/>
                      <w:szCs w:val="18"/>
                    </w:rPr>
                  </m:ctrlPr>
                </m:sSupPr>
                <m:e>
                  <m:r>
                    <m:rPr>
                      <m:sty m:val="bi"/>
                    </m:rPr>
                    <w:rPr>
                      <w:rFonts w:ascii="Cambria Math" w:hAnsi="Cambria Math"/>
                      <w:color w:val="FF66FF"/>
                      <w:sz w:val="18"/>
                      <w:szCs w:val="18"/>
                    </w:rPr>
                    <m:t>E</m:t>
                  </m:r>
                </m:e>
                <m:sup>
                  <m:r>
                    <m:rPr>
                      <m:sty m:val="bi"/>
                    </m:rPr>
                    <w:rPr>
                      <w:rFonts w:ascii="Cambria Math" w:hAnsi="Cambria Math"/>
                      <w:color w:val="FF66FF"/>
                      <w:sz w:val="18"/>
                      <w:szCs w:val="18"/>
                    </w:rPr>
                    <m:t>-1</m:t>
                  </m:r>
                </m:sup>
              </m:sSup>
            </m:oMath>
            <w:r w:rsidR="00B0240B">
              <w:rPr>
                <w:sz w:val="18"/>
                <w:szCs w:val="18"/>
              </w:rPr>
              <w:t xml:space="preserve"> : </w:t>
            </w:r>
            <w:r w:rsidR="00C55ABF">
              <w:rPr>
                <w:sz w:val="18"/>
                <w:szCs w:val="18"/>
              </w:rPr>
              <w:t>Ogni BRANO DEVE essere SCRITTO da UNO O PIU’ AUTORI;</w:t>
            </w:r>
          </w:p>
          <w:p w14:paraId="6ECE9AA5" w14:textId="070FB0A5" w:rsidR="00C55ABF" w:rsidRDefault="00C55ABF" w:rsidP="00B0240B">
            <w:pPr>
              <w:pStyle w:val="Corpotesto"/>
              <w:ind w:left="720"/>
              <w:rPr>
                <w:sz w:val="18"/>
                <w:szCs w:val="18"/>
              </w:rPr>
            </w:pPr>
          </w:p>
          <w:p w14:paraId="7FF8516D" w14:textId="7458B83B" w:rsidR="00C55ABF" w:rsidRDefault="00C55ABF" w:rsidP="00C55ABF">
            <w:pPr>
              <w:pStyle w:val="Corpotesto"/>
              <w:rPr>
                <w:sz w:val="18"/>
                <w:szCs w:val="18"/>
              </w:rPr>
            </w:pPr>
          </w:p>
          <w:p w14:paraId="0AA0B688" w14:textId="4671689A" w:rsidR="00C55ABF" w:rsidRPr="00B0240B" w:rsidRDefault="00C55ABF" w:rsidP="00C55ABF">
            <w:pPr>
              <w:pStyle w:val="Corpotesto"/>
              <w:rPr>
                <w:sz w:val="18"/>
                <w:szCs w:val="18"/>
              </w:rPr>
            </w:pPr>
            <w:r>
              <w:rPr>
                <w:sz w:val="18"/>
                <w:szCs w:val="18"/>
              </w:rPr>
              <w:lastRenderedPageBreak/>
              <w:t>Tra le entità BRANO e ESECUTORE si può stabilire un’associazione Diretta-Totale e Inversa Parziale con molteplicità complessa (</w:t>
            </w:r>
            <w:proofErr w:type="gramStart"/>
            <w:r>
              <w:rPr>
                <w:sz w:val="18"/>
                <w:szCs w:val="18"/>
              </w:rPr>
              <w:t>N:N</w:t>
            </w:r>
            <w:proofErr w:type="gramEnd"/>
            <w:r>
              <w:rPr>
                <w:sz w:val="18"/>
                <w:szCs w:val="18"/>
              </w:rPr>
              <w:t>) Tale che</w:t>
            </w:r>
          </w:p>
          <w:p w14:paraId="017E6F13" w14:textId="77777777" w:rsidR="00B0240B" w:rsidRDefault="00B0240B" w:rsidP="00B0240B">
            <w:pPr>
              <w:pStyle w:val="Corpotesto"/>
              <w:rPr>
                <w:sz w:val="18"/>
                <w:szCs w:val="18"/>
              </w:rPr>
            </w:pPr>
          </w:p>
          <w:p w14:paraId="1358114B" w14:textId="6696D0A9" w:rsidR="00C1701D" w:rsidRDefault="00C1701D" w:rsidP="00C1701D">
            <w:pPr>
              <w:pStyle w:val="Corpotesto"/>
              <w:ind w:left="720"/>
              <w:rPr>
                <w:sz w:val="18"/>
                <w:szCs w:val="18"/>
              </w:rPr>
            </w:pPr>
            <m:oMath>
              <m:r>
                <m:rPr>
                  <m:sty m:val="bi"/>
                </m:rPr>
                <w:rPr>
                  <w:rFonts w:ascii="Cambria Math" w:hAnsi="Cambria Math"/>
                  <w:color w:val="66CCFF"/>
                  <w:sz w:val="18"/>
                  <w:szCs w:val="18"/>
                </w:rPr>
                <m:t>F</m:t>
              </m:r>
              <m:r>
                <m:rPr>
                  <m:sty m:val="bi"/>
                </m:rPr>
                <w:rPr>
                  <w:rFonts w:ascii="Cambria Math" w:hAnsi="Cambria Math"/>
                  <w:color w:val="FF66FF"/>
                  <w:sz w:val="18"/>
                  <w:szCs w:val="18"/>
                </w:rPr>
                <m:t xml:space="preserve"> </m:t>
              </m:r>
            </m:oMath>
            <w:r>
              <w:rPr>
                <w:sz w:val="18"/>
                <w:szCs w:val="18"/>
              </w:rPr>
              <w:t>: Ogni ESECUTORE DEVE suonare UNO O PIU’ BRANI;</w:t>
            </w:r>
          </w:p>
          <w:p w14:paraId="349C2F55" w14:textId="251638CD" w:rsidR="00C1701D" w:rsidRDefault="003F675B" w:rsidP="00C1701D">
            <w:pPr>
              <w:pStyle w:val="Corpotesto"/>
              <w:ind w:left="720"/>
              <w:rPr>
                <w:sz w:val="18"/>
                <w:szCs w:val="18"/>
              </w:rPr>
            </w:pPr>
            <m:oMath>
              <m:sSup>
                <m:sSupPr>
                  <m:ctrlPr>
                    <w:rPr>
                      <w:rFonts w:ascii="Cambria Math" w:hAnsi="Cambria Math"/>
                      <w:b/>
                      <w:bCs/>
                      <w:i/>
                      <w:color w:val="66CCFF"/>
                      <w:sz w:val="18"/>
                      <w:szCs w:val="18"/>
                    </w:rPr>
                  </m:ctrlPr>
                </m:sSupPr>
                <m:e>
                  <m:r>
                    <m:rPr>
                      <m:sty m:val="bi"/>
                    </m:rPr>
                    <w:rPr>
                      <w:rFonts w:ascii="Cambria Math" w:hAnsi="Cambria Math"/>
                      <w:color w:val="66CCFF"/>
                      <w:sz w:val="18"/>
                      <w:szCs w:val="18"/>
                    </w:rPr>
                    <m:t>F</m:t>
                  </m:r>
                </m:e>
                <m:sup>
                  <m:r>
                    <m:rPr>
                      <m:sty m:val="bi"/>
                    </m:rPr>
                    <w:rPr>
                      <w:rFonts w:ascii="Cambria Math" w:hAnsi="Cambria Math"/>
                      <w:color w:val="66CCFF"/>
                      <w:sz w:val="18"/>
                      <w:szCs w:val="18"/>
                    </w:rPr>
                    <m:t>-1</m:t>
                  </m:r>
                </m:sup>
              </m:sSup>
            </m:oMath>
            <w:r w:rsidR="00C1701D">
              <w:rPr>
                <w:sz w:val="18"/>
                <w:szCs w:val="18"/>
              </w:rPr>
              <w:t xml:space="preserve"> : Ogni BRANO DEVE essere eseguito da UNO O PIU’ ESECUTORI;</w:t>
            </w:r>
          </w:p>
          <w:p w14:paraId="608DCEF6" w14:textId="3B499FF0" w:rsidR="00C1701D" w:rsidRDefault="00C1701D" w:rsidP="00C1701D">
            <w:pPr>
              <w:pStyle w:val="Corpotesto"/>
              <w:ind w:left="720"/>
              <w:rPr>
                <w:sz w:val="18"/>
                <w:szCs w:val="18"/>
              </w:rPr>
            </w:pPr>
          </w:p>
          <w:p w14:paraId="12899B99" w14:textId="78C19F64" w:rsidR="00C1701D" w:rsidRDefault="00C1701D" w:rsidP="00C1701D">
            <w:pPr>
              <w:pStyle w:val="Corpotesto"/>
              <w:rPr>
                <w:sz w:val="18"/>
                <w:szCs w:val="18"/>
              </w:rPr>
            </w:pPr>
            <w:r>
              <w:rPr>
                <w:sz w:val="18"/>
                <w:szCs w:val="18"/>
              </w:rPr>
              <w:t>Tra le entità ESECUTORE e SOLISTA si può stabilire una associazione Diretta-Parziale e Inversa Totale con molteplicità bi-univoca tale che:</w:t>
            </w:r>
          </w:p>
          <w:p w14:paraId="370CB0EC" w14:textId="7CEC0F4B" w:rsidR="00141843" w:rsidRDefault="00141843" w:rsidP="00C1701D">
            <w:pPr>
              <w:pStyle w:val="Corpotesto"/>
              <w:rPr>
                <w:sz w:val="18"/>
                <w:szCs w:val="18"/>
              </w:rPr>
            </w:pPr>
          </w:p>
          <w:p w14:paraId="190621DF" w14:textId="48BFF086" w:rsidR="00141843" w:rsidRDefault="00141843" w:rsidP="00141843">
            <w:pPr>
              <w:pStyle w:val="Corpotesto"/>
              <w:ind w:left="720"/>
              <w:rPr>
                <w:sz w:val="18"/>
                <w:szCs w:val="18"/>
              </w:rPr>
            </w:pPr>
            <m:oMath>
              <m:r>
                <m:rPr>
                  <m:sty m:val="bi"/>
                </m:rPr>
                <w:rPr>
                  <w:rFonts w:ascii="Cambria Math" w:hAnsi="Cambria Math"/>
                  <w:color w:val="FFD966" w:themeColor="accent4" w:themeTint="99"/>
                  <w:sz w:val="18"/>
                  <w:szCs w:val="18"/>
                </w:rPr>
                <m:t xml:space="preserve">G </m:t>
              </m:r>
            </m:oMath>
            <w:r>
              <w:rPr>
                <w:sz w:val="18"/>
                <w:szCs w:val="18"/>
              </w:rPr>
              <w:t xml:space="preserve">: Ogni ESECUTORE </w:t>
            </w:r>
            <w:r w:rsidR="00312CD4">
              <w:rPr>
                <w:sz w:val="18"/>
                <w:szCs w:val="18"/>
              </w:rPr>
              <w:t>PUO’ essere</w:t>
            </w:r>
            <w:r>
              <w:rPr>
                <w:sz w:val="18"/>
                <w:szCs w:val="18"/>
              </w:rPr>
              <w:t xml:space="preserve"> </w:t>
            </w:r>
            <w:r w:rsidR="00312CD4">
              <w:rPr>
                <w:sz w:val="18"/>
                <w:szCs w:val="18"/>
              </w:rPr>
              <w:t>Un</w:t>
            </w:r>
            <w:r>
              <w:rPr>
                <w:sz w:val="18"/>
                <w:szCs w:val="18"/>
              </w:rPr>
              <w:t xml:space="preserve"> </w:t>
            </w:r>
            <w:r w:rsidR="00312CD4">
              <w:rPr>
                <w:sz w:val="18"/>
                <w:szCs w:val="18"/>
              </w:rPr>
              <w:t>SOLISTA</w:t>
            </w:r>
            <w:r>
              <w:rPr>
                <w:sz w:val="18"/>
                <w:szCs w:val="18"/>
              </w:rPr>
              <w:t>;</w:t>
            </w:r>
          </w:p>
          <w:p w14:paraId="1B4E1785" w14:textId="733F446D" w:rsidR="00141843" w:rsidRDefault="003F675B" w:rsidP="00141843">
            <w:pPr>
              <w:pStyle w:val="Corpotesto"/>
              <w:ind w:left="720"/>
              <w:rPr>
                <w:sz w:val="18"/>
                <w:szCs w:val="18"/>
              </w:rPr>
            </w:pPr>
            <m:oMath>
              <m:sSup>
                <m:sSupPr>
                  <m:ctrlPr>
                    <w:rPr>
                      <w:rFonts w:ascii="Cambria Math" w:hAnsi="Cambria Math"/>
                      <w:b/>
                      <w:bCs/>
                      <w:i/>
                      <w:color w:val="FFD966" w:themeColor="accent4" w:themeTint="99"/>
                      <w:sz w:val="18"/>
                      <w:szCs w:val="18"/>
                    </w:rPr>
                  </m:ctrlPr>
                </m:sSupPr>
                <m:e>
                  <m:r>
                    <m:rPr>
                      <m:sty m:val="bi"/>
                    </m:rPr>
                    <w:rPr>
                      <w:rFonts w:ascii="Cambria Math" w:hAnsi="Cambria Math"/>
                      <w:color w:val="FFD966" w:themeColor="accent4" w:themeTint="99"/>
                      <w:sz w:val="18"/>
                      <w:szCs w:val="18"/>
                    </w:rPr>
                    <m:t>G</m:t>
                  </m:r>
                </m:e>
                <m:sup>
                  <m:r>
                    <m:rPr>
                      <m:sty m:val="bi"/>
                    </m:rPr>
                    <w:rPr>
                      <w:rFonts w:ascii="Cambria Math" w:hAnsi="Cambria Math"/>
                      <w:color w:val="FFD966" w:themeColor="accent4" w:themeTint="99"/>
                      <w:sz w:val="18"/>
                      <w:szCs w:val="18"/>
                    </w:rPr>
                    <m:t>-1</m:t>
                  </m:r>
                </m:sup>
              </m:sSup>
            </m:oMath>
            <w:r w:rsidR="00141843">
              <w:rPr>
                <w:sz w:val="18"/>
                <w:szCs w:val="18"/>
              </w:rPr>
              <w:t xml:space="preserve"> : </w:t>
            </w:r>
            <w:r w:rsidR="00312CD4">
              <w:rPr>
                <w:sz w:val="18"/>
                <w:szCs w:val="18"/>
              </w:rPr>
              <w:t>Ogni SOLISTA DEVE essere un ESECUTORE</w:t>
            </w:r>
            <w:r w:rsidR="00141843">
              <w:rPr>
                <w:sz w:val="18"/>
                <w:szCs w:val="18"/>
              </w:rPr>
              <w:t>;</w:t>
            </w:r>
          </w:p>
          <w:p w14:paraId="5D30FDF6" w14:textId="3B8BA3A7" w:rsidR="00312CD4" w:rsidRDefault="00312CD4" w:rsidP="00141843">
            <w:pPr>
              <w:pStyle w:val="Corpotesto"/>
              <w:ind w:left="720"/>
              <w:rPr>
                <w:sz w:val="18"/>
                <w:szCs w:val="18"/>
              </w:rPr>
            </w:pPr>
          </w:p>
          <w:p w14:paraId="1A84A90A" w14:textId="1BE5254B" w:rsidR="00312CD4" w:rsidRDefault="00312CD4" w:rsidP="00312CD4">
            <w:pPr>
              <w:pStyle w:val="Corpotesto"/>
              <w:rPr>
                <w:sz w:val="18"/>
                <w:szCs w:val="18"/>
              </w:rPr>
            </w:pPr>
            <w:r>
              <w:rPr>
                <w:sz w:val="18"/>
                <w:szCs w:val="18"/>
              </w:rPr>
              <w:t xml:space="preserve">Tra le entità ESECUTORE e </w:t>
            </w:r>
            <w:r w:rsidR="00F66A0A">
              <w:rPr>
                <w:sz w:val="18"/>
                <w:szCs w:val="18"/>
              </w:rPr>
              <w:t>ORCHESTRA</w:t>
            </w:r>
            <w:r>
              <w:rPr>
                <w:sz w:val="18"/>
                <w:szCs w:val="18"/>
              </w:rPr>
              <w:t xml:space="preserve"> si può stabilire un</w:t>
            </w:r>
            <w:r w:rsidR="00BD5749">
              <w:rPr>
                <w:sz w:val="18"/>
                <w:szCs w:val="18"/>
              </w:rPr>
              <w:t>’</w:t>
            </w:r>
            <w:r>
              <w:rPr>
                <w:sz w:val="18"/>
                <w:szCs w:val="18"/>
              </w:rPr>
              <w:t>associazione Diretta-Parziale e Inversa Totale con molteplicità bi-univoca tale che:</w:t>
            </w:r>
          </w:p>
          <w:p w14:paraId="6E5593FC" w14:textId="77777777" w:rsidR="00312CD4" w:rsidRDefault="00312CD4" w:rsidP="00312CD4">
            <w:pPr>
              <w:pStyle w:val="Corpotesto"/>
              <w:rPr>
                <w:sz w:val="18"/>
                <w:szCs w:val="18"/>
              </w:rPr>
            </w:pPr>
          </w:p>
          <w:p w14:paraId="641B22F4" w14:textId="62433DD0" w:rsidR="00312CD4" w:rsidRDefault="00312CD4" w:rsidP="00312CD4">
            <w:pPr>
              <w:pStyle w:val="Corpotesto"/>
              <w:ind w:left="720"/>
              <w:rPr>
                <w:sz w:val="18"/>
                <w:szCs w:val="18"/>
              </w:rPr>
            </w:pPr>
            <m:oMath>
              <m:r>
                <m:rPr>
                  <m:sty m:val="bi"/>
                </m:rPr>
                <w:rPr>
                  <w:rFonts w:ascii="Cambria Math" w:hAnsi="Cambria Math"/>
                  <w:color w:val="99FF66"/>
                  <w:sz w:val="18"/>
                  <w:szCs w:val="18"/>
                </w:rPr>
                <m:t>H</m:t>
              </m:r>
              <m:r>
                <m:rPr>
                  <m:sty m:val="bi"/>
                </m:rPr>
                <w:rPr>
                  <w:rFonts w:ascii="Cambria Math" w:hAnsi="Cambria Math"/>
                  <w:color w:val="FFD966" w:themeColor="accent4" w:themeTint="99"/>
                  <w:sz w:val="18"/>
                  <w:szCs w:val="18"/>
                </w:rPr>
                <m:t xml:space="preserve"> </m:t>
              </m:r>
            </m:oMath>
            <w:r>
              <w:rPr>
                <w:sz w:val="18"/>
                <w:szCs w:val="18"/>
              </w:rPr>
              <w:t xml:space="preserve">: Ogni </w:t>
            </w:r>
            <w:r w:rsidR="00F66A0A">
              <w:rPr>
                <w:sz w:val="18"/>
                <w:szCs w:val="18"/>
              </w:rPr>
              <w:t>ESECUTORE</w:t>
            </w:r>
            <w:r>
              <w:rPr>
                <w:sz w:val="18"/>
                <w:szCs w:val="18"/>
              </w:rPr>
              <w:t xml:space="preserve"> PUO’ essere Un </w:t>
            </w:r>
            <w:r w:rsidR="00F66A0A">
              <w:rPr>
                <w:sz w:val="18"/>
                <w:szCs w:val="18"/>
              </w:rPr>
              <w:t>ORCHESTRA</w:t>
            </w:r>
            <w:r>
              <w:rPr>
                <w:sz w:val="18"/>
                <w:szCs w:val="18"/>
              </w:rPr>
              <w:t>;</w:t>
            </w:r>
          </w:p>
          <w:p w14:paraId="0018E6F3" w14:textId="2315E6B4" w:rsidR="00312CD4" w:rsidRDefault="003F675B" w:rsidP="00312CD4">
            <w:pPr>
              <w:pStyle w:val="Corpotesto"/>
              <w:ind w:left="720"/>
              <w:rPr>
                <w:sz w:val="18"/>
                <w:szCs w:val="18"/>
              </w:rPr>
            </w:pPr>
            <m:oMath>
              <m:sSup>
                <m:sSupPr>
                  <m:ctrlPr>
                    <w:rPr>
                      <w:rFonts w:ascii="Cambria Math" w:hAnsi="Cambria Math"/>
                      <w:b/>
                      <w:bCs/>
                      <w:i/>
                      <w:color w:val="99FF66"/>
                      <w:sz w:val="18"/>
                      <w:szCs w:val="18"/>
                    </w:rPr>
                  </m:ctrlPr>
                </m:sSupPr>
                <m:e>
                  <m:r>
                    <m:rPr>
                      <m:sty m:val="bi"/>
                    </m:rPr>
                    <w:rPr>
                      <w:rFonts w:ascii="Cambria Math" w:hAnsi="Cambria Math"/>
                      <w:color w:val="99FF66"/>
                      <w:sz w:val="18"/>
                      <w:szCs w:val="18"/>
                    </w:rPr>
                    <m:t>H</m:t>
                  </m:r>
                </m:e>
                <m:sup>
                  <m:r>
                    <m:rPr>
                      <m:sty m:val="bi"/>
                    </m:rPr>
                    <w:rPr>
                      <w:rFonts w:ascii="Cambria Math" w:hAnsi="Cambria Math"/>
                      <w:color w:val="99FF66"/>
                      <w:sz w:val="18"/>
                      <w:szCs w:val="18"/>
                    </w:rPr>
                    <m:t>-1</m:t>
                  </m:r>
                </m:sup>
              </m:sSup>
            </m:oMath>
            <w:r w:rsidR="00312CD4">
              <w:rPr>
                <w:sz w:val="18"/>
                <w:szCs w:val="18"/>
              </w:rPr>
              <w:t xml:space="preserve"> : Ogni </w:t>
            </w:r>
            <w:r w:rsidR="00F66A0A">
              <w:rPr>
                <w:sz w:val="18"/>
                <w:szCs w:val="18"/>
              </w:rPr>
              <w:t xml:space="preserve">ORCHESTRA </w:t>
            </w:r>
            <w:r w:rsidR="00312CD4">
              <w:rPr>
                <w:sz w:val="18"/>
                <w:szCs w:val="18"/>
              </w:rPr>
              <w:t>DEVE essere un ESECUTORE;</w:t>
            </w:r>
          </w:p>
          <w:p w14:paraId="1A4059BD" w14:textId="31BF730A" w:rsidR="00F66A0A" w:rsidRPr="001613CA" w:rsidRDefault="00F66A0A" w:rsidP="00F66A0A">
            <w:pPr>
              <w:pStyle w:val="Corpotesto"/>
              <w:rPr>
                <w:b/>
                <w:bCs/>
                <w:color w:val="FFD966" w:themeColor="accent4" w:themeTint="99"/>
                <w:sz w:val="18"/>
                <w:szCs w:val="18"/>
              </w:rPr>
            </w:pPr>
          </w:p>
          <w:p w14:paraId="18AD1622" w14:textId="74E54436" w:rsidR="00F66A0A" w:rsidRDefault="00BD5749" w:rsidP="00F66A0A">
            <w:pPr>
              <w:pStyle w:val="Corpotesto"/>
              <w:rPr>
                <w:sz w:val="18"/>
                <w:szCs w:val="18"/>
              </w:rPr>
            </w:pPr>
            <w:r>
              <w:rPr>
                <w:sz w:val="18"/>
                <w:szCs w:val="18"/>
              </w:rPr>
              <w:t>Tra le entità ORCHESTRA e ORCHESTRALE si può stabilire un’associazione Diretta-Totale e Inversa-Totale con molteplicità semplice (</w:t>
            </w:r>
            <w:proofErr w:type="gramStart"/>
            <w:r>
              <w:rPr>
                <w:sz w:val="18"/>
                <w:szCs w:val="18"/>
              </w:rPr>
              <w:t>1:N</w:t>
            </w:r>
            <w:proofErr w:type="gramEnd"/>
            <w:r>
              <w:rPr>
                <w:sz w:val="18"/>
                <w:szCs w:val="18"/>
              </w:rPr>
              <w:t>) tale che:</w:t>
            </w:r>
          </w:p>
          <w:p w14:paraId="6A9EDEDF" w14:textId="77777777" w:rsidR="00BD5749" w:rsidRDefault="00BD5749" w:rsidP="00BD5749">
            <w:pPr>
              <w:pStyle w:val="Corpotesto"/>
              <w:ind w:left="0"/>
              <w:rPr>
                <w:sz w:val="18"/>
                <w:szCs w:val="18"/>
              </w:rPr>
            </w:pPr>
          </w:p>
          <w:p w14:paraId="6BD90E37" w14:textId="07794450" w:rsidR="00BD5749" w:rsidRDefault="00BD5749" w:rsidP="00BD5749">
            <w:pPr>
              <w:pStyle w:val="Corpotesto"/>
              <w:ind w:left="720"/>
              <w:rPr>
                <w:sz w:val="18"/>
                <w:szCs w:val="18"/>
              </w:rPr>
            </w:pPr>
            <m:oMath>
              <m:r>
                <m:rPr>
                  <m:sty m:val="bi"/>
                </m:rPr>
                <w:rPr>
                  <w:rFonts w:ascii="Cambria Math" w:hAnsi="Cambria Math"/>
                  <w:color w:val="3366FF"/>
                  <w:sz w:val="18"/>
                  <w:szCs w:val="18"/>
                </w:rPr>
                <m:t xml:space="preserve">G </m:t>
              </m:r>
            </m:oMath>
            <w:r>
              <w:rPr>
                <w:sz w:val="18"/>
                <w:szCs w:val="18"/>
              </w:rPr>
              <w:t xml:space="preserve">: </w:t>
            </w:r>
            <w:r w:rsidR="00B14112">
              <w:rPr>
                <w:sz w:val="18"/>
                <w:szCs w:val="18"/>
              </w:rPr>
              <w:t>Ad Ogni ORCHESTRA DEVE appartenere</w:t>
            </w:r>
            <w:r>
              <w:rPr>
                <w:sz w:val="18"/>
                <w:szCs w:val="18"/>
              </w:rPr>
              <w:t xml:space="preserve"> </w:t>
            </w:r>
            <w:r w:rsidR="00B14112">
              <w:rPr>
                <w:sz w:val="18"/>
                <w:szCs w:val="18"/>
              </w:rPr>
              <w:t>UNO O PIU’ ORCHESTRALI</w:t>
            </w:r>
            <w:r>
              <w:rPr>
                <w:sz w:val="18"/>
                <w:szCs w:val="18"/>
              </w:rPr>
              <w:t>;</w:t>
            </w:r>
          </w:p>
          <w:p w14:paraId="010341D4" w14:textId="26E7E56D" w:rsidR="00BD5749" w:rsidRDefault="003F675B" w:rsidP="00BD5749">
            <w:pPr>
              <w:pStyle w:val="Corpotesto"/>
              <w:ind w:left="720"/>
              <w:rPr>
                <w:sz w:val="18"/>
                <w:szCs w:val="18"/>
              </w:rPr>
            </w:pPr>
            <m:oMath>
              <m:sSup>
                <m:sSupPr>
                  <m:ctrlPr>
                    <w:rPr>
                      <w:rFonts w:ascii="Cambria Math" w:hAnsi="Cambria Math"/>
                      <w:b/>
                      <w:bCs/>
                      <w:i/>
                      <w:color w:val="3366FF"/>
                      <w:sz w:val="18"/>
                      <w:szCs w:val="18"/>
                    </w:rPr>
                  </m:ctrlPr>
                </m:sSupPr>
                <m:e>
                  <m:r>
                    <m:rPr>
                      <m:sty m:val="bi"/>
                    </m:rPr>
                    <w:rPr>
                      <w:rFonts w:ascii="Cambria Math" w:hAnsi="Cambria Math"/>
                      <w:color w:val="3366FF"/>
                      <w:sz w:val="18"/>
                      <w:szCs w:val="18"/>
                    </w:rPr>
                    <m:t>G</m:t>
                  </m:r>
                </m:e>
                <m:sup>
                  <m:r>
                    <m:rPr>
                      <m:sty m:val="bi"/>
                    </m:rPr>
                    <w:rPr>
                      <w:rFonts w:ascii="Cambria Math" w:hAnsi="Cambria Math"/>
                      <w:color w:val="3366FF"/>
                      <w:sz w:val="18"/>
                      <w:szCs w:val="18"/>
                    </w:rPr>
                    <m:t>-1</m:t>
                  </m:r>
                </m:sup>
              </m:sSup>
            </m:oMath>
            <w:r w:rsidR="00BD5749" w:rsidRPr="00BD5749">
              <w:rPr>
                <w:color w:val="3366FF"/>
                <w:sz w:val="18"/>
                <w:szCs w:val="18"/>
              </w:rPr>
              <w:t xml:space="preserve"> </w:t>
            </w:r>
            <w:r w:rsidR="00BD5749">
              <w:rPr>
                <w:sz w:val="18"/>
                <w:szCs w:val="18"/>
              </w:rPr>
              <w:t xml:space="preserve">: Ogni </w:t>
            </w:r>
            <w:r w:rsidR="00B14112">
              <w:rPr>
                <w:sz w:val="18"/>
                <w:szCs w:val="18"/>
              </w:rPr>
              <w:t>ORCHESTRALE</w:t>
            </w:r>
            <w:r w:rsidR="00BD5749">
              <w:rPr>
                <w:sz w:val="18"/>
                <w:szCs w:val="18"/>
              </w:rPr>
              <w:t xml:space="preserve"> DEVE </w:t>
            </w:r>
            <w:r w:rsidR="00B14112">
              <w:rPr>
                <w:sz w:val="18"/>
                <w:szCs w:val="18"/>
              </w:rPr>
              <w:t>appartenere ad un’ORCHESTRA</w:t>
            </w:r>
            <w:r w:rsidR="00BD5749">
              <w:rPr>
                <w:sz w:val="18"/>
                <w:szCs w:val="18"/>
              </w:rPr>
              <w:t>;</w:t>
            </w:r>
          </w:p>
          <w:p w14:paraId="29594B9C" w14:textId="61B65E4F" w:rsidR="00B14112" w:rsidRPr="00B14112" w:rsidRDefault="00B14112" w:rsidP="00B14112">
            <w:pPr>
              <w:pStyle w:val="Corpotesto"/>
              <w:rPr>
                <w:b/>
                <w:bCs/>
                <w:color w:val="3366FF"/>
                <w:sz w:val="18"/>
                <w:szCs w:val="18"/>
              </w:rPr>
            </w:pPr>
          </w:p>
          <w:p w14:paraId="2C4CF735" w14:textId="77777777" w:rsidR="00B14112" w:rsidRPr="00B14112" w:rsidRDefault="00B14112" w:rsidP="00B14112">
            <w:pPr>
              <w:pStyle w:val="Corpotesto"/>
              <w:rPr>
                <w:sz w:val="18"/>
                <w:szCs w:val="18"/>
              </w:rPr>
            </w:pPr>
          </w:p>
          <w:p w14:paraId="0A668111" w14:textId="1FF14E1E" w:rsidR="00BD5749" w:rsidRPr="00F66A0A" w:rsidRDefault="00BD5749" w:rsidP="00BD5749">
            <w:pPr>
              <w:pStyle w:val="Corpotesto"/>
              <w:ind w:left="720"/>
              <w:rPr>
                <w:sz w:val="18"/>
                <w:szCs w:val="18"/>
              </w:rPr>
            </w:pPr>
          </w:p>
          <w:p w14:paraId="77121CF9" w14:textId="77777777" w:rsidR="00312CD4" w:rsidRDefault="00312CD4" w:rsidP="00312CD4">
            <w:pPr>
              <w:pStyle w:val="Corpotesto"/>
              <w:rPr>
                <w:sz w:val="18"/>
                <w:szCs w:val="18"/>
              </w:rPr>
            </w:pPr>
          </w:p>
          <w:p w14:paraId="0713ADFB" w14:textId="77777777" w:rsidR="00141843" w:rsidRDefault="00141843" w:rsidP="00C1701D">
            <w:pPr>
              <w:pStyle w:val="Corpotesto"/>
              <w:rPr>
                <w:sz w:val="18"/>
                <w:szCs w:val="18"/>
              </w:rPr>
            </w:pPr>
          </w:p>
          <w:p w14:paraId="6B47938D" w14:textId="77777777" w:rsidR="00B0240B" w:rsidRDefault="00B0240B" w:rsidP="00B0240B">
            <w:pPr>
              <w:pStyle w:val="Corpotesto"/>
              <w:ind w:left="720"/>
              <w:rPr>
                <w:sz w:val="18"/>
                <w:szCs w:val="18"/>
              </w:rPr>
            </w:pPr>
          </w:p>
          <w:p w14:paraId="4FF37328" w14:textId="4995A8A9" w:rsidR="00B0240B" w:rsidRDefault="00B0240B" w:rsidP="00B0240B">
            <w:pPr>
              <w:pStyle w:val="Corpotesto"/>
              <w:rPr>
                <w:sz w:val="18"/>
                <w:szCs w:val="18"/>
              </w:rPr>
            </w:pPr>
          </w:p>
          <w:p w14:paraId="0D744127" w14:textId="77777777" w:rsidR="00B0240B" w:rsidRDefault="00B0240B" w:rsidP="00B0240B">
            <w:pPr>
              <w:pStyle w:val="Corpotesto"/>
              <w:rPr>
                <w:sz w:val="18"/>
                <w:szCs w:val="18"/>
              </w:rPr>
            </w:pPr>
          </w:p>
          <w:p w14:paraId="326137F8" w14:textId="77777777" w:rsidR="009A2BB0" w:rsidRPr="00B80BD7" w:rsidRDefault="009A2BB0" w:rsidP="009A2BB0">
            <w:pPr>
              <w:pStyle w:val="Corpotesto"/>
              <w:ind w:left="720"/>
              <w:rPr>
                <w:sz w:val="18"/>
                <w:szCs w:val="18"/>
              </w:rPr>
            </w:pPr>
          </w:p>
          <w:p w14:paraId="3833286A" w14:textId="7C7AEFE6" w:rsidR="00B80BD7" w:rsidRDefault="00B80BD7" w:rsidP="00B80BD7">
            <w:pPr>
              <w:pStyle w:val="Corpotesto"/>
            </w:pPr>
          </w:p>
          <w:p w14:paraId="76B46A06" w14:textId="77777777" w:rsidR="00B80BD7" w:rsidRDefault="00B80BD7" w:rsidP="00B80BD7">
            <w:pPr>
              <w:pStyle w:val="Corpotesto"/>
            </w:pPr>
          </w:p>
          <w:p w14:paraId="32745B99" w14:textId="77777777" w:rsidR="00B80BD7" w:rsidRDefault="00B80BD7" w:rsidP="00B80BD7">
            <w:pPr>
              <w:pStyle w:val="Corpotesto"/>
            </w:pPr>
          </w:p>
          <w:p w14:paraId="1B3836D6" w14:textId="77772FDE" w:rsidR="00B80BD7" w:rsidRDefault="00B80BD7" w:rsidP="00B80BD7">
            <w:pPr>
              <w:pStyle w:val="Corpotesto"/>
            </w:pPr>
            <w:r>
              <w:t xml:space="preserve"> </w:t>
            </w:r>
          </w:p>
          <w:p w14:paraId="75CF091D" w14:textId="77777777" w:rsidR="00ED5E36" w:rsidRDefault="00ED5E36" w:rsidP="00523A9C">
            <w:pPr>
              <w:pStyle w:val="BarralateraleH2VERDE"/>
            </w:pPr>
          </w:p>
          <w:p w14:paraId="10D66EB9" w14:textId="77777777" w:rsidR="00ED5E36" w:rsidRDefault="00ED5E36" w:rsidP="00523A9C">
            <w:pPr>
              <w:pStyle w:val="BarralateraleH2VERDE"/>
            </w:pPr>
          </w:p>
          <w:p w14:paraId="123447F7" w14:textId="42D713BB" w:rsidR="00ED5E36" w:rsidRDefault="00523A9C" w:rsidP="00523A9C">
            <w:pPr>
              <w:pStyle w:val="BarralateraleH2VERDE"/>
            </w:pPr>
            <w:r>
              <w:lastRenderedPageBreak/>
              <w:t>Vincoli di Integrità</w:t>
            </w:r>
          </w:p>
          <w:p w14:paraId="501CD515" w14:textId="7D2772E6" w:rsidR="00523A9C" w:rsidRDefault="00523A9C" w:rsidP="00523A9C">
            <w:pPr>
              <w:pStyle w:val="BarralateraleH2VERDE"/>
            </w:pPr>
          </w:p>
          <w:p w14:paraId="01D7B330" w14:textId="659D4B2C" w:rsidR="00523A9C" w:rsidRDefault="00523A9C" w:rsidP="00523A9C">
            <w:pPr>
              <w:pStyle w:val="Corpotesto"/>
              <w:rPr>
                <w:sz w:val="18"/>
                <w:szCs w:val="18"/>
              </w:rPr>
            </w:pPr>
            <w:r>
              <w:rPr>
                <w:sz w:val="18"/>
                <w:szCs w:val="18"/>
              </w:rPr>
              <w:t>Trattiamo adesso i vincoli di integrità sulle istanze delle entità che costituiscono lo schema concettuale definito.</w:t>
            </w:r>
          </w:p>
          <w:p w14:paraId="31B69321" w14:textId="1BA77246" w:rsidR="00523A9C" w:rsidRPr="00523A9C" w:rsidRDefault="00523A9C" w:rsidP="00523A9C">
            <w:pPr>
              <w:pStyle w:val="Corpotesto"/>
              <w:rPr>
                <w:sz w:val="18"/>
                <w:szCs w:val="18"/>
              </w:rPr>
            </w:pPr>
            <w:r w:rsidRPr="00523A9C">
              <w:rPr>
                <w:sz w:val="18"/>
                <w:szCs w:val="18"/>
              </w:rPr>
              <w:t xml:space="preserve">I vincoli di integrità sono delle asserzioni che possono risultare </w:t>
            </w:r>
            <w:r w:rsidRPr="00523A9C">
              <w:rPr>
                <w:b/>
                <w:bCs/>
                <w:sz w:val="18"/>
                <w:szCs w:val="18"/>
              </w:rPr>
              <w:t>VERE</w:t>
            </w:r>
            <w:r w:rsidRPr="00523A9C">
              <w:rPr>
                <w:sz w:val="18"/>
                <w:szCs w:val="18"/>
              </w:rPr>
              <w:t xml:space="preserve"> oppure </w:t>
            </w:r>
            <w:r w:rsidRPr="00523A9C">
              <w:rPr>
                <w:b/>
                <w:bCs/>
                <w:sz w:val="18"/>
                <w:szCs w:val="18"/>
              </w:rPr>
              <w:t>FALSE</w:t>
            </w:r>
            <w:r w:rsidRPr="00523A9C">
              <w:rPr>
                <w:sz w:val="18"/>
                <w:szCs w:val="18"/>
              </w:rPr>
              <w:t xml:space="preserve"> rispetto ad una istanza di una entità.</w:t>
            </w:r>
          </w:p>
          <w:p w14:paraId="44371BAD" w14:textId="77777777" w:rsidR="00523A9C" w:rsidRPr="00523A9C" w:rsidRDefault="00523A9C" w:rsidP="00523A9C">
            <w:pPr>
              <w:pStyle w:val="Corpotesto"/>
              <w:rPr>
                <w:sz w:val="18"/>
                <w:szCs w:val="18"/>
              </w:rPr>
            </w:pPr>
          </w:p>
          <w:p w14:paraId="112D88A7" w14:textId="77777777" w:rsidR="00523A9C" w:rsidRPr="00523A9C" w:rsidRDefault="00523A9C" w:rsidP="00523A9C">
            <w:pPr>
              <w:pStyle w:val="Corpotesto"/>
              <w:rPr>
                <w:sz w:val="18"/>
                <w:szCs w:val="18"/>
              </w:rPr>
            </w:pPr>
            <w:r w:rsidRPr="00523A9C">
              <w:rPr>
                <w:sz w:val="18"/>
                <w:szCs w:val="18"/>
              </w:rPr>
              <w:t>Se un’asserzione risulta VERA allo significa che l’istanza soddisfa i vincoli imposti se invece l’asserzione risulta FALSA allora significa che l’istanza viola uno o più vincoli.</w:t>
            </w:r>
          </w:p>
          <w:p w14:paraId="1AE0291D" w14:textId="77777777" w:rsidR="00523A9C" w:rsidRPr="00523A9C" w:rsidRDefault="00523A9C" w:rsidP="00523A9C">
            <w:pPr>
              <w:pStyle w:val="Corpotesto"/>
              <w:rPr>
                <w:sz w:val="18"/>
                <w:szCs w:val="18"/>
              </w:rPr>
            </w:pPr>
          </w:p>
          <w:p w14:paraId="24960B17" w14:textId="77777777" w:rsidR="00523A9C" w:rsidRPr="00523A9C" w:rsidRDefault="00523A9C" w:rsidP="00523A9C">
            <w:pPr>
              <w:pStyle w:val="Corpotesto"/>
              <w:rPr>
                <w:sz w:val="18"/>
                <w:szCs w:val="18"/>
              </w:rPr>
            </w:pPr>
            <w:r w:rsidRPr="00523A9C">
              <w:rPr>
                <w:sz w:val="18"/>
                <w:szCs w:val="18"/>
              </w:rPr>
              <w:t>Nel momento in cui si creano le istanze dell’entità e si valorizzano noi accetteremo solamente quelle che non violano nessun vincolo di integrità.</w:t>
            </w:r>
          </w:p>
          <w:p w14:paraId="2B3424C2" w14:textId="77777777" w:rsidR="00523A9C" w:rsidRPr="00523A9C" w:rsidRDefault="00523A9C" w:rsidP="00523A9C">
            <w:pPr>
              <w:pStyle w:val="Corpotesto"/>
              <w:rPr>
                <w:sz w:val="18"/>
                <w:szCs w:val="18"/>
              </w:rPr>
            </w:pPr>
          </w:p>
          <w:p w14:paraId="0A72F12F" w14:textId="77777777" w:rsidR="00523A9C" w:rsidRPr="00523A9C" w:rsidRDefault="00523A9C" w:rsidP="00523A9C">
            <w:pPr>
              <w:pStyle w:val="Corpotesto"/>
              <w:rPr>
                <w:sz w:val="18"/>
                <w:szCs w:val="18"/>
              </w:rPr>
            </w:pPr>
            <w:r w:rsidRPr="00523A9C">
              <w:rPr>
                <w:sz w:val="18"/>
                <w:szCs w:val="18"/>
              </w:rPr>
              <w:t xml:space="preserve">I vincoli di integrità si suddividono in: </w:t>
            </w:r>
          </w:p>
          <w:p w14:paraId="769B4F38" w14:textId="77777777" w:rsidR="00523A9C" w:rsidRPr="00523A9C" w:rsidRDefault="00523A9C" w:rsidP="00523A9C">
            <w:pPr>
              <w:pStyle w:val="Corpotesto"/>
              <w:rPr>
                <w:b/>
                <w:bCs/>
                <w:sz w:val="18"/>
                <w:szCs w:val="18"/>
              </w:rPr>
            </w:pPr>
            <w:r w:rsidRPr="00523A9C">
              <w:rPr>
                <w:sz w:val="18"/>
                <w:szCs w:val="18"/>
              </w:rPr>
              <w:tab/>
            </w:r>
            <w:r w:rsidRPr="00523A9C">
              <w:rPr>
                <w:b/>
                <w:bCs/>
                <w:sz w:val="18"/>
                <w:szCs w:val="18"/>
              </w:rPr>
              <w:t xml:space="preserve">Impliciti </w:t>
            </w:r>
          </w:p>
          <w:p w14:paraId="3F3B0B8F" w14:textId="77777777" w:rsidR="00523A9C" w:rsidRPr="00523A9C" w:rsidRDefault="00523A9C" w:rsidP="00523A9C">
            <w:pPr>
              <w:pStyle w:val="Corpotesto"/>
              <w:rPr>
                <w:sz w:val="18"/>
                <w:szCs w:val="18"/>
              </w:rPr>
            </w:pPr>
            <w:r w:rsidRPr="00523A9C">
              <w:rPr>
                <w:sz w:val="18"/>
                <w:szCs w:val="18"/>
              </w:rPr>
              <w:tab/>
            </w:r>
            <w:r w:rsidRPr="00523A9C">
              <w:rPr>
                <w:b/>
                <w:bCs/>
                <w:sz w:val="18"/>
                <w:szCs w:val="18"/>
              </w:rPr>
              <w:t>Espliciti</w:t>
            </w:r>
            <w:r w:rsidRPr="00523A9C">
              <w:rPr>
                <w:sz w:val="18"/>
                <w:szCs w:val="18"/>
              </w:rPr>
              <w:t>.</w:t>
            </w:r>
          </w:p>
          <w:p w14:paraId="57373C4C" w14:textId="77777777" w:rsidR="00523A9C" w:rsidRPr="00523A9C" w:rsidRDefault="00523A9C" w:rsidP="00523A9C">
            <w:pPr>
              <w:pStyle w:val="Corpotesto"/>
              <w:rPr>
                <w:sz w:val="18"/>
                <w:szCs w:val="18"/>
              </w:rPr>
            </w:pPr>
          </w:p>
          <w:p w14:paraId="7D111728" w14:textId="77777777" w:rsidR="00523A9C" w:rsidRPr="00523A9C" w:rsidRDefault="00523A9C" w:rsidP="00523A9C">
            <w:pPr>
              <w:pStyle w:val="Corpotesto"/>
              <w:rPr>
                <w:sz w:val="18"/>
                <w:szCs w:val="18"/>
              </w:rPr>
            </w:pPr>
            <w:r w:rsidRPr="00523A9C">
              <w:rPr>
                <w:sz w:val="18"/>
                <w:szCs w:val="18"/>
              </w:rPr>
              <w:t xml:space="preserve">I Vincoli </w:t>
            </w:r>
            <w:r w:rsidRPr="00523A9C">
              <w:rPr>
                <w:b/>
                <w:bCs/>
                <w:sz w:val="18"/>
                <w:szCs w:val="18"/>
              </w:rPr>
              <w:t>Impliciti</w:t>
            </w:r>
            <w:r w:rsidRPr="00523A9C">
              <w:rPr>
                <w:sz w:val="18"/>
                <w:szCs w:val="18"/>
              </w:rPr>
              <w:t xml:space="preserve"> sono imposti dalla struttura dei dati e si suddividono alloro volta in:</w:t>
            </w:r>
          </w:p>
          <w:p w14:paraId="13B25AC9" w14:textId="77777777" w:rsidR="00523A9C" w:rsidRPr="00523A9C" w:rsidRDefault="00523A9C" w:rsidP="00523A9C">
            <w:pPr>
              <w:pStyle w:val="Corpotesto"/>
              <w:rPr>
                <w:sz w:val="18"/>
                <w:szCs w:val="18"/>
              </w:rPr>
            </w:pPr>
            <w:r w:rsidRPr="00523A9C">
              <w:rPr>
                <w:sz w:val="18"/>
                <w:szCs w:val="18"/>
              </w:rPr>
              <w:tab/>
              <w:t>Vincoli di chiave primaria (PK)</w:t>
            </w:r>
          </w:p>
          <w:p w14:paraId="3C51913C" w14:textId="77777777" w:rsidR="00523A9C" w:rsidRPr="00523A9C" w:rsidRDefault="00523A9C" w:rsidP="00523A9C">
            <w:pPr>
              <w:pStyle w:val="Corpotesto"/>
              <w:rPr>
                <w:sz w:val="18"/>
                <w:szCs w:val="18"/>
              </w:rPr>
            </w:pPr>
            <w:r w:rsidRPr="00523A9C">
              <w:rPr>
                <w:sz w:val="18"/>
                <w:szCs w:val="18"/>
              </w:rPr>
              <w:tab/>
              <w:t>Vincoli di Relazione</w:t>
            </w:r>
          </w:p>
          <w:p w14:paraId="203D77D3" w14:textId="77777777" w:rsidR="00523A9C" w:rsidRPr="00523A9C" w:rsidRDefault="00523A9C" w:rsidP="00523A9C">
            <w:pPr>
              <w:pStyle w:val="Corpotesto"/>
              <w:rPr>
                <w:sz w:val="18"/>
                <w:szCs w:val="18"/>
              </w:rPr>
            </w:pPr>
            <w:r w:rsidRPr="00523A9C">
              <w:rPr>
                <w:sz w:val="18"/>
                <w:szCs w:val="18"/>
              </w:rPr>
              <w:t>I vincoli di chiave primaria sono indicati sul diagramma E/R da gli attributi sottolineati</w:t>
            </w:r>
          </w:p>
          <w:p w14:paraId="6A04B23B" w14:textId="77777777" w:rsidR="00523A9C" w:rsidRPr="00523A9C" w:rsidRDefault="00523A9C" w:rsidP="00523A9C">
            <w:pPr>
              <w:pStyle w:val="Corpotesto"/>
              <w:ind w:left="0"/>
              <w:rPr>
                <w:sz w:val="18"/>
                <w:szCs w:val="18"/>
              </w:rPr>
            </w:pPr>
          </w:p>
          <w:p w14:paraId="5136689C" w14:textId="1A7BB68C" w:rsidR="00523A9C" w:rsidRPr="00523A9C" w:rsidRDefault="00523A9C" w:rsidP="00523A9C">
            <w:pPr>
              <w:pStyle w:val="Corpotesto"/>
              <w:rPr>
                <w:sz w:val="18"/>
                <w:szCs w:val="18"/>
              </w:rPr>
            </w:pPr>
            <w:r w:rsidRPr="00523A9C">
              <w:rPr>
                <w:sz w:val="18"/>
                <w:szCs w:val="18"/>
              </w:rPr>
              <w:t xml:space="preserve">I vincoli di relazione invece </w:t>
            </w:r>
            <w:r>
              <w:rPr>
                <w:sz w:val="18"/>
                <w:szCs w:val="18"/>
              </w:rPr>
              <w:t>impongono</w:t>
            </w:r>
            <w:r w:rsidRPr="00523A9C">
              <w:rPr>
                <w:sz w:val="18"/>
                <w:szCs w:val="18"/>
              </w:rPr>
              <w:t xml:space="preserve"> che: “Date due Entità X e Y è un’associazione A tra esse, si impone che non si possa inserire un elemento dell’entità X che non sia associato ad un elemento dell’entità Y. Tale Vincoli si rappresenta sul diagramma E/R con linee continue e discontinue</w:t>
            </w:r>
            <w:r>
              <w:rPr>
                <w:sz w:val="18"/>
                <w:szCs w:val="18"/>
              </w:rPr>
              <w:t xml:space="preserve"> (la partecipazione)</w:t>
            </w:r>
            <w:r w:rsidRPr="00523A9C">
              <w:rPr>
                <w:sz w:val="18"/>
                <w:szCs w:val="18"/>
              </w:rPr>
              <w:t>.</w:t>
            </w:r>
          </w:p>
          <w:p w14:paraId="2F580715" w14:textId="77777777" w:rsidR="00523A9C" w:rsidRPr="00523A9C" w:rsidRDefault="00523A9C" w:rsidP="00523A9C">
            <w:pPr>
              <w:pStyle w:val="Corpotesto"/>
              <w:rPr>
                <w:sz w:val="18"/>
                <w:szCs w:val="18"/>
              </w:rPr>
            </w:pPr>
            <w:r w:rsidRPr="00523A9C">
              <w:rPr>
                <w:sz w:val="18"/>
                <w:szCs w:val="18"/>
              </w:rPr>
              <w:t>I vincoli Espliciti invece definiscono il modo in cui i valori degli attributi variano; tali vincoli si esprimono con la seguente sintassi:</w:t>
            </w:r>
          </w:p>
          <w:p w14:paraId="6D6FCD73" w14:textId="0EED6BED" w:rsidR="00523A9C" w:rsidRDefault="00523A9C" w:rsidP="00523A9C">
            <w:pPr>
              <w:pStyle w:val="Corpotesto"/>
              <w:rPr>
                <w:sz w:val="18"/>
                <w:szCs w:val="18"/>
              </w:rPr>
            </w:pPr>
            <w:r w:rsidRPr="00523A9C">
              <w:rPr>
                <w:sz w:val="18"/>
                <w:szCs w:val="18"/>
              </w:rPr>
              <w:t xml:space="preserve">Dall’analisi è </w:t>
            </w:r>
            <w:r>
              <w:rPr>
                <w:sz w:val="18"/>
                <w:szCs w:val="18"/>
              </w:rPr>
              <w:t>risultato necessario definire i seguenti vincoli espliciti</w:t>
            </w:r>
            <w:r w:rsidRPr="00523A9C">
              <w:rPr>
                <w:sz w:val="18"/>
                <w:szCs w:val="18"/>
              </w:rPr>
              <w:t>.</w:t>
            </w:r>
          </w:p>
          <w:p w14:paraId="45521753" w14:textId="795595C7" w:rsidR="00E41DC2" w:rsidRDefault="00E41DC2" w:rsidP="00523A9C">
            <w:pPr>
              <w:pStyle w:val="Corpotesto"/>
              <w:rPr>
                <w:sz w:val="18"/>
                <w:szCs w:val="18"/>
              </w:rPr>
            </w:pPr>
          </w:p>
          <w:p w14:paraId="635FF032" w14:textId="6FBEE092" w:rsidR="00E41DC2" w:rsidRPr="00E41DC2" w:rsidRDefault="003F675B" w:rsidP="00523A9C">
            <w:pPr>
              <w:pStyle w:val="Corpotesto"/>
              <w:rPr>
                <w:sz w:val="20"/>
                <w:szCs w:val="20"/>
              </w:rPr>
            </w:pPr>
            <m:oMathPara>
              <m:oMath>
                <m:sSup>
                  <m:sSupPr>
                    <m:ctrlPr>
                      <w:rPr>
                        <w:rFonts w:ascii="Cambria Math" w:hAnsi="Cambria Math"/>
                        <w:i/>
                        <w:sz w:val="20"/>
                        <w:szCs w:val="20"/>
                      </w:rPr>
                    </m:ctrlPr>
                  </m:sSupPr>
                  <m:e>
                    <m:r>
                      <w:rPr>
                        <w:rFonts w:ascii="Cambria Math" w:hAnsi="Cambria Math"/>
                        <w:sz w:val="20"/>
                        <w:szCs w:val="20"/>
                      </w:rPr>
                      <m:t>V</m:t>
                    </m:r>
                  </m:e>
                  <m:sup>
                    <m:r>
                      <w:rPr>
                        <w:rFonts w:ascii="Cambria Math" w:hAnsi="Cambria Math"/>
                        <w:sz w:val="20"/>
                        <w:szCs w:val="20"/>
                      </w:rPr>
                      <m:t>1</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CONCERTO.prezzo≥0</m:t>
                    </m:r>
                  </m:e>
                </m:d>
                <m:r>
                  <w:rPr>
                    <w:rFonts w:ascii="Cambria Math" w:hAnsi="Cambria Math"/>
                    <w:sz w:val="20"/>
                    <w:szCs w:val="20"/>
                  </w:rPr>
                  <m:t>;</m:t>
                </m:r>
              </m:oMath>
            </m:oMathPara>
          </w:p>
          <w:p w14:paraId="3B2C4CC3" w14:textId="7D86AE73" w:rsidR="00ED5E36" w:rsidRPr="00E41DC2" w:rsidRDefault="003F675B" w:rsidP="00E41DC2">
            <w:pPr>
              <w:pStyle w:val="Corpotesto"/>
              <w:rPr>
                <w:sz w:val="20"/>
                <w:szCs w:val="20"/>
              </w:rPr>
            </w:pPr>
            <m:oMathPara>
              <m:oMath>
                <m:sSup>
                  <m:sSupPr>
                    <m:ctrlPr>
                      <w:rPr>
                        <w:rFonts w:ascii="Cambria Math" w:hAnsi="Cambria Math"/>
                        <w:i/>
                        <w:sz w:val="20"/>
                        <w:szCs w:val="20"/>
                      </w:rPr>
                    </m:ctrlPr>
                  </m:sSupPr>
                  <m:e>
                    <m:r>
                      <w:rPr>
                        <w:rFonts w:ascii="Cambria Math" w:hAnsi="Cambria Math"/>
                        <w:sz w:val="20"/>
                        <w:szCs w:val="20"/>
                      </w:rPr>
                      <m:t>v</m:t>
                    </m:r>
                  </m:e>
                  <m:sup>
                    <m:r>
                      <w:rPr>
                        <w:rFonts w:ascii="Cambria Math" w:hAnsi="Cambria Math"/>
                        <w:sz w:val="20"/>
                        <w:szCs w:val="20"/>
                      </w:rPr>
                      <m:t>2</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CONCERTO.prezzo≤1000</m:t>
                    </m:r>
                  </m:e>
                </m:d>
                <m:r>
                  <w:rPr>
                    <w:rFonts w:ascii="Cambria Math" w:hAnsi="Cambria Math"/>
                    <w:sz w:val="20"/>
                    <w:szCs w:val="20"/>
                  </w:rPr>
                  <m:t>;</m:t>
                </m:r>
              </m:oMath>
            </m:oMathPara>
          </w:p>
          <w:p w14:paraId="137B37DB" w14:textId="4DAC5B3B" w:rsidR="00ED5E36" w:rsidRPr="00E41DC2" w:rsidRDefault="003F675B" w:rsidP="00E41DC2">
            <w:pPr>
              <w:pStyle w:val="Corpotesto"/>
              <w:rPr>
                <w:sz w:val="20"/>
                <w:szCs w:val="20"/>
              </w:rPr>
            </w:pPr>
            <m:oMathPara>
              <m:oMath>
                <m:sSup>
                  <m:sSupPr>
                    <m:ctrlPr>
                      <w:rPr>
                        <w:rFonts w:ascii="Cambria Math" w:hAnsi="Cambria Math"/>
                        <w:i/>
                        <w:sz w:val="20"/>
                        <w:szCs w:val="20"/>
                      </w:rPr>
                    </m:ctrlPr>
                  </m:sSupPr>
                  <m:e>
                    <m:r>
                      <w:rPr>
                        <w:rFonts w:ascii="Cambria Math" w:hAnsi="Cambria Math"/>
                        <w:sz w:val="20"/>
                        <w:szCs w:val="20"/>
                      </w:rPr>
                      <m:t>V</m:t>
                    </m:r>
                  </m:e>
                  <m:sup>
                    <m:r>
                      <w:rPr>
                        <w:rFonts w:ascii="Cambria Math" w:hAnsi="Cambria Math"/>
                        <w:sz w:val="20"/>
                        <w:szCs w:val="20"/>
                      </w:rPr>
                      <m:t>3</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SALA CONCERTO.Numero Posti&gt;0</m:t>
                    </m:r>
                  </m:e>
                </m:d>
                <m:r>
                  <w:rPr>
                    <w:rFonts w:ascii="Cambria Math" w:hAnsi="Cambria Math"/>
                    <w:sz w:val="20"/>
                    <w:szCs w:val="20"/>
                  </w:rPr>
                  <m:t>;</m:t>
                </m:r>
              </m:oMath>
            </m:oMathPara>
          </w:p>
          <w:p w14:paraId="08F96795" w14:textId="1E04A91F" w:rsidR="00ED5E36" w:rsidRDefault="003F675B" w:rsidP="00E41DC2">
            <w:pPr>
              <w:pStyle w:val="Corpotesto"/>
            </w:pPr>
            <m:oMathPara>
              <m:oMath>
                <m:sSup>
                  <m:sSupPr>
                    <m:ctrlPr>
                      <w:rPr>
                        <w:rFonts w:ascii="Cambria Math" w:hAnsi="Cambria Math"/>
                        <w:i/>
                        <w:sz w:val="20"/>
                        <w:szCs w:val="20"/>
                      </w:rPr>
                    </m:ctrlPr>
                  </m:sSupPr>
                  <m:e>
                    <m:r>
                      <w:rPr>
                        <w:rFonts w:ascii="Cambria Math" w:hAnsi="Cambria Math"/>
                        <w:sz w:val="20"/>
                        <w:szCs w:val="20"/>
                      </w:rPr>
                      <m:t>V</m:t>
                    </m:r>
                  </m:e>
                  <m:sup>
                    <m:r>
                      <w:rPr>
                        <w:rFonts w:ascii="Cambria Math" w:hAnsi="Cambria Math"/>
                        <w:sz w:val="20"/>
                        <w:szCs w:val="20"/>
                      </w:rPr>
                      <m:t>4</m:t>
                    </m:r>
                  </m:sup>
                </m:sSup>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SALA CONCERTO.Capienza Massima≥0</m:t>
                    </m:r>
                  </m:e>
                </m:d>
                <m:r>
                  <w:rPr>
                    <w:rFonts w:ascii="Cambria Math" w:hAnsi="Cambria Math"/>
                    <w:sz w:val="20"/>
                    <w:szCs w:val="20"/>
                  </w:rPr>
                  <m:t>;</m:t>
                </m:r>
              </m:oMath>
            </m:oMathPara>
          </w:p>
          <w:p w14:paraId="1E38F87B" w14:textId="77777777" w:rsidR="00ED5E36" w:rsidRDefault="00ED5E36" w:rsidP="00ED5E36">
            <w:pPr>
              <w:pStyle w:val="TitoloVERDE"/>
              <w:ind w:left="0"/>
            </w:pPr>
          </w:p>
          <w:p w14:paraId="52C815A9" w14:textId="35913207" w:rsidR="00437743" w:rsidRDefault="00472DC8" w:rsidP="00ED5E36">
            <w:pPr>
              <w:pStyle w:val="TitoloVERDE"/>
              <w:ind w:left="0"/>
            </w:pPr>
            <w:r>
              <w:lastRenderedPageBreak/>
              <w:t>1.1 Sito Web</w:t>
            </w:r>
          </w:p>
          <w:p w14:paraId="454BC56B" w14:textId="77777777" w:rsidR="00472DC8" w:rsidRDefault="00472DC8" w:rsidP="00472DC8">
            <w:pPr>
              <w:pStyle w:val="Barralateralegrassetto"/>
            </w:pPr>
          </w:p>
          <w:p w14:paraId="6AE6AB09" w14:textId="78DF6D20" w:rsidR="007D70E4" w:rsidRDefault="006C4E24" w:rsidP="00472DC8">
            <w:pPr>
              <w:pStyle w:val="Barralateralegrassetto"/>
            </w:pPr>
            <w:r>
              <w:t xml:space="preserve">L’associazione Culturale Musicando dispone attualmente di server fisico ospitato all’interno di </w:t>
            </w:r>
            <w:r w:rsidR="007D70E4">
              <w:t>una piccola</w:t>
            </w:r>
            <w:r>
              <w:t xml:space="preserve"> sala server locata all’interno dell’edificio amministrativo del parc</w:t>
            </w:r>
            <w:r w:rsidR="007D70E4">
              <w:t>o</w:t>
            </w:r>
            <w:r>
              <w:t xml:space="preserve"> di proprietà dell’associazione </w:t>
            </w:r>
            <w:r w:rsidR="007D70E4">
              <w:t>Musicando in via XXX.</w:t>
            </w:r>
          </w:p>
          <w:p w14:paraId="1AFD2ADB" w14:textId="77777777" w:rsidR="007D70E4" w:rsidRDefault="006C4E24" w:rsidP="007D70E4">
            <w:pPr>
              <w:pStyle w:val="Barralateralegrassetto"/>
            </w:pPr>
            <w:r>
              <w:t xml:space="preserve"> </w:t>
            </w:r>
            <w:r w:rsidR="007D70E4">
              <w:t>Il server disponeva al momento dell’avvio di un sistema operativo installato appartenente alle distribuzioni della famiglia GNU – Linux, Ubuntu Server (ver.21.04).</w:t>
            </w:r>
          </w:p>
          <w:p w14:paraId="2ADB58EB" w14:textId="77777777" w:rsidR="007D70E4" w:rsidRDefault="007D70E4" w:rsidP="007D70E4">
            <w:pPr>
              <w:pStyle w:val="Barralateralegrassetto"/>
            </w:pPr>
          </w:p>
          <w:p w14:paraId="72DC48BC" w14:textId="6A4D464A" w:rsidR="00FD6431" w:rsidRDefault="007D70E4" w:rsidP="006E0E7E">
            <w:pPr>
              <w:pStyle w:val="Barralateralegrassetto"/>
            </w:pPr>
            <w:proofErr w:type="gramStart"/>
            <w:r>
              <w:t>E’</w:t>
            </w:r>
            <w:proofErr w:type="gramEnd"/>
            <w:r>
              <w:t xml:space="preserve"> stato necessario configurare sul medesimo server un web server per offrire il servizio web (WWW); è stato scelto come web server Apache HTTP Server</w:t>
            </w:r>
            <w:r w:rsidR="006E0E7E">
              <w:t xml:space="preserve">. Dato i numerosi moduli di cui dispone è in grado di interfacciarsi con molteplici sistemi in questo caso particolare con il sistema informatico dell’associazione Musicando costituito fisicamente da un altro server dedicato su cui è installata un’istanza del DBMS </w:t>
            </w:r>
            <w:proofErr w:type="spellStart"/>
            <w:r w:rsidR="006E0E7E">
              <w:t>mariaDB</w:t>
            </w:r>
            <w:proofErr w:type="spellEnd"/>
            <w:r w:rsidR="006E0E7E">
              <w:t xml:space="preserve"> deputato alla gestione della base dati di riferimento di tutta l’organizzazione. La comunicazione tra server web e server MySQL avviene mediante il linguaggio PHP (utilizzabile configurando </w:t>
            </w:r>
            <w:r w:rsidR="00DD6011">
              <w:t>l’apposito</w:t>
            </w:r>
            <w:r w:rsidR="006E0E7E">
              <w:t xml:space="preserve"> modulo </w:t>
            </w:r>
            <w:r w:rsidR="00FD6431">
              <w:t xml:space="preserve">di Apache) </w:t>
            </w:r>
            <w:r w:rsidR="006E0E7E">
              <w:t xml:space="preserve">ed il modulo </w:t>
            </w:r>
            <w:proofErr w:type="spellStart"/>
            <w:r w:rsidR="006E0E7E">
              <w:t>mysqli</w:t>
            </w:r>
            <w:proofErr w:type="spellEnd"/>
            <w:r w:rsidR="006E0E7E">
              <w:t xml:space="preserve"> offerto sempre dal linguaggio PHP.</w:t>
            </w:r>
          </w:p>
          <w:p w14:paraId="0E513BF2" w14:textId="77777777" w:rsidR="006E0E7E" w:rsidRDefault="00FD6431" w:rsidP="00FD6431">
            <w:pPr>
              <w:pStyle w:val="Barralateralegrassetto"/>
              <w:ind w:left="0"/>
            </w:pPr>
            <w:r>
              <w:t xml:space="preserve">Il server web </w:t>
            </w:r>
            <w:r w:rsidR="00DD6011">
              <w:t xml:space="preserve">ospita per quest’anno il sito web di un progetto offerto dall’associazione Culturale musicando, “Estate in Musica 2021“. Il sito web fungerà oltre che da principale mezzo informativo e promozionale dell’evento anche da portare per l’acquisto dei biglietti dei vari eventi organizzati dall’associazione nei capannoni che ha disposizione al </w:t>
            </w:r>
            <w:proofErr w:type="gramStart"/>
            <w:r w:rsidR="00DD6011">
              <w:t>Parco  Musicando</w:t>
            </w:r>
            <w:proofErr w:type="gramEnd"/>
            <w:r w:rsidR="00DD6011">
              <w:t>.</w:t>
            </w:r>
          </w:p>
          <w:p w14:paraId="7ADD67E5" w14:textId="77777777" w:rsidR="00DD6011" w:rsidRDefault="00DD6011" w:rsidP="00FD6431">
            <w:pPr>
              <w:pStyle w:val="Barralateralegrassetto"/>
              <w:ind w:left="0"/>
            </w:pPr>
          </w:p>
          <w:p w14:paraId="6CE02AF5" w14:textId="77777777" w:rsidR="00E870D4" w:rsidRDefault="00DD6011" w:rsidP="00FD6431">
            <w:pPr>
              <w:pStyle w:val="Barralateralegrassetto"/>
              <w:ind w:left="0"/>
            </w:pPr>
            <w:r>
              <w:t>Gli utenti del sito potranno quindi sia visionare le informazioni sugli eventi organizzati (compres</w:t>
            </w:r>
            <w:r w:rsidR="00CB5489">
              <w:t>o il programma della serata) che acquistare i biglietti</w:t>
            </w:r>
            <w:r w:rsidR="00E870D4">
              <w:t xml:space="preserve"> collegandosi al sito</w:t>
            </w:r>
          </w:p>
          <w:p w14:paraId="67C0B6E7" w14:textId="77777777" w:rsidR="00E870D4" w:rsidRDefault="00E870D4" w:rsidP="00FD6431">
            <w:pPr>
              <w:pStyle w:val="Barralateralegrassetto"/>
              <w:ind w:left="0"/>
            </w:pPr>
          </w:p>
          <w:p w14:paraId="7E77D3A8" w14:textId="191F7B0F" w:rsidR="00E870D4" w:rsidRPr="00E870D4" w:rsidRDefault="00E870D4" w:rsidP="00FD6431">
            <w:pPr>
              <w:pStyle w:val="Barralateralegrassetto"/>
              <w:ind w:left="0"/>
            </w:pPr>
            <w:r w:rsidRPr="00E870D4">
              <w:t xml:space="preserve"> </w:t>
            </w:r>
            <w:hyperlink r:id="rId23" w:history="1">
              <w:r w:rsidRPr="00E870D4">
                <w:rPr>
                  <w:rStyle w:val="Collegamentoipertestuale"/>
                </w:rPr>
                <w:t>https://estateinmusica.altervista.org/</w:t>
              </w:r>
            </w:hyperlink>
            <w:r w:rsidRPr="00E870D4">
              <w:t xml:space="preserve"> (link del si</w:t>
            </w:r>
            <w:r>
              <w:t>to)</w:t>
            </w:r>
          </w:p>
          <w:p w14:paraId="45232FBF" w14:textId="3212DFC6" w:rsidR="00CB5489" w:rsidRDefault="00CB5489" w:rsidP="00FD6431">
            <w:pPr>
              <w:pStyle w:val="Barralateralegrassetto"/>
              <w:ind w:left="0"/>
            </w:pPr>
          </w:p>
          <w:p w14:paraId="1AF60962" w14:textId="77777777" w:rsidR="00CB5489" w:rsidRDefault="00CB5489" w:rsidP="00FD6431">
            <w:pPr>
              <w:pStyle w:val="Barralateralegrassetto"/>
              <w:ind w:left="0"/>
            </w:pPr>
            <w:r>
              <w:t>Il portale web è organizzato in</w:t>
            </w:r>
            <w:r w:rsidR="00E870D4">
              <w:t xml:space="preserve"> quattro sezioni distinte:</w:t>
            </w:r>
          </w:p>
          <w:p w14:paraId="6B6903B3" w14:textId="315AFA4C" w:rsidR="00E870D4" w:rsidRPr="00E870D4" w:rsidRDefault="00E870D4" w:rsidP="00E870D4">
            <w:pPr>
              <w:pStyle w:val="Barralateralegrassetto"/>
              <w:numPr>
                <w:ilvl w:val="0"/>
                <w:numId w:val="10"/>
              </w:numPr>
              <w:rPr>
                <w:lang w:val="en-US"/>
              </w:rPr>
            </w:pPr>
            <w:r w:rsidRPr="00E870D4">
              <w:rPr>
                <w:lang w:val="en-US"/>
              </w:rPr>
              <w:t>Home (</w:t>
            </w:r>
            <w:hyperlink r:id="rId24" w:history="1">
              <w:r w:rsidRPr="00E870D4">
                <w:rPr>
                  <w:rStyle w:val="Collegamentoipertestuale"/>
                  <w:lang w:val="en-US"/>
                </w:rPr>
                <w:t>https://estateinmusica.altervista.org/</w:t>
              </w:r>
            </w:hyperlink>
            <w:r w:rsidRPr="00E870D4">
              <w:rPr>
                <w:lang w:val="en-US"/>
              </w:rPr>
              <w:t>)</w:t>
            </w:r>
          </w:p>
          <w:p w14:paraId="23F5614F" w14:textId="19676B25" w:rsidR="00E870D4" w:rsidRDefault="00E870D4" w:rsidP="00E870D4">
            <w:pPr>
              <w:pStyle w:val="Barralateralegrassetto"/>
              <w:numPr>
                <w:ilvl w:val="0"/>
                <w:numId w:val="10"/>
              </w:numPr>
            </w:pPr>
            <w:r>
              <w:t>Negozio (</w:t>
            </w:r>
            <w:hyperlink r:id="rId25" w:history="1">
              <w:r w:rsidRPr="001B2F26">
                <w:rPr>
                  <w:rStyle w:val="Collegamentoipertestuale"/>
                </w:rPr>
                <w:t>https://estateinmusica.altervista.org/negozio</w:t>
              </w:r>
            </w:hyperlink>
            <w:r>
              <w:t xml:space="preserve"> )</w:t>
            </w:r>
          </w:p>
          <w:p w14:paraId="5AED9DFA" w14:textId="6A143F69" w:rsidR="00E870D4" w:rsidRDefault="00E870D4" w:rsidP="00E870D4">
            <w:pPr>
              <w:pStyle w:val="Barralateralegrassetto"/>
              <w:numPr>
                <w:ilvl w:val="0"/>
                <w:numId w:val="10"/>
              </w:numPr>
            </w:pPr>
            <w:r>
              <w:t>Contatti (</w:t>
            </w:r>
            <w:hyperlink r:id="rId26" w:history="1">
              <w:r w:rsidRPr="001B2F26">
                <w:rPr>
                  <w:rStyle w:val="Collegamentoipertestuale"/>
                </w:rPr>
                <w:t>https://estateinmusica.altervista.org/contatti</w:t>
              </w:r>
            </w:hyperlink>
            <w:r>
              <w:t xml:space="preserve"> )</w:t>
            </w:r>
          </w:p>
          <w:p w14:paraId="0A337A7A" w14:textId="21C00BE4" w:rsidR="00E870D4" w:rsidRDefault="00E870D4" w:rsidP="00E870D4">
            <w:pPr>
              <w:pStyle w:val="Barralateralegrassetto"/>
              <w:numPr>
                <w:ilvl w:val="0"/>
                <w:numId w:val="10"/>
              </w:numPr>
            </w:pPr>
            <w:r>
              <w:t>Login (</w:t>
            </w:r>
            <w:hyperlink r:id="rId27" w:history="1">
              <w:r w:rsidRPr="001B2F26">
                <w:rPr>
                  <w:rStyle w:val="Collegamentoipertestuale"/>
                </w:rPr>
                <w:t>https://estateinmusica.altervista.org/login</w:t>
              </w:r>
            </w:hyperlink>
            <w:r>
              <w:t xml:space="preserve"> )</w:t>
            </w:r>
          </w:p>
          <w:p w14:paraId="41395885" w14:textId="77777777" w:rsidR="00E870D4" w:rsidRDefault="00E870D4" w:rsidP="00E870D4">
            <w:pPr>
              <w:pStyle w:val="Barralateralegrassetto"/>
            </w:pPr>
            <w:r>
              <w:t xml:space="preserve">Nella sezione Home gli utenti troveranno le principali informazioni sull’evento stesso e </w:t>
            </w:r>
            <w:proofErr w:type="gramStart"/>
            <w:r>
              <w:t>sui vari spettacolo</w:t>
            </w:r>
            <w:proofErr w:type="gramEnd"/>
            <w:r>
              <w:t xml:space="preserve"> che si organizzeranno. I membri dello staff Musicando potranno comunicare con gli utenti del sito tramite appositi post visibili dalla home page.</w:t>
            </w:r>
          </w:p>
          <w:p w14:paraId="05454BC1" w14:textId="77777777" w:rsidR="00E870D4" w:rsidRDefault="00E870D4" w:rsidP="00E870D4">
            <w:pPr>
              <w:pStyle w:val="Barralateralegrassetto"/>
            </w:pPr>
          </w:p>
          <w:p w14:paraId="020E975C" w14:textId="434AEB25" w:rsidR="00E870D4" w:rsidRDefault="00E870D4" w:rsidP="00E870D4">
            <w:pPr>
              <w:pStyle w:val="Barralateralegrassetto"/>
            </w:pPr>
            <w:r>
              <w:lastRenderedPageBreak/>
              <w:t>Alla sezione negozio invece gli utenti potranno prendere visione dei vari eventi organizzati con la possibilità di vedere il programma di ogni concerto premendo sull’</w:t>
            </w:r>
            <w:r w:rsidR="00541802">
              <w:t>bottone “Scopri il Programma” oppure acquistare direttamente il biglietto per l’evento premendo sul bottone “Acquista Adesso”.</w:t>
            </w:r>
          </w:p>
          <w:p w14:paraId="20445ABF" w14:textId="292B0231" w:rsidR="00541802" w:rsidRDefault="00541802" w:rsidP="00541802">
            <w:pPr>
              <w:pStyle w:val="Barralateralegrassetto"/>
              <w:ind w:left="0"/>
            </w:pPr>
            <w:r>
              <w:t xml:space="preserve">   </w:t>
            </w:r>
          </w:p>
          <w:p w14:paraId="6F7BF4D6" w14:textId="77777777" w:rsidR="00541802" w:rsidRDefault="00541802" w:rsidP="00E870D4">
            <w:pPr>
              <w:pStyle w:val="Barralateralegrassetto"/>
            </w:pPr>
          </w:p>
          <w:p w14:paraId="1E9B1733" w14:textId="64ECF5AC" w:rsidR="00541802" w:rsidRPr="00472DC8" w:rsidRDefault="00541802" w:rsidP="00E870D4">
            <w:pPr>
              <w:pStyle w:val="Barralateralegrassetto"/>
            </w:pPr>
          </w:p>
        </w:tc>
      </w:tr>
      <w:tr w:rsidR="00437743" w:rsidRPr="004E00E1" w14:paraId="726750A6" w14:textId="77777777" w:rsidTr="00DC530C">
        <w:trPr>
          <w:trHeight w:val="6768"/>
        </w:trPr>
        <w:tc>
          <w:tcPr>
            <w:tcW w:w="2630" w:type="dxa"/>
          </w:tcPr>
          <w:p w14:paraId="2AF8743B" w14:textId="77777777" w:rsidR="00437743" w:rsidRPr="004E00E1" w:rsidRDefault="00437743" w:rsidP="00AC5B4E">
            <w:pPr>
              <w:pStyle w:val="BarralateraleH2VERDE"/>
              <w:ind w:left="0"/>
            </w:pPr>
          </w:p>
        </w:tc>
        <w:tc>
          <w:tcPr>
            <w:tcW w:w="1056" w:type="dxa"/>
          </w:tcPr>
          <w:p w14:paraId="188FBF79" w14:textId="77777777" w:rsidR="00437743" w:rsidRPr="004E00E1" w:rsidRDefault="00437743">
            <w:pPr>
              <w:rPr>
                <w:rFonts w:ascii="Times New Roman"/>
                <w:sz w:val="17"/>
              </w:rPr>
            </w:pPr>
          </w:p>
        </w:tc>
        <w:tc>
          <w:tcPr>
            <w:tcW w:w="7356" w:type="dxa"/>
          </w:tcPr>
          <w:p w14:paraId="5DB135BC" w14:textId="77777777" w:rsidR="00437743" w:rsidRDefault="00437743" w:rsidP="000C05AE">
            <w:pPr>
              <w:pStyle w:val="IntestazioniH1"/>
              <w:rPr>
                <w:noProof/>
                <w:sz w:val="18"/>
                <w:szCs w:val="18"/>
              </w:rPr>
            </w:pPr>
          </w:p>
        </w:tc>
      </w:tr>
      <w:tr w:rsidR="00437743" w:rsidRPr="004E00E1" w14:paraId="0A35C47E" w14:textId="77777777" w:rsidTr="00DC530C">
        <w:trPr>
          <w:trHeight w:val="6768"/>
        </w:trPr>
        <w:tc>
          <w:tcPr>
            <w:tcW w:w="2630" w:type="dxa"/>
          </w:tcPr>
          <w:p w14:paraId="008DEAF7" w14:textId="77777777" w:rsidR="00437743" w:rsidRPr="004E00E1" w:rsidRDefault="00437743" w:rsidP="00AC5B4E">
            <w:pPr>
              <w:pStyle w:val="BarralateraleH2VERDE"/>
              <w:ind w:left="0"/>
            </w:pPr>
          </w:p>
        </w:tc>
        <w:tc>
          <w:tcPr>
            <w:tcW w:w="1056" w:type="dxa"/>
          </w:tcPr>
          <w:p w14:paraId="5F7BC68B" w14:textId="77777777" w:rsidR="00437743" w:rsidRPr="004E00E1" w:rsidRDefault="00437743">
            <w:pPr>
              <w:rPr>
                <w:rFonts w:ascii="Times New Roman"/>
                <w:sz w:val="17"/>
              </w:rPr>
            </w:pPr>
          </w:p>
        </w:tc>
        <w:tc>
          <w:tcPr>
            <w:tcW w:w="7356" w:type="dxa"/>
          </w:tcPr>
          <w:p w14:paraId="6D9DDBED" w14:textId="3346EDB1" w:rsidR="004F62E3" w:rsidRPr="00147CBE" w:rsidRDefault="004F62E3" w:rsidP="004F62E3">
            <w:pPr>
              <w:pStyle w:val="BarralateraleH2BLU"/>
              <w:numPr>
                <w:ilvl w:val="2"/>
                <w:numId w:val="5"/>
              </w:numPr>
              <w:rPr>
                <w:sz w:val="28"/>
                <w:szCs w:val="24"/>
              </w:rPr>
            </w:pPr>
            <w:r w:rsidRPr="00147CBE">
              <w:rPr>
                <w:sz w:val="28"/>
                <w:szCs w:val="24"/>
              </w:rPr>
              <w:t xml:space="preserve">Fase di progettazione </w:t>
            </w:r>
            <w:r>
              <w:rPr>
                <w:sz w:val="28"/>
                <w:szCs w:val="24"/>
              </w:rPr>
              <w:t>Logica</w:t>
            </w:r>
          </w:p>
          <w:p w14:paraId="78B939CB" w14:textId="77777777" w:rsidR="00437743" w:rsidRDefault="00437743" w:rsidP="000C05AE">
            <w:pPr>
              <w:pStyle w:val="IntestazioniH1"/>
              <w:rPr>
                <w:noProof/>
                <w:sz w:val="18"/>
                <w:szCs w:val="18"/>
              </w:rPr>
            </w:pPr>
          </w:p>
          <w:p w14:paraId="77F8BCC5" w14:textId="77777777" w:rsidR="004F62E3" w:rsidRDefault="004F62E3" w:rsidP="000C05AE">
            <w:pPr>
              <w:pStyle w:val="IntestazioniH1"/>
              <w:rPr>
                <w:noProof/>
                <w:sz w:val="18"/>
                <w:szCs w:val="18"/>
              </w:rPr>
            </w:pPr>
            <w:r>
              <w:rPr>
                <w:noProof/>
                <w:sz w:val="18"/>
                <w:szCs w:val="18"/>
              </w:rPr>
              <w:t>Definiamo adesso lo schema logico relazionale del database applicando le regole di derivazione allo schema concettuale precedentemente ottenuto.</w:t>
            </w:r>
          </w:p>
          <w:p w14:paraId="658D32D3" w14:textId="77777777" w:rsidR="004F62E3" w:rsidRDefault="004F62E3" w:rsidP="00764B60">
            <w:pPr>
              <w:pStyle w:val="IntestazioniH1"/>
              <w:ind w:left="0"/>
              <w:rPr>
                <w:noProof/>
                <w:sz w:val="18"/>
                <w:szCs w:val="18"/>
              </w:rPr>
            </w:pPr>
          </w:p>
          <w:p w14:paraId="720D5837" w14:textId="77777777" w:rsidR="00B201A8" w:rsidRDefault="00B201A8" w:rsidP="00B201A8">
            <w:pPr>
              <w:pStyle w:val="BarralateraleH2VERDE"/>
              <w:rPr>
                <w:noProof/>
              </w:rPr>
            </w:pPr>
            <w:r>
              <w:rPr>
                <w:noProof/>
              </w:rPr>
              <w:t>Schema Logico della base di dati</w:t>
            </w:r>
          </w:p>
          <w:p w14:paraId="24553EB9" w14:textId="77777777" w:rsidR="00B201A8" w:rsidRDefault="00B201A8" w:rsidP="00B201A8">
            <w:pPr>
              <w:pStyle w:val="BarralateraleH2VERDE"/>
              <w:rPr>
                <w:noProof/>
              </w:rPr>
            </w:pPr>
          </w:p>
          <w:p w14:paraId="01CBB7F3" w14:textId="77777777" w:rsidR="00B201A8" w:rsidRPr="00B201A8" w:rsidRDefault="00B201A8" w:rsidP="00B201A8">
            <w:pPr>
              <w:rPr>
                <w:rFonts w:ascii="Baskerville Old Face" w:hAnsi="Baskerville Old Face"/>
                <w:sz w:val="18"/>
                <w:szCs w:val="18"/>
              </w:rPr>
            </w:pPr>
            <w:r w:rsidRPr="00B201A8">
              <w:rPr>
                <w:rFonts w:ascii="Baskerville Old Face" w:hAnsi="Baskerville Old Face"/>
                <w:sz w:val="18"/>
                <w:szCs w:val="18"/>
              </w:rPr>
              <w:t xml:space="preserve">SPETTATORI (Nome, Cognome, Email, Telefono, </w:t>
            </w:r>
            <w:r w:rsidRPr="00B201A8">
              <w:rPr>
                <w:rFonts w:ascii="Baskerville Old Face" w:hAnsi="Baskerville Old Face"/>
                <w:color w:val="70AD47" w:themeColor="accent6"/>
                <w:sz w:val="18"/>
                <w:szCs w:val="18"/>
                <w:u w:val="thick"/>
              </w:rPr>
              <w:t>ID</w:t>
            </w:r>
            <w:r w:rsidRPr="00B201A8">
              <w:rPr>
                <w:rFonts w:ascii="Baskerville Old Face" w:hAnsi="Baskerville Old Face"/>
                <w:sz w:val="18"/>
                <w:szCs w:val="18"/>
              </w:rPr>
              <w:t>);</w:t>
            </w:r>
          </w:p>
          <w:p w14:paraId="7F5CA603" w14:textId="77777777" w:rsidR="00B201A8" w:rsidRPr="00B201A8" w:rsidRDefault="00B201A8" w:rsidP="00B201A8">
            <w:pPr>
              <w:rPr>
                <w:rFonts w:ascii="Baskerville Old Face" w:hAnsi="Baskerville Old Face"/>
                <w:sz w:val="18"/>
                <w:szCs w:val="18"/>
              </w:rPr>
            </w:pPr>
            <w:r w:rsidRPr="00B201A8">
              <w:rPr>
                <w:rFonts w:ascii="Baskerville Old Face" w:hAnsi="Baskerville Old Face"/>
                <w:sz w:val="18"/>
                <w:szCs w:val="18"/>
              </w:rPr>
              <w:t xml:space="preserve">CONCERTI (Descrizione, Titolo, </w:t>
            </w:r>
            <w:proofErr w:type="spellStart"/>
            <w:r w:rsidRPr="00B201A8">
              <w:rPr>
                <w:rFonts w:ascii="Baskerville Old Face" w:hAnsi="Baskerville Old Face"/>
                <w:color w:val="FF0000"/>
                <w:sz w:val="18"/>
                <w:szCs w:val="18"/>
                <w:u w:val="thick"/>
              </w:rPr>
              <w:t>Codice_Concerto</w:t>
            </w:r>
            <w:proofErr w:type="spellEnd"/>
            <w:r w:rsidRPr="00B201A8">
              <w:rPr>
                <w:rFonts w:ascii="Baskerville Old Face" w:hAnsi="Baskerville Old Face"/>
                <w:sz w:val="18"/>
                <w:szCs w:val="18"/>
              </w:rPr>
              <w:t>);</w:t>
            </w:r>
          </w:p>
          <w:p w14:paraId="2059BEE6" w14:textId="77777777" w:rsidR="00B201A8" w:rsidRPr="00B201A8" w:rsidRDefault="00B201A8" w:rsidP="00B201A8">
            <w:pPr>
              <w:rPr>
                <w:rFonts w:ascii="Baskerville Old Face" w:hAnsi="Baskerville Old Face"/>
                <w:sz w:val="18"/>
                <w:szCs w:val="18"/>
              </w:rPr>
            </w:pPr>
            <w:r w:rsidRPr="00B201A8">
              <w:rPr>
                <w:rFonts w:ascii="Baskerville Old Face" w:hAnsi="Baskerville Old Face"/>
                <w:sz w:val="18"/>
                <w:szCs w:val="18"/>
              </w:rPr>
              <w:t xml:space="preserve">BIGLIETTI (Matricola, Descrizione, </w:t>
            </w:r>
            <w:r w:rsidRPr="00B201A8">
              <w:rPr>
                <w:rFonts w:ascii="Baskerville Old Face" w:hAnsi="Baskerville Old Face"/>
                <w:color w:val="70AD47" w:themeColor="accent6"/>
                <w:sz w:val="18"/>
                <w:szCs w:val="18"/>
                <w:u w:val="wavyHeavy"/>
              </w:rPr>
              <w:t>ID</w:t>
            </w:r>
            <w:r w:rsidRPr="00B201A8">
              <w:rPr>
                <w:rFonts w:ascii="Baskerville Old Face" w:hAnsi="Baskerville Old Face"/>
                <w:sz w:val="18"/>
                <w:szCs w:val="18"/>
              </w:rPr>
              <w:t xml:space="preserve">, </w:t>
            </w:r>
            <w:proofErr w:type="spellStart"/>
            <w:r w:rsidRPr="00B201A8">
              <w:rPr>
                <w:rFonts w:ascii="Baskerville Old Face" w:hAnsi="Baskerville Old Face"/>
                <w:color w:val="FF0000"/>
                <w:sz w:val="18"/>
                <w:szCs w:val="18"/>
                <w:u w:val="wave"/>
              </w:rPr>
              <w:t>Codice_Concerto</w:t>
            </w:r>
            <w:proofErr w:type="spellEnd"/>
            <w:r w:rsidRPr="00B201A8">
              <w:rPr>
                <w:rFonts w:ascii="Baskerville Old Face" w:hAnsi="Baskerville Old Face"/>
                <w:sz w:val="18"/>
                <w:szCs w:val="18"/>
              </w:rPr>
              <w:t>, Prezzo);</w:t>
            </w:r>
          </w:p>
          <w:p w14:paraId="2DFD4710" w14:textId="77777777" w:rsidR="00B201A8" w:rsidRPr="00B201A8" w:rsidRDefault="00B201A8" w:rsidP="00B201A8">
            <w:pPr>
              <w:rPr>
                <w:rFonts w:ascii="Baskerville Old Face" w:hAnsi="Baskerville Old Face"/>
                <w:sz w:val="18"/>
                <w:szCs w:val="18"/>
              </w:rPr>
            </w:pPr>
            <w:r w:rsidRPr="00B201A8">
              <w:rPr>
                <w:rFonts w:ascii="Baskerville Old Face" w:hAnsi="Baskerville Old Face"/>
                <w:sz w:val="18"/>
                <w:szCs w:val="18"/>
              </w:rPr>
              <w:t>SALE_CONCERTI (</w:t>
            </w:r>
            <w:proofErr w:type="spellStart"/>
            <w:r w:rsidRPr="00B201A8">
              <w:rPr>
                <w:rFonts w:ascii="Baskerville Old Face" w:hAnsi="Baskerville Old Face"/>
                <w:sz w:val="18"/>
                <w:szCs w:val="18"/>
              </w:rPr>
              <w:t>Capienza_Massima</w:t>
            </w:r>
            <w:proofErr w:type="spellEnd"/>
            <w:r w:rsidRPr="00B201A8">
              <w:rPr>
                <w:rFonts w:ascii="Baskerville Old Face" w:hAnsi="Baskerville Old Face"/>
                <w:sz w:val="18"/>
                <w:szCs w:val="18"/>
              </w:rPr>
              <w:t xml:space="preserve">, </w:t>
            </w:r>
            <w:proofErr w:type="spellStart"/>
            <w:r w:rsidRPr="00B201A8">
              <w:rPr>
                <w:rFonts w:ascii="Baskerville Old Face" w:hAnsi="Baskerville Old Face"/>
                <w:sz w:val="18"/>
                <w:szCs w:val="18"/>
              </w:rPr>
              <w:t>Numero_Posti</w:t>
            </w:r>
            <w:proofErr w:type="spellEnd"/>
            <w:r w:rsidRPr="00B201A8">
              <w:rPr>
                <w:rFonts w:ascii="Baskerville Old Face" w:hAnsi="Baskerville Old Face"/>
                <w:sz w:val="18"/>
                <w:szCs w:val="18"/>
              </w:rPr>
              <w:t xml:space="preserve">, </w:t>
            </w:r>
            <w:proofErr w:type="spellStart"/>
            <w:r w:rsidRPr="00B201A8">
              <w:rPr>
                <w:rFonts w:ascii="Baskerville Old Face" w:hAnsi="Baskerville Old Face"/>
                <w:color w:val="4472C4" w:themeColor="accent1"/>
                <w:sz w:val="18"/>
                <w:szCs w:val="18"/>
                <w:u w:val="thick"/>
              </w:rPr>
              <w:t>Codice_Sala</w:t>
            </w:r>
            <w:proofErr w:type="spellEnd"/>
            <w:r w:rsidRPr="00B201A8">
              <w:rPr>
                <w:rFonts w:ascii="Baskerville Old Face" w:hAnsi="Baskerville Old Face"/>
                <w:sz w:val="18"/>
                <w:szCs w:val="18"/>
              </w:rPr>
              <w:t>, Nome, Indirizzo);</w:t>
            </w:r>
          </w:p>
          <w:p w14:paraId="689BEB8E" w14:textId="77777777" w:rsidR="00B201A8" w:rsidRPr="00B201A8" w:rsidRDefault="00B201A8" w:rsidP="00B201A8">
            <w:pPr>
              <w:rPr>
                <w:rFonts w:ascii="Baskerville Old Face" w:hAnsi="Baskerville Old Face"/>
                <w:sz w:val="18"/>
                <w:szCs w:val="18"/>
              </w:rPr>
            </w:pPr>
            <w:r w:rsidRPr="00B201A8">
              <w:rPr>
                <w:rFonts w:ascii="Baskerville Old Face" w:hAnsi="Baskerville Old Face"/>
                <w:i/>
                <w:iCs/>
                <w:sz w:val="18"/>
                <w:szCs w:val="18"/>
              </w:rPr>
              <w:t>PRENOTATE</w:t>
            </w:r>
            <w:r w:rsidRPr="00B201A8">
              <w:rPr>
                <w:rFonts w:ascii="Baskerville Old Face" w:hAnsi="Baskerville Old Face"/>
                <w:sz w:val="18"/>
                <w:szCs w:val="18"/>
              </w:rPr>
              <w:t xml:space="preserve"> (</w:t>
            </w:r>
            <w:proofErr w:type="spellStart"/>
            <w:r w:rsidRPr="00B201A8">
              <w:rPr>
                <w:rFonts w:ascii="Baskerville Old Face" w:hAnsi="Baskerville Old Face"/>
                <w:color w:val="FF0000"/>
                <w:sz w:val="18"/>
                <w:szCs w:val="18"/>
                <w:u w:val="wave"/>
              </w:rPr>
              <w:t>Codice_Concerto</w:t>
            </w:r>
            <w:proofErr w:type="spellEnd"/>
            <w:r w:rsidRPr="00B201A8">
              <w:rPr>
                <w:rFonts w:ascii="Baskerville Old Face" w:hAnsi="Baskerville Old Face"/>
                <w:sz w:val="18"/>
                <w:szCs w:val="18"/>
              </w:rPr>
              <w:t xml:space="preserve">, </w:t>
            </w:r>
            <w:proofErr w:type="spellStart"/>
            <w:r w:rsidRPr="00B201A8">
              <w:rPr>
                <w:rFonts w:ascii="Baskerville Old Face" w:hAnsi="Baskerville Old Face"/>
                <w:color w:val="00B0F0"/>
                <w:sz w:val="18"/>
                <w:szCs w:val="18"/>
                <w:u w:val="thick"/>
              </w:rPr>
              <w:t>Data_Prenotazione</w:t>
            </w:r>
            <w:proofErr w:type="spellEnd"/>
            <w:r w:rsidRPr="00B201A8">
              <w:rPr>
                <w:rFonts w:ascii="Baskerville Old Face" w:hAnsi="Baskerville Old Face"/>
                <w:sz w:val="18"/>
                <w:szCs w:val="18"/>
              </w:rPr>
              <w:t xml:space="preserve">, </w:t>
            </w:r>
            <w:proofErr w:type="spellStart"/>
            <w:r w:rsidRPr="00B201A8">
              <w:rPr>
                <w:rFonts w:ascii="Baskerville Old Face" w:hAnsi="Baskerville Old Face"/>
                <w:color w:val="4472C4" w:themeColor="accent1"/>
                <w:sz w:val="18"/>
                <w:szCs w:val="18"/>
                <w:u w:val="wavyHeavy"/>
              </w:rPr>
              <w:t>Codice_Sala</w:t>
            </w:r>
            <w:proofErr w:type="spellEnd"/>
            <w:r w:rsidRPr="00B201A8">
              <w:rPr>
                <w:rFonts w:ascii="Baskerville Old Face" w:hAnsi="Baskerville Old Face"/>
                <w:sz w:val="18"/>
                <w:szCs w:val="18"/>
              </w:rPr>
              <w:t>);</w:t>
            </w:r>
          </w:p>
          <w:p w14:paraId="40A89003" w14:textId="77777777" w:rsidR="00B201A8" w:rsidRPr="00B201A8" w:rsidRDefault="00B201A8" w:rsidP="00B201A8">
            <w:pPr>
              <w:rPr>
                <w:rFonts w:ascii="Baskerville Old Face" w:hAnsi="Baskerville Old Face"/>
                <w:sz w:val="18"/>
                <w:szCs w:val="18"/>
              </w:rPr>
            </w:pPr>
            <w:r w:rsidRPr="00B201A8">
              <w:rPr>
                <w:rFonts w:ascii="Baskerville Old Face" w:hAnsi="Baskerville Old Face"/>
                <w:sz w:val="18"/>
                <w:szCs w:val="18"/>
              </w:rPr>
              <w:t>TELEFONI (</w:t>
            </w:r>
            <w:r w:rsidRPr="00B201A8">
              <w:rPr>
                <w:rFonts w:ascii="Baskerville Old Face" w:hAnsi="Baskerville Old Face"/>
                <w:color w:val="FF9999"/>
                <w:sz w:val="18"/>
                <w:szCs w:val="18"/>
                <w:u w:val="thick"/>
              </w:rPr>
              <w:t>Numero</w:t>
            </w:r>
            <w:r w:rsidRPr="00B201A8">
              <w:rPr>
                <w:rFonts w:ascii="Baskerville Old Face" w:hAnsi="Baskerville Old Face"/>
                <w:sz w:val="18"/>
                <w:szCs w:val="18"/>
              </w:rPr>
              <w:t xml:space="preserve">, Tipologia, </w:t>
            </w:r>
            <w:proofErr w:type="spellStart"/>
            <w:r w:rsidRPr="00B201A8">
              <w:rPr>
                <w:rFonts w:ascii="Baskerville Old Face" w:hAnsi="Baskerville Old Face"/>
                <w:color w:val="4472C4" w:themeColor="accent1"/>
                <w:sz w:val="18"/>
                <w:szCs w:val="18"/>
                <w:u w:val="wave"/>
              </w:rPr>
              <w:t>Codice_Sala</w:t>
            </w:r>
            <w:proofErr w:type="spellEnd"/>
            <w:r w:rsidRPr="00B201A8">
              <w:rPr>
                <w:rFonts w:ascii="Baskerville Old Face" w:hAnsi="Baskerville Old Face"/>
                <w:sz w:val="18"/>
                <w:szCs w:val="18"/>
              </w:rPr>
              <w:t>);</w:t>
            </w:r>
          </w:p>
          <w:p w14:paraId="1DA98C5F" w14:textId="77777777" w:rsidR="00B201A8" w:rsidRPr="00B201A8" w:rsidRDefault="00B201A8" w:rsidP="00B201A8">
            <w:pPr>
              <w:rPr>
                <w:rFonts w:ascii="Baskerville Old Face" w:hAnsi="Baskerville Old Face"/>
                <w:sz w:val="18"/>
                <w:szCs w:val="18"/>
              </w:rPr>
            </w:pPr>
            <w:r w:rsidRPr="00B201A8">
              <w:rPr>
                <w:rFonts w:ascii="Baskerville Old Face" w:hAnsi="Baskerville Old Face"/>
                <w:sz w:val="18"/>
                <w:szCs w:val="18"/>
              </w:rPr>
              <w:t>BRANI (</w:t>
            </w:r>
            <w:proofErr w:type="spellStart"/>
            <w:r w:rsidRPr="00B201A8">
              <w:rPr>
                <w:rFonts w:ascii="Baskerville Old Face" w:hAnsi="Baskerville Old Face"/>
                <w:color w:val="FFC000"/>
                <w:sz w:val="18"/>
                <w:szCs w:val="18"/>
                <w:u w:val="thick"/>
              </w:rPr>
              <w:t>Codice_Brano</w:t>
            </w:r>
            <w:proofErr w:type="spellEnd"/>
            <w:r w:rsidRPr="00B201A8">
              <w:rPr>
                <w:rFonts w:ascii="Baskerville Old Face" w:hAnsi="Baskerville Old Face"/>
                <w:sz w:val="18"/>
                <w:szCs w:val="18"/>
              </w:rPr>
              <w:t>, Titolo, Descrizione);</w:t>
            </w:r>
          </w:p>
          <w:p w14:paraId="0C7AE4B8" w14:textId="77777777" w:rsidR="00B201A8" w:rsidRPr="00B201A8" w:rsidRDefault="00B201A8" w:rsidP="00B201A8">
            <w:pPr>
              <w:rPr>
                <w:rFonts w:ascii="Baskerville Old Face" w:hAnsi="Baskerville Old Face"/>
                <w:sz w:val="18"/>
                <w:szCs w:val="18"/>
              </w:rPr>
            </w:pPr>
            <w:r w:rsidRPr="00B201A8">
              <w:rPr>
                <w:rFonts w:ascii="Baskerville Old Face" w:hAnsi="Baskerville Old Face"/>
                <w:i/>
                <w:iCs/>
                <w:sz w:val="18"/>
                <w:szCs w:val="18"/>
              </w:rPr>
              <w:t>PROGRAMMATI</w:t>
            </w:r>
            <w:r w:rsidRPr="00B201A8">
              <w:rPr>
                <w:rFonts w:ascii="Baskerville Old Face" w:hAnsi="Baskerville Old Face"/>
                <w:sz w:val="18"/>
                <w:szCs w:val="18"/>
              </w:rPr>
              <w:t xml:space="preserve"> (Ordine, </w:t>
            </w:r>
            <w:proofErr w:type="spellStart"/>
            <w:r w:rsidRPr="00B201A8">
              <w:rPr>
                <w:rFonts w:ascii="Baskerville Old Face" w:hAnsi="Baskerville Old Face"/>
                <w:color w:val="FF0000"/>
                <w:sz w:val="18"/>
                <w:szCs w:val="18"/>
                <w:u w:val="wave"/>
              </w:rPr>
              <w:t>Codice_Concerto</w:t>
            </w:r>
            <w:proofErr w:type="spellEnd"/>
            <w:r w:rsidRPr="00B201A8">
              <w:rPr>
                <w:rFonts w:ascii="Baskerville Old Face" w:hAnsi="Baskerville Old Face"/>
                <w:sz w:val="18"/>
                <w:szCs w:val="18"/>
              </w:rPr>
              <w:t xml:space="preserve">, </w:t>
            </w:r>
            <w:proofErr w:type="spellStart"/>
            <w:r w:rsidRPr="00B201A8">
              <w:rPr>
                <w:rFonts w:ascii="Baskerville Old Face" w:hAnsi="Baskerville Old Face"/>
                <w:color w:val="FFC000"/>
                <w:sz w:val="18"/>
                <w:szCs w:val="18"/>
                <w:u w:val="wavyHeavy"/>
              </w:rPr>
              <w:t>Codice_Brano</w:t>
            </w:r>
            <w:proofErr w:type="spellEnd"/>
            <w:r w:rsidRPr="00B201A8">
              <w:rPr>
                <w:rFonts w:ascii="Baskerville Old Face" w:hAnsi="Baskerville Old Face"/>
                <w:sz w:val="18"/>
                <w:szCs w:val="18"/>
              </w:rPr>
              <w:t>);</w:t>
            </w:r>
          </w:p>
          <w:p w14:paraId="61A50FE7" w14:textId="77777777" w:rsidR="00B201A8" w:rsidRPr="00B201A8" w:rsidRDefault="00B201A8" w:rsidP="00B201A8">
            <w:pPr>
              <w:rPr>
                <w:rFonts w:ascii="Baskerville Old Face" w:hAnsi="Baskerville Old Face"/>
                <w:sz w:val="18"/>
                <w:szCs w:val="18"/>
              </w:rPr>
            </w:pPr>
            <w:r w:rsidRPr="00B201A8">
              <w:rPr>
                <w:rFonts w:ascii="Baskerville Old Face" w:hAnsi="Baskerville Old Face"/>
                <w:sz w:val="18"/>
                <w:szCs w:val="18"/>
              </w:rPr>
              <w:t>AUTORI (</w:t>
            </w:r>
            <w:proofErr w:type="spellStart"/>
            <w:r w:rsidRPr="00B201A8">
              <w:rPr>
                <w:rFonts w:ascii="Baskerville Old Face" w:hAnsi="Baskerville Old Face"/>
                <w:color w:val="7030A0"/>
                <w:sz w:val="18"/>
                <w:szCs w:val="18"/>
                <w:u w:val="thick"/>
              </w:rPr>
              <w:t>Codice_Autore</w:t>
            </w:r>
            <w:proofErr w:type="spellEnd"/>
            <w:r w:rsidRPr="00B201A8">
              <w:rPr>
                <w:rFonts w:ascii="Baskerville Old Face" w:hAnsi="Baskerville Old Face"/>
                <w:sz w:val="18"/>
                <w:szCs w:val="18"/>
              </w:rPr>
              <w:t>, Nome, Cognome);</w:t>
            </w:r>
          </w:p>
          <w:p w14:paraId="145FFF71" w14:textId="77777777" w:rsidR="00B201A8" w:rsidRPr="00B201A8" w:rsidRDefault="00B201A8" w:rsidP="00B201A8">
            <w:pPr>
              <w:rPr>
                <w:rFonts w:ascii="Baskerville Old Face" w:hAnsi="Baskerville Old Face"/>
                <w:sz w:val="18"/>
                <w:szCs w:val="18"/>
              </w:rPr>
            </w:pPr>
            <w:r w:rsidRPr="00B201A8">
              <w:rPr>
                <w:rFonts w:ascii="Baskerville Old Face" w:hAnsi="Baskerville Old Face"/>
                <w:i/>
                <w:iCs/>
                <w:sz w:val="18"/>
                <w:szCs w:val="18"/>
              </w:rPr>
              <w:t>SCRIVONO</w:t>
            </w:r>
            <w:r w:rsidRPr="00B201A8">
              <w:rPr>
                <w:rFonts w:ascii="Baskerville Old Face" w:hAnsi="Baskerville Old Face"/>
                <w:sz w:val="18"/>
                <w:szCs w:val="18"/>
              </w:rPr>
              <w:t xml:space="preserve"> (</w:t>
            </w:r>
            <w:proofErr w:type="spellStart"/>
            <w:r w:rsidRPr="00B201A8">
              <w:rPr>
                <w:rFonts w:ascii="Baskerville Old Face" w:hAnsi="Baskerville Old Face"/>
                <w:color w:val="7030A0"/>
                <w:sz w:val="18"/>
                <w:szCs w:val="18"/>
                <w:u w:val="wavyHeavy"/>
              </w:rPr>
              <w:t>Codice_Autore</w:t>
            </w:r>
            <w:proofErr w:type="spellEnd"/>
            <w:r w:rsidRPr="00B201A8">
              <w:rPr>
                <w:rFonts w:ascii="Baskerville Old Face" w:hAnsi="Baskerville Old Face"/>
                <w:sz w:val="18"/>
                <w:szCs w:val="18"/>
              </w:rPr>
              <w:t xml:space="preserve">, </w:t>
            </w:r>
            <w:proofErr w:type="spellStart"/>
            <w:r w:rsidRPr="00B201A8">
              <w:rPr>
                <w:rFonts w:ascii="Baskerville Old Face" w:hAnsi="Baskerville Old Face"/>
                <w:color w:val="FFC000"/>
                <w:sz w:val="18"/>
                <w:szCs w:val="18"/>
                <w:u w:val="wavyHeavy"/>
              </w:rPr>
              <w:t>Codice_Brano</w:t>
            </w:r>
            <w:proofErr w:type="spellEnd"/>
            <w:r w:rsidRPr="00B201A8">
              <w:rPr>
                <w:rFonts w:ascii="Baskerville Old Face" w:hAnsi="Baskerville Old Face"/>
                <w:sz w:val="18"/>
                <w:szCs w:val="18"/>
              </w:rPr>
              <w:t>);</w:t>
            </w:r>
          </w:p>
          <w:p w14:paraId="41D74274" w14:textId="77777777" w:rsidR="00B201A8" w:rsidRPr="00B201A8" w:rsidRDefault="00B201A8" w:rsidP="00B201A8">
            <w:pPr>
              <w:rPr>
                <w:rFonts w:ascii="Baskerville Old Face" w:hAnsi="Baskerville Old Face"/>
                <w:sz w:val="18"/>
                <w:szCs w:val="18"/>
              </w:rPr>
            </w:pPr>
            <w:r w:rsidRPr="00B201A8">
              <w:rPr>
                <w:rFonts w:ascii="Baskerville Old Face" w:hAnsi="Baskerville Old Face"/>
                <w:sz w:val="18"/>
                <w:szCs w:val="18"/>
              </w:rPr>
              <w:t>ESECUTORI (</w:t>
            </w:r>
            <w:proofErr w:type="spellStart"/>
            <w:r w:rsidRPr="00B201A8">
              <w:rPr>
                <w:rFonts w:ascii="Baskerville Old Face" w:hAnsi="Baskerville Old Face"/>
                <w:sz w:val="18"/>
                <w:szCs w:val="18"/>
              </w:rPr>
              <w:t>Stato_Di_Provenienza</w:t>
            </w:r>
            <w:proofErr w:type="spellEnd"/>
            <w:r w:rsidRPr="00B201A8">
              <w:rPr>
                <w:rFonts w:ascii="Baskerville Old Face" w:hAnsi="Baskerville Old Face"/>
                <w:sz w:val="18"/>
                <w:szCs w:val="18"/>
              </w:rPr>
              <w:t xml:space="preserve">, </w:t>
            </w:r>
            <w:r w:rsidRPr="00B201A8">
              <w:rPr>
                <w:rFonts w:ascii="Baskerville Old Face" w:hAnsi="Baskerville Old Face"/>
                <w:color w:val="FF66FF"/>
                <w:sz w:val="18"/>
                <w:szCs w:val="18"/>
                <w:u w:val="thick"/>
              </w:rPr>
              <w:t>Matricola</w:t>
            </w:r>
            <w:r w:rsidRPr="00B201A8">
              <w:rPr>
                <w:rFonts w:ascii="Baskerville Old Face" w:hAnsi="Baskerville Old Face"/>
                <w:sz w:val="18"/>
                <w:szCs w:val="18"/>
              </w:rPr>
              <w:t>, Nome);</w:t>
            </w:r>
          </w:p>
          <w:p w14:paraId="7A1D4304" w14:textId="77777777" w:rsidR="00B201A8" w:rsidRPr="00B201A8" w:rsidRDefault="00B201A8" w:rsidP="00B201A8">
            <w:pPr>
              <w:rPr>
                <w:rFonts w:ascii="Baskerville Old Face" w:hAnsi="Baskerville Old Face"/>
                <w:sz w:val="18"/>
                <w:szCs w:val="18"/>
              </w:rPr>
            </w:pPr>
            <w:r w:rsidRPr="00B201A8">
              <w:rPr>
                <w:rFonts w:ascii="Baskerville Old Face" w:hAnsi="Baskerville Old Face"/>
                <w:sz w:val="18"/>
                <w:szCs w:val="18"/>
              </w:rPr>
              <w:t>SOLISTI (</w:t>
            </w:r>
            <w:proofErr w:type="spellStart"/>
            <w:r w:rsidRPr="00B201A8">
              <w:rPr>
                <w:rFonts w:ascii="Baskerville Old Face" w:hAnsi="Baskerville Old Face"/>
                <w:sz w:val="18"/>
                <w:szCs w:val="18"/>
              </w:rPr>
              <w:t>Strumento_Suonato</w:t>
            </w:r>
            <w:proofErr w:type="spellEnd"/>
            <w:r w:rsidRPr="00B201A8">
              <w:rPr>
                <w:rFonts w:ascii="Baskerville Old Face" w:hAnsi="Baskerville Old Face"/>
                <w:sz w:val="18"/>
                <w:szCs w:val="18"/>
              </w:rPr>
              <w:t xml:space="preserve">, </w:t>
            </w:r>
            <w:r w:rsidRPr="00B201A8">
              <w:rPr>
                <w:rFonts w:ascii="Baskerville Old Face" w:hAnsi="Baskerville Old Face"/>
                <w:color w:val="FF66FF"/>
                <w:sz w:val="18"/>
                <w:szCs w:val="18"/>
                <w:u w:val="wavyHeavy"/>
              </w:rPr>
              <w:t>Matricola</w:t>
            </w:r>
            <w:r w:rsidRPr="00B201A8">
              <w:rPr>
                <w:rFonts w:ascii="Baskerville Old Face" w:hAnsi="Baskerville Old Face"/>
                <w:sz w:val="18"/>
                <w:szCs w:val="18"/>
              </w:rPr>
              <w:t>);</w:t>
            </w:r>
          </w:p>
          <w:p w14:paraId="4FA0D95A" w14:textId="77777777" w:rsidR="00B201A8" w:rsidRPr="00B201A8" w:rsidRDefault="00B201A8" w:rsidP="00B201A8">
            <w:pPr>
              <w:rPr>
                <w:rFonts w:ascii="Baskerville Old Face" w:hAnsi="Baskerville Old Face"/>
                <w:sz w:val="18"/>
                <w:szCs w:val="18"/>
              </w:rPr>
            </w:pPr>
            <w:r w:rsidRPr="00B201A8">
              <w:rPr>
                <w:rFonts w:ascii="Baskerville Old Face" w:hAnsi="Baskerville Old Face"/>
                <w:sz w:val="18"/>
                <w:szCs w:val="18"/>
              </w:rPr>
              <w:t>ORCHESTRE (</w:t>
            </w:r>
            <w:proofErr w:type="spellStart"/>
            <w:r w:rsidRPr="00B201A8">
              <w:rPr>
                <w:rFonts w:ascii="Baskerville Old Face" w:hAnsi="Baskerville Old Face"/>
                <w:sz w:val="18"/>
                <w:szCs w:val="18"/>
              </w:rPr>
              <w:t>Nome_Direttore</w:t>
            </w:r>
            <w:proofErr w:type="spellEnd"/>
            <w:r w:rsidRPr="00B201A8">
              <w:rPr>
                <w:rFonts w:ascii="Baskerville Old Face" w:hAnsi="Baskerville Old Face"/>
                <w:sz w:val="18"/>
                <w:szCs w:val="18"/>
              </w:rPr>
              <w:t xml:space="preserve">, </w:t>
            </w:r>
            <w:proofErr w:type="spellStart"/>
            <w:r w:rsidRPr="00B201A8">
              <w:rPr>
                <w:rFonts w:ascii="Baskerville Old Face" w:hAnsi="Baskerville Old Face"/>
                <w:sz w:val="18"/>
                <w:szCs w:val="18"/>
              </w:rPr>
              <w:t>Numero_Di_Elementi</w:t>
            </w:r>
            <w:proofErr w:type="spellEnd"/>
            <w:r w:rsidRPr="00B201A8">
              <w:rPr>
                <w:rFonts w:ascii="Baskerville Old Face" w:hAnsi="Baskerville Old Face"/>
                <w:sz w:val="18"/>
                <w:szCs w:val="18"/>
              </w:rPr>
              <w:t xml:space="preserve">, </w:t>
            </w:r>
            <w:r w:rsidRPr="00B201A8">
              <w:rPr>
                <w:rFonts w:ascii="Baskerville Old Face" w:hAnsi="Baskerville Old Face"/>
                <w:color w:val="FF66FF"/>
                <w:sz w:val="18"/>
                <w:szCs w:val="18"/>
                <w:u w:val="wavyHeavy"/>
              </w:rPr>
              <w:t>Matricola</w:t>
            </w:r>
            <w:r w:rsidRPr="00B201A8">
              <w:rPr>
                <w:rFonts w:ascii="Baskerville Old Face" w:hAnsi="Baskerville Old Face"/>
                <w:sz w:val="18"/>
                <w:szCs w:val="18"/>
              </w:rPr>
              <w:t>);</w:t>
            </w:r>
          </w:p>
          <w:p w14:paraId="68BF36EC" w14:textId="77777777" w:rsidR="00B201A8" w:rsidRPr="00B201A8" w:rsidRDefault="00B201A8" w:rsidP="00B201A8">
            <w:pPr>
              <w:rPr>
                <w:rFonts w:ascii="Baskerville Old Face" w:hAnsi="Baskerville Old Face"/>
                <w:sz w:val="18"/>
                <w:szCs w:val="18"/>
              </w:rPr>
            </w:pPr>
            <w:r w:rsidRPr="00B201A8">
              <w:rPr>
                <w:rFonts w:ascii="Baskerville Old Face" w:hAnsi="Baskerville Old Face"/>
                <w:sz w:val="18"/>
                <w:szCs w:val="18"/>
              </w:rPr>
              <w:t>ORCHESTRALI (</w:t>
            </w:r>
            <w:proofErr w:type="spellStart"/>
            <w:r w:rsidRPr="00B201A8">
              <w:rPr>
                <w:rFonts w:ascii="Baskerville Old Face" w:hAnsi="Baskerville Old Face"/>
                <w:color w:val="92D050"/>
                <w:sz w:val="18"/>
                <w:szCs w:val="18"/>
                <w:u w:val="thick"/>
              </w:rPr>
              <w:t>Codice_Orchestrale</w:t>
            </w:r>
            <w:proofErr w:type="spellEnd"/>
            <w:r w:rsidRPr="00B201A8">
              <w:rPr>
                <w:rFonts w:ascii="Baskerville Old Face" w:hAnsi="Baskerville Old Face"/>
                <w:sz w:val="18"/>
                <w:szCs w:val="18"/>
              </w:rPr>
              <w:t xml:space="preserve">, Nome, </w:t>
            </w:r>
            <w:proofErr w:type="spellStart"/>
            <w:r w:rsidRPr="00B201A8">
              <w:rPr>
                <w:rFonts w:ascii="Baskerville Old Face" w:hAnsi="Baskerville Old Face"/>
                <w:sz w:val="18"/>
                <w:szCs w:val="18"/>
              </w:rPr>
              <w:t>Data_Nascita</w:t>
            </w:r>
            <w:proofErr w:type="spellEnd"/>
            <w:r w:rsidRPr="00B201A8">
              <w:rPr>
                <w:rFonts w:ascii="Baskerville Old Face" w:hAnsi="Baskerville Old Face"/>
                <w:sz w:val="18"/>
                <w:szCs w:val="18"/>
              </w:rPr>
              <w:t xml:space="preserve">, </w:t>
            </w:r>
            <w:r w:rsidRPr="00B201A8">
              <w:rPr>
                <w:rFonts w:ascii="Baskerville Old Face" w:hAnsi="Baskerville Old Face"/>
                <w:b/>
                <w:bCs/>
                <w:color w:val="FF66FF"/>
                <w:sz w:val="18"/>
                <w:szCs w:val="18"/>
                <w:u w:val="wave"/>
              </w:rPr>
              <w:t>Matricola</w:t>
            </w:r>
            <w:r w:rsidRPr="00B201A8">
              <w:rPr>
                <w:rFonts w:ascii="Baskerville Old Face" w:hAnsi="Baskerville Old Face"/>
                <w:b/>
                <w:bCs/>
                <w:sz w:val="18"/>
                <w:szCs w:val="18"/>
                <w:u w:val="wave"/>
              </w:rPr>
              <w:t>,</w:t>
            </w:r>
            <w:r w:rsidRPr="00B201A8">
              <w:rPr>
                <w:rFonts w:ascii="Baskerville Old Face" w:hAnsi="Baskerville Old Face"/>
                <w:sz w:val="18"/>
                <w:szCs w:val="18"/>
              </w:rPr>
              <w:t xml:space="preserve"> </w:t>
            </w:r>
            <w:proofErr w:type="spellStart"/>
            <w:r w:rsidRPr="00B201A8">
              <w:rPr>
                <w:rFonts w:ascii="Baskerville Old Face" w:hAnsi="Baskerville Old Face"/>
                <w:sz w:val="18"/>
                <w:szCs w:val="18"/>
              </w:rPr>
              <w:t>Strumento_Suonato</w:t>
            </w:r>
            <w:proofErr w:type="spellEnd"/>
            <w:r w:rsidRPr="00B201A8">
              <w:rPr>
                <w:rFonts w:ascii="Baskerville Old Face" w:hAnsi="Baskerville Old Face"/>
                <w:sz w:val="18"/>
                <w:szCs w:val="18"/>
              </w:rPr>
              <w:t>);</w:t>
            </w:r>
          </w:p>
          <w:p w14:paraId="0AAAE4CA" w14:textId="77777777" w:rsidR="00B201A8" w:rsidRPr="00B201A8" w:rsidRDefault="00B201A8" w:rsidP="00B201A8">
            <w:pPr>
              <w:rPr>
                <w:rFonts w:ascii="Baskerville Old Face" w:hAnsi="Baskerville Old Face"/>
                <w:sz w:val="18"/>
                <w:szCs w:val="18"/>
              </w:rPr>
            </w:pPr>
            <w:r w:rsidRPr="00B201A8">
              <w:rPr>
                <w:rFonts w:ascii="Baskerville Old Face" w:hAnsi="Baskerville Old Face"/>
                <w:i/>
                <w:iCs/>
                <w:sz w:val="18"/>
                <w:szCs w:val="18"/>
              </w:rPr>
              <w:t>SUONANO</w:t>
            </w:r>
            <w:r w:rsidRPr="00B201A8">
              <w:rPr>
                <w:rFonts w:ascii="Baskerville Old Face" w:hAnsi="Baskerville Old Face"/>
                <w:sz w:val="18"/>
                <w:szCs w:val="18"/>
              </w:rPr>
              <w:t xml:space="preserve"> (</w:t>
            </w:r>
            <w:r w:rsidRPr="00B201A8">
              <w:rPr>
                <w:rFonts w:ascii="Baskerville Old Face" w:hAnsi="Baskerville Old Face"/>
                <w:color w:val="FF66FF"/>
                <w:sz w:val="18"/>
                <w:szCs w:val="18"/>
                <w:u w:val="wavyHeavy"/>
              </w:rPr>
              <w:t>Matricola</w:t>
            </w:r>
            <w:r w:rsidRPr="00B201A8">
              <w:rPr>
                <w:rFonts w:ascii="Baskerville Old Face" w:hAnsi="Baskerville Old Face"/>
                <w:sz w:val="18"/>
                <w:szCs w:val="18"/>
              </w:rPr>
              <w:t xml:space="preserve">, </w:t>
            </w:r>
            <w:proofErr w:type="spellStart"/>
            <w:r w:rsidRPr="00B201A8">
              <w:rPr>
                <w:rFonts w:ascii="Baskerville Old Face" w:hAnsi="Baskerville Old Face"/>
                <w:color w:val="FFC000"/>
                <w:sz w:val="18"/>
                <w:szCs w:val="18"/>
                <w:u w:val="wavyHeavy"/>
              </w:rPr>
              <w:t>Codice_Brano</w:t>
            </w:r>
            <w:proofErr w:type="spellEnd"/>
            <w:r w:rsidRPr="00B201A8">
              <w:rPr>
                <w:rFonts w:ascii="Baskerville Old Face" w:hAnsi="Baskerville Old Face"/>
                <w:sz w:val="18"/>
                <w:szCs w:val="18"/>
              </w:rPr>
              <w:t xml:space="preserve">);  </w:t>
            </w:r>
          </w:p>
          <w:p w14:paraId="5917BFD2" w14:textId="77777777" w:rsidR="00B201A8" w:rsidRDefault="00B201A8" w:rsidP="00B201A8">
            <w:pPr>
              <w:rPr>
                <w:rFonts w:ascii="Baskerville Old Face" w:hAnsi="Baskerville Old Face"/>
                <w:sz w:val="36"/>
                <w:szCs w:val="36"/>
              </w:rPr>
            </w:pPr>
          </w:p>
          <w:p w14:paraId="2A7CA0E9" w14:textId="04FE216E" w:rsidR="00B201A8" w:rsidRDefault="00B201A8" w:rsidP="00B201A8">
            <w:pPr>
              <w:pStyle w:val="BarralateraleH2VERDE"/>
              <w:rPr>
                <w:noProof/>
              </w:rPr>
            </w:pPr>
          </w:p>
        </w:tc>
      </w:tr>
      <w:tr w:rsidR="00437743" w:rsidRPr="004E00E1" w14:paraId="38B8C16A" w14:textId="77777777" w:rsidTr="00DC530C">
        <w:trPr>
          <w:trHeight w:val="841"/>
        </w:trPr>
        <w:tc>
          <w:tcPr>
            <w:tcW w:w="2630" w:type="dxa"/>
          </w:tcPr>
          <w:p w14:paraId="74DDE6FE" w14:textId="77777777" w:rsidR="00437743" w:rsidRDefault="00437743" w:rsidP="00AC5B4E">
            <w:pPr>
              <w:pStyle w:val="BarralateraleH2VERDE"/>
              <w:ind w:left="0"/>
            </w:pPr>
          </w:p>
          <w:p w14:paraId="047A8160" w14:textId="62D56CBB" w:rsidR="00DC530C" w:rsidRPr="00DC530C" w:rsidRDefault="00DC530C" w:rsidP="00DC530C"/>
        </w:tc>
        <w:tc>
          <w:tcPr>
            <w:tcW w:w="1056" w:type="dxa"/>
          </w:tcPr>
          <w:p w14:paraId="6AC1F2C0" w14:textId="77777777" w:rsidR="00437743" w:rsidRPr="004E00E1" w:rsidRDefault="00437743">
            <w:pPr>
              <w:rPr>
                <w:rFonts w:ascii="Times New Roman"/>
                <w:sz w:val="17"/>
              </w:rPr>
            </w:pPr>
          </w:p>
        </w:tc>
        <w:tc>
          <w:tcPr>
            <w:tcW w:w="7356" w:type="dxa"/>
          </w:tcPr>
          <w:p w14:paraId="41054528" w14:textId="77777777" w:rsidR="00DC530C" w:rsidRDefault="00DC530C" w:rsidP="00B201A8">
            <w:pPr>
              <w:pStyle w:val="BarralateraleH2VERDE"/>
              <w:rPr>
                <w:noProof/>
              </w:rPr>
            </w:pPr>
          </w:p>
          <w:p w14:paraId="2665D239" w14:textId="77777777" w:rsidR="00DC530C" w:rsidRDefault="00DC530C" w:rsidP="00B201A8">
            <w:pPr>
              <w:pStyle w:val="BarralateraleH2VERDE"/>
              <w:rPr>
                <w:noProof/>
              </w:rPr>
            </w:pPr>
          </w:p>
          <w:p w14:paraId="1D67E8CC" w14:textId="77777777" w:rsidR="00DC530C" w:rsidRDefault="00DC530C" w:rsidP="00B201A8">
            <w:pPr>
              <w:pStyle w:val="BarralateraleH2VERDE"/>
              <w:rPr>
                <w:noProof/>
              </w:rPr>
            </w:pPr>
          </w:p>
          <w:p w14:paraId="4D6C08D7" w14:textId="77777777" w:rsidR="00DC530C" w:rsidRDefault="00DC530C" w:rsidP="00B201A8">
            <w:pPr>
              <w:pStyle w:val="BarralateraleH2VERDE"/>
              <w:rPr>
                <w:noProof/>
              </w:rPr>
            </w:pPr>
          </w:p>
          <w:p w14:paraId="3179CBF0" w14:textId="77777777" w:rsidR="00DC530C" w:rsidRDefault="00DC530C" w:rsidP="00B201A8">
            <w:pPr>
              <w:pStyle w:val="BarralateraleH2VERDE"/>
              <w:rPr>
                <w:noProof/>
              </w:rPr>
            </w:pPr>
          </w:p>
          <w:p w14:paraId="709A6D61" w14:textId="77777777" w:rsidR="00DC530C" w:rsidRDefault="00DC530C" w:rsidP="00B201A8">
            <w:pPr>
              <w:pStyle w:val="BarralateraleH2VERDE"/>
              <w:rPr>
                <w:noProof/>
              </w:rPr>
            </w:pPr>
          </w:p>
          <w:p w14:paraId="487802DF" w14:textId="77777777" w:rsidR="00DC530C" w:rsidRDefault="00DC530C" w:rsidP="00B201A8">
            <w:pPr>
              <w:pStyle w:val="BarralateraleH2VERDE"/>
              <w:rPr>
                <w:noProof/>
              </w:rPr>
            </w:pPr>
          </w:p>
          <w:p w14:paraId="556352E7" w14:textId="6519225F" w:rsidR="00DC530C" w:rsidRDefault="00DC530C" w:rsidP="00B201A8">
            <w:pPr>
              <w:pStyle w:val="BarralateraleH2VERDE"/>
              <w:rPr>
                <w:noProof/>
              </w:rPr>
            </w:pPr>
          </w:p>
          <w:p w14:paraId="10488A47" w14:textId="77777777" w:rsidR="00764B60" w:rsidRDefault="00764B60" w:rsidP="00B201A8">
            <w:pPr>
              <w:pStyle w:val="BarralateraleH2VERDE"/>
              <w:rPr>
                <w:noProof/>
              </w:rPr>
            </w:pPr>
          </w:p>
          <w:p w14:paraId="155DACB8" w14:textId="77777777" w:rsidR="00DC530C" w:rsidRDefault="00DC530C" w:rsidP="00B201A8">
            <w:pPr>
              <w:pStyle w:val="BarralateraleH2VERDE"/>
              <w:rPr>
                <w:noProof/>
              </w:rPr>
            </w:pPr>
          </w:p>
          <w:p w14:paraId="2AC06FBD" w14:textId="5E704D98" w:rsidR="00437743" w:rsidRDefault="00B201A8" w:rsidP="00B201A8">
            <w:pPr>
              <w:pStyle w:val="BarralateraleH2VERDE"/>
              <w:rPr>
                <w:noProof/>
              </w:rPr>
            </w:pPr>
            <w:r>
              <w:rPr>
                <w:noProof/>
              </w:rPr>
              <w:lastRenderedPageBreak/>
              <w:t>Schema logico della base dati formato tabellare</w:t>
            </w:r>
          </w:p>
          <w:p w14:paraId="2D8A9667" w14:textId="338B754F" w:rsidR="00DC530C" w:rsidRDefault="00DC530C" w:rsidP="00DC530C">
            <w:pPr>
              <w:pStyle w:val="BarralateraleH2VERDE"/>
              <w:ind w:left="0"/>
              <w:rPr>
                <w:noProof/>
              </w:rPr>
            </w:pPr>
          </w:p>
        </w:tc>
      </w:tr>
    </w:tbl>
    <w:tbl>
      <w:tblPr>
        <w:tblStyle w:val="Tabellagriglia7acolori1"/>
        <w:tblW w:w="0" w:type="auto"/>
        <w:tblLayout w:type="fixed"/>
        <w:tblLook w:val="04A0" w:firstRow="1" w:lastRow="0" w:firstColumn="1" w:lastColumn="0" w:noHBand="0" w:noVBand="1"/>
      </w:tblPr>
      <w:tblGrid>
        <w:gridCol w:w="3402"/>
        <w:gridCol w:w="2835"/>
        <w:gridCol w:w="811"/>
        <w:gridCol w:w="1316"/>
        <w:gridCol w:w="2678"/>
      </w:tblGrid>
      <w:tr w:rsidR="00DC530C" w14:paraId="092D4DA7" w14:textId="77777777" w:rsidTr="00DC530C">
        <w:trPr>
          <w:cnfStyle w:val="100000000000" w:firstRow="1" w:lastRow="0" w:firstColumn="0" w:lastColumn="0" w:oddVBand="0" w:evenVBand="0" w:oddHBand="0" w:evenHBand="0" w:firstRowFirstColumn="0" w:firstRowLastColumn="0" w:lastRowFirstColumn="0" w:lastRowLastColumn="0"/>
          <w:trHeight w:val="408"/>
        </w:trPr>
        <w:tc>
          <w:tcPr>
            <w:cnfStyle w:val="001000000100" w:firstRow="0" w:lastRow="0" w:firstColumn="1" w:lastColumn="0" w:oddVBand="0" w:evenVBand="0" w:oddHBand="0" w:evenHBand="0" w:firstRowFirstColumn="1" w:firstRowLastColumn="0" w:lastRowFirstColumn="0" w:lastRowLastColumn="0"/>
            <w:tcW w:w="3402" w:type="dxa"/>
          </w:tcPr>
          <w:p w14:paraId="25A03CC2" w14:textId="77777777" w:rsidR="00DC530C" w:rsidRDefault="00DC530C" w:rsidP="00700BD4">
            <w:pPr>
              <w:rPr>
                <w:rFonts w:ascii="Baskerville Old Face" w:hAnsi="Baskerville Old Face"/>
                <w:sz w:val="36"/>
                <w:szCs w:val="36"/>
              </w:rPr>
            </w:pPr>
            <w:r>
              <w:rPr>
                <w:rFonts w:ascii="Baskerville Old Face" w:hAnsi="Baskerville Old Face"/>
                <w:sz w:val="36"/>
                <w:szCs w:val="36"/>
              </w:rPr>
              <w:lastRenderedPageBreak/>
              <w:t>Entità</w:t>
            </w:r>
          </w:p>
        </w:tc>
        <w:tc>
          <w:tcPr>
            <w:tcW w:w="2835" w:type="dxa"/>
          </w:tcPr>
          <w:p w14:paraId="0F479387" w14:textId="77777777" w:rsidR="00DC530C" w:rsidRDefault="00DC530C" w:rsidP="00700BD4">
            <w:pPr>
              <w:cnfStyle w:val="100000000000" w:firstRow="1" w:lastRow="0" w:firstColumn="0" w:lastColumn="0" w:oddVBand="0" w:evenVBand="0" w:oddHBand="0"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Attributi</w:t>
            </w:r>
          </w:p>
        </w:tc>
        <w:tc>
          <w:tcPr>
            <w:tcW w:w="811" w:type="dxa"/>
          </w:tcPr>
          <w:p w14:paraId="47F36C99" w14:textId="77777777" w:rsidR="00DC530C" w:rsidRDefault="00DC530C" w:rsidP="00700BD4">
            <w:pPr>
              <w:cnfStyle w:val="100000000000" w:firstRow="1" w:lastRow="0" w:firstColumn="0" w:lastColumn="0" w:oddVBand="0" w:evenVBand="0" w:oddHBand="0"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Chiavi</w:t>
            </w:r>
          </w:p>
        </w:tc>
        <w:tc>
          <w:tcPr>
            <w:tcW w:w="1316" w:type="dxa"/>
          </w:tcPr>
          <w:p w14:paraId="6099F927" w14:textId="77777777" w:rsidR="00DC530C" w:rsidRDefault="00DC530C" w:rsidP="00700BD4">
            <w:pPr>
              <w:cnfStyle w:val="100000000000" w:firstRow="1" w:lastRow="0" w:firstColumn="0" w:lastColumn="0" w:oddVBand="0" w:evenVBand="0" w:oddHBand="0"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formato</w:t>
            </w:r>
          </w:p>
        </w:tc>
        <w:tc>
          <w:tcPr>
            <w:tcW w:w="2678" w:type="dxa"/>
          </w:tcPr>
          <w:p w14:paraId="178D9CD6" w14:textId="77777777" w:rsidR="00DC530C" w:rsidRDefault="00DC530C" w:rsidP="00700BD4">
            <w:pPr>
              <w:cnfStyle w:val="100000000000" w:firstRow="1" w:lastRow="0" w:firstColumn="0" w:lastColumn="0" w:oddVBand="0" w:evenVBand="0" w:oddHBand="0" w:evenHBand="0" w:firstRowFirstColumn="0" w:firstRowLastColumn="0" w:lastRowFirstColumn="0" w:lastRowLastColumn="0"/>
              <w:rPr>
                <w:rFonts w:ascii="Baskerville Old Face" w:hAnsi="Baskerville Old Face"/>
                <w:b w:val="0"/>
                <w:bCs w:val="0"/>
                <w:sz w:val="36"/>
                <w:szCs w:val="36"/>
              </w:rPr>
            </w:pPr>
            <w:r>
              <w:rPr>
                <w:rFonts w:ascii="Baskerville Old Face" w:hAnsi="Baskerville Old Face"/>
                <w:sz w:val="36"/>
                <w:szCs w:val="36"/>
              </w:rPr>
              <w:t>Dimensione</w:t>
            </w:r>
          </w:p>
          <w:p w14:paraId="0DF849A1" w14:textId="1F97A47A" w:rsidR="00DC530C" w:rsidRDefault="00DC530C" w:rsidP="00700BD4">
            <w:pPr>
              <w:cnfStyle w:val="100000000000" w:firstRow="1" w:lastRow="0" w:firstColumn="0" w:lastColumn="0" w:oddVBand="0" w:evenVBand="0" w:oddHBand="0"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(byte)</w:t>
            </w:r>
          </w:p>
        </w:tc>
      </w:tr>
      <w:tr w:rsidR="00DC530C" w14:paraId="5C9F110B" w14:textId="77777777" w:rsidTr="00DC530C">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tcPr>
          <w:p w14:paraId="2A08C0EF" w14:textId="77777777" w:rsidR="00DC530C" w:rsidRDefault="00DC530C" w:rsidP="00700BD4">
            <w:pPr>
              <w:rPr>
                <w:rFonts w:ascii="Baskerville Old Face" w:hAnsi="Baskerville Old Face"/>
                <w:sz w:val="36"/>
                <w:szCs w:val="36"/>
              </w:rPr>
            </w:pPr>
            <w:r>
              <w:rPr>
                <w:rFonts w:ascii="Baskerville Old Face" w:hAnsi="Baskerville Old Face"/>
                <w:sz w:val="36"/>
                <w:szCs w:val="36"/>
              </w:rPr>
              <w:t>SPETTATORI</w:t>
            </w:r>
          </w:p>
        </w:tc>
        <w:tc>
          <w:tcPr>
            <w:tcW w:w="2835" w:type="dxa"/>
          </w:tcPr>
          <w:p w14:paraId="2CDE4C52"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p>
        </w:tc>
        <w:tc>
          <w:tcPr>
            <w:tcW w:w="811" w:type="dxa"/>
          </w:tcPr>
          <w:p w14:paraId="6722A1CE" w14:textId="77777777" w:rsidR="00DC530C" w:rsidRDefault="00DC530C" w:rsidP="00700BD4">
            <w:pPr>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p>
        </w:tc>
        <w:tc>
          <w:tcPr>
            <w:tcW w:w="1316" w:type="dxa"/>
          </w:tcPr>
          <w:p w14:paraId="36A648A2"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p>
        </w:tc>
        <w:tc>
          <w:tcPr>
            <w:tcW w:w="2678" w:type="dxa"/>
          </w:tcPr>
          <w:p w14:paraId="243D3ECD" w14:textId="77777777" w:rsidR="00DC530C" w:rsidRDefault="00DC530C" w:rsidP="00700BD4">
            <w:pPr>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p>
        </w:tc>
      </w:tr>
      <w:tr w:rsidR="00DC530C" w14:paraId="2819E2EA" w14:textId="77777777" w:rsidTr="00DC530C">
        <w:trPr>
          <w:trHeight w:val="408"/>
        </w:trPr>
        <w:tc>
          <w:tcPr>
            <w:cnfStyle w:val="001000000000" w:firstRow="0" w:lastRow="0" w:firstColumn="1" w:lastColumn="0" w:oddVBand="0" w:evenVBand="0" w:oddHBand="0" w:evenHBand="0" w:firstRowFirstColumn="0" w:firstRowLastColumn="0" w:lastRowFirstColumn="0" w:lastRowLastColumn="0"/>
            <w:tcW w:w="3402" w:type="dxa"/>
          </w:tcPr>
          <w:p w14:paraId="5D5DB347" w14:textId="77777777" w:rsidR="00DC530C" w:rsidRDefault="00DC530C" w:rsidP="00700BD4">
            <w:pPr>
              <w:rPr>
                <w:rFonts w:ascii="Baskerville Old Face" w:hAnsi="Baskerville Old Face"/>
                <w:sz w:val="36"/>
                <w:szCs w:val="36"/>
              </w:rPr>
            </w:pPr>
          </w:p>
        </w:tc>
        <w:tc>
          <w:tcPr>
            <w:tcW w:w="2835" w:type="dxa"/>
          </w:tcPr>
          <w:p w14:paraId="6EB3944A"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Nome</w:t>
            </w:r>
          </w:p>
        </w:tc>
        <w:tc>
          <w:tcPr>
            <w:tcW w:w="811" w:type="dxa"/>
          </w:tcPr>
          <w:p w14:paraId="7A4CD17E" w14:textId="77777777" w:rsidR="00DC530C" w:rsidRDefault="00DC530C" w:rsidP="00700BD4">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
        </w:tc>
        <w:tc>
          <w:tcPr>
            <w:tcW w:w="1316" w:type="dxa"/>
          </w:tcPr>
          <w:p w14:paraId="700DBD4A"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Stringa</w:t>
            </w:r>
          </w:p>
        </w:tc>
        <w:tc>
          <w:tcPr>
            <w:tcW w:w="2678" w:type="dxa"/>
          </w:tcPr>
          <w:p w14:paraId="5A23BD16" w14:textId="77777777" w:rsidR="00DC530C" w:rsidRDefault="00DC530C" w:rsidP="00700BD4">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45</w:t>
            </w:r>
          </w:p>
        </w:tc>
      </w:tr>
      <w:tr w:rsidR="00DC530C" w14:paraId="18C77498" w14:textId="77777777" w:rsidTr="00DC530C">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tcPr>
          <w:p w14:paraId="0422F065" w14:textId="77777777" w:rsidR="00DC530C" w:rsidRDefault="00DC530C" w:rsidP="00700BD4">
            <w:pPr>
              <w:rPr>
                <w:rFonts w:ascii="Baskerville Old Face" w:hAnsi="Baskerville Old Face"/>
                <w:sz w:val="36"/>
                <w:szCs w:val="36"/>
              </w:rPr>
            </w:pPr>
          </w:p>
        </w:tc>
        <w:tc>
          <w:tcPr>
            <w:tcW w:w="2835" w:type="dxa"/>
          </w:tcPr>
          <w:p w14:paraId="4B6D0DCF"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Cognome</w:t>
            </w:r>
          </w:p>
        </w:tc>
        <w:tc>
          <w:tcPr>
            <w:tcW w:w="811" w:type="dxa"/>
          </w:tcPr>
          <w:p w14:paraId="31B7A41A" w14:textId="77777777" w:rsidR="00DC530C" w:rsidRDefault="00DC530C" w:rsidP="00700BD4">
            <w:pPr>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p>
        </w:tc>
        <w:tc>
          <w:tcPr>
            <w:tcW w:w="1316" w:type="dxa"/>
          </w:tcPr>
          <w:p w14:paraId="6D1F547B"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Stringa</w:t>
            </w:r>
          </w:p>
        </w:tc>
        <w:tc>
          <w:tcPr>
            <w:tcW w:w="2678" w:type="dxa"/>
          </w:tcPr>
          <w:p w14:paraId="65F8E71F" w14:textId="77777777" w:rsidR="00DC530C" w:rsidRDefault="00DC530C" w:rsidP="00700BD4">
            <w:pPr>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45</w:t>
            </w:r>
          </w:p>
        </w:tc>
      </w:tr>
      <w:tr w:rsidR="00DC530C" w14:paraId="445C9A8F" w14:textId="77777777" w:rsidTr="00DC530C">
        <w:trPr>
          <w:trHeight w:val="408"/>
        </w:trPr>
        <w:tc>
          <w:tcPr>
            <w:cnfStyle w:val="001000000000" w:firstRow="0" w:lastRow="0" w:firstColumn="1" w:lastColumn="0" w:oddVBand="0" w:evenVBand="0" w:oddHBand="0" w:evenHBand="0" w:firstRowFirstColumn="0" w:firstRowLastColumn="0" w:lastRowFirstColumn="0" w:lastRowLastColumn="0"/>
            <w:tcW w:w="3402" w:type="dxa"/>
          </w:tcPr>
          <w:p w14:paraId="36D0A703" w14:textId="77777777" w:rsidR="00DC530C" w:rsidRDefault="00DC530C" w:rsidP="00700BD4">
            <w:pPr>
              <w:rPr>
                <w:rFonts w:ascii="Baskerville Old Face" w:hAnsi="Baskerville Old Face"/>
                <w:sz w:val="36"/>
                <w:szCs w:val="36"/>
              </w:rPr>
            </w:pPr>
          </w:p>
        </w:tc>
        <w:tc>
          <w:tcPr>
            <w:tcW w:w="2835" w:type="dxa"/>
          </w:tcPr>
          <w:p w14:paraId="7DA3F5FA"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Email</w:t>
            </w:r>
          </w:p>
        </w:tc>
        <w:tc>
          <w:tcPr>
            <w:tcW w:w="811" w:type="dxa"/>
          </w:tcPr>
          <w:p w14:paraId="16207A80" w14:textId="77777777" w:rsidR="00DC530C" w:rsidRDefault="00DC530C" w:rsidP="00700BD4">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
        </w:tc>
        <w:tc>
          <w:tcPr>
            <w:tcW w:w="1316" w:type="dxa"/>
          </w:tcPr>
          <w:p w14:paraId="77082B95"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Stringa</w:t>
            </w:r>
          </w:p>
        </w:tc>
        <w:tc>
          <w:tcPr>
            <w:tcW w:w="2678" w:type="dxa"/>
          </w:tcPr>
          <w:p w14:paraId="0F7CDDFB" w14:textId="77777777" w:rsidR="00DC530C" w:rsidRDefault="00DC530C" w:rsidP="00700BD4">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254</w:t>
            </w:r>
          </w:p>
        </w:tc>
      </w:tr>
      <w:tr w:rsidR="00DC530C" w14:paraId="5B7D5B9A" w14:textId="77777777" w:rsidTr="00DC530C">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tcPr>
          <w:p w14:paraId="2FA23884" w14:textId="77777777" w:rsidR="00DC530C" w:rsidRDefault="00DC530C" w:rsidP="00700BD4">
            <w:pPr>
              <w:rPr>
                <w:rFonts w:ascii="Baskerville Old Face" w:hAnsi="Baskerville Old Face"/>
                <w:sz w:val="36"/>
                <w:szCs w:val="36"/>
              </w:rPr>
            </w:pPr>
          </w:p>
        </w:tc>
        <w:tc>
          <w:tcPr>
            <w:tcW w:w="2835" w:type="dxa"/>
          </w:tcPr>
          <w:p w14:paraId="7D5EEE40"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Telefono</w:t>
            </w:r>
          </w:p>
        </w:tc>
        <w:tc>
          <w:tcPr>
            <w:tcW w:w="811" w:type="dxa"/>
          </w:tcPr>
          <w:p w14:paraId="3DE70656" w14:textId="77777777" w:rsidR="00DC530C" w:rsidRDefault="00DC530C" w:rsidP="00700BD4">
            <w:pPr>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p>
        </w:tc>
        <w:tc>
          <w:tcPr>
            <w:tcW w:w="1316" w:type="dxa"/>
          </w:tcPr>
          <w:p w14:paraId="62EAD919"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Stringa</w:t>
            </w:r>
          </w:p>
        </w:tc>
        <w:tc>
          <w:tcPr>
            <w:tcW w:w="2678" w:type="dxa"/>
          </w:tcPr>
          <w:p w14:paraId="66977556" w14:textId="77777777" w:rsidR="00DC530C" w:rsidRDefault="00DC530C" w:rsidP="00700BD4">
            <w:pPr>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15</w:t>
            </w:r>
          </w:p>
        </w:tc>
      </w:tr>
      <w:tr w:rsidR="00DC530C" w14:paraId="4BA4355B" w14:textId="77777777" w:rsidTr="00DC530C">
        <w:trPr>
          <w:trHeight w:val="408"/>
        </w:trPr>
        <w:tc>
          <w:tcPr>
            <w:cnfStyle w:val="001000000000" w:firstRow="0" w:lastRow="0" w:firstColumn="1" w:lastColumn="0" w:oddVBand="0" w:evenVBand="0" w:oddHBand="0" w:evenHBand="0" w:firstRowFirstColumn="0" w:firstRowLastColumn="0" w:lastRowFirstColumn="0" w:lastRowLastColumn="0"/>
            <w:tcW w:w="3402" w:type="dxa"/>
          </w:tcPr>
          <w:p w14:paraId="73300A58" w14:textId="77777777" w:rsidR="00DC530C" w:rsidRDefault="00DC530C" w:rsidP="00700BD4">
            <w:pPr>
              <w:rPr>
                <w:rFonts w:ascii="Baskerville Old Face" w:hAnsi="Baskerville Old Face"/>
                <w:sz w:val="36"/>
                <w:szCs w:val="36"/>
              </w:rPr>
            </w:pPr>
          </w:p>
        </w:tc>
        <w:tc>
          <w:tcPr>
            <w:tcW w:w="2835" w:type="dxa"/>
          </w:tcPr>
          <w:p w14:paraId="1509C549"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ID</w:t>
            </w:r>
          </w:p>
        </w:tc>
        <w:tc>
          <w:tcPr>
            <w:tcW w:w="811" w:type="dxa"/>
          </w:tcPr>
          <w:p w14:paraId="32E249FA" w14:textId="77777777" w:rsidR="00DC530C" w:rsidRDefault="00DC530C" w:rsidP="00700BD4">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PK</w:t>
            </w:r>
          </w:p>
        </w:tc>
        <w:tc>
          <w:tcPr>
            <w:tcW w:w="1316" w:type="dxa"/>
          </w:tcPr>
          <w:p w14:paraId="2E3CC819"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Intera</w:t>
            </w:r>
          </w:p>
        </w:tc>
        <w:tc>
          <w:tcPr>
            <w:tcW w:w="2678" w:type="dxa"/>
          </w:tcPr>
          <w:p w14:paraId="6CD53D79" w14:textId="77777777" w:rsidR="00DC530C" w:rsidRDefault="00DC530C" w:rsidP="00700BD4">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15</w:t>
            </w:r>
          </w:p>
        </w:tc>
      </w:tr>
      <w:tr w:rsidR="00DC530C" w14:paraId="623EE2B5" w14:textId="77777777" w:rsidTr="00DC530C">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tcPr>
          <w:p w14:paraId="759FBB32" w14:textId="77777777" w:rsidR="00DC530C" w:rsidRDefault="00DC530C" w:rsidP="00700BD4">
            <w:pPr>
              <w:rPr>
                <w:rFonts w:ascii="Baskerville Old Face" w:hAnsi="Baskerville Old Face"/>
                <w:sz w:val="36"/>
                <w:szCs w:val="36"/>
              </w:rPr>
            </w:pPr>
            <w:r>
              <w:rPr>
                <w:rFonts w:ascii="Baskerville Old Face" w:hAnsi="Baskerville Old Face"/>
                <w:sz w:val="36"/>
                <w:szCs w:val="36"/>
              </w:rPr>
              <w:t>CONCERTI</w:t>
            </w:r>
          </w:p>
        </w:tc>
        <w:tc>
          <w:tcPr>
            <w:tcW w:w="2835" w:type="dxa"/>
          </w:tcPr>
          <w:p w14:paraId="0BDD76E3"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p>
        </w:tc>
        <w:tc>
          <w:tcPr>
            <w:tcW w:w="811" w:type="dxa"/>
          </w:tcPr>
          <w:p w14:paraId="4A26908C" w14:textId="77777777" w:rsidR="00DC530C" w:rsidRDefault="00DC530C" w:rsidP="00700BD4">
            <w:pPr>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p>
        </w:tc>
        <w:tc>
          <w:tcPr>
            <w:tcW w:w="1316" w:type="dxa"/>
          </w:tcPr>
          <w:p w14:paraId="44841989"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p>
        </w:tc>
        <w:tc>
          <w:tcPr>
            <w:tcW w:w="2678" w:type="dxa"/>
          </w:tcPr>
          <w:p w14:paraId="1AD46BF9" w14:textId="77777777" w:rsidR="00DC530C" w:rsidRDefault="00DC530C" w:rsidP="00700BD4">
            <w:pPr>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p>
        </w:tc>
      </w:tr>
      <w:tr w:rsidR="00DC530C" w14:paraId="4546211F" w14:textId="77777777" w:rsidTr="00DC530C">
        <w:trPr>
          <w:trHeight w:val="408"/>
        </w:trPr>
        <w:tc>
          <w:tcPr>
            <w:cnfStyle w:val="001000000000" w:firstRow="0" w:lastRow="0" w:firstColumn="1" w:lastColumn="0" w:oddVBand="0" w:evenVBand="0" w:oddHBand="0" w:evenHBand="0" w:firstRowFirstColumn="0" w:firstRowLastColumn="0" w:lastRowFirstColumn="0" w:lastRowLastColumn="0"/>
            <w:tcW w:w="3402" w:type="dxa"/>
          </w:tcPr>
          <w:p w14:paraId="218C1CE3" w14:textId="77777777" w:rsidR="00DC530C" w:rsidRDefault="00DC530C" w:rsidP="00700BD4">
            <w:pPr>
              <w:rPr>
                <w:rFonts w:ascii="Baskerville Old Face" w:hAnsi="Baskerville Old Face"/>
                <w:sz w:val="36"/>
                <w:szCs w:val="36"/>
              </w:rPr>
            </w:pPr>
          </w:p>
        </w:tc>
        <w:tc>
          <w:tcPr>
            <w:tcW w:w="2835" w:type="dxa"/>
          </w:tcPr>
          <w:p w14:paraId="173CEFDB"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Descrizione</w:t>
            </w:r>
          </w:p>
        </w:tc>
        <w:tc>
          <w:tcPr>
            <w:tcW w:w="811" w:type="dxa"/>
          </w:tcPr>
          <w:p w14:paraId="17CA71AA" w14:textId="77777777" w:rsidR="00DC530C" w:rsidRDefault="00DC530C" w:rsidP="00700BD4">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
        </w:tc>
        <w:tc>
          <w:tcPr>
            <w:tcW w:w="1316" w:type="dxa"/>
          </w:tcPr>
          <w:p w14:paraId="4C7736B6"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Stringa</w:t>
            </w:r>
          </w:p>
        </w:tc>
        <w:tc>
          <w:tcPr>
            <w:tcW w:w="2678" w:type="dxa"/>
          </w:tcPr>
          <w:p w14:paraId="147AC78D" w14:textId="77777777" w:rsidR="00DC530C" w:rsidRDefault="00DC530C" w:rsidP="00700BD4">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50</w:t>
            </w:r>
          </w:p>
        </w:tc>
      </w:tr>
      <w:tr w:rsidR="00DC530C" w14:paraId="27F6D3BD" w14:textId="77777777" w:rsidTr="00DC530C">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tcPr>
          <w:p w14:paraId="2E71853E" w14:textId="77777777" w:rsidR="00DC530C" w:rsidRDefault="00DC530C" w:rsidP="00700BD4">
            <w:pPr>
              <w:rPr>
                <w:rFonts w:ascii="Baskerville Old Face" w:hAnsi="Baskerville Old Face"/>
                <w:sz w:val="36"/>
                <w:szCs w:val="36"/>
              </w:rPr>
            </w:pPr>
          </w:p>
        </w:tc>
        <w:tc>
          <w:tcPr>
            <w:tcW w:w="2835" w:type="dxa"/>
          </w:tcPr>
          <w:p w14:paraId="54117357"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Titolo</w:t>
            </w:r>
          </w:p>
        </w:tc>
        <w:tc>
          <w:tcPr>
            <w:tcW w:w="811" w:type="dxa"/>
          </w:tcPr>
          <w:p w14:paraId="3C82A5F3" w14:textId="77777777" w:rsidR="00DC530C" w:rsidRDefault="00DC530C" w:rsidP="00700BD4">
            <w:pPr>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p>
        </w:tc>
        <w:tc>
          <w:tcPr>
            <w:tcW w:w="1316" w:type="dxa"/>
          </w:tcPr>
          <w:p w14:paraId="7B2530D8"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Stringa</w:t>
            </w:r>
          </w:p>
        </w:tc>
        <w:tc>
          <w:tcPr>
            <w:tcW w:w="2678" w:type="dxa"/>
          </w:tcPr>
          <w:p w14:paraId="5CCFB8F1" w14:textId="77777777" w:rsidR="00DC530C" w:rsidRDefault="00DC530C" w:rsidP="00700BD4">
            <w:pPr>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25</w:t>
            </w:r>
          </w:p>
        </w:tc>
      </w:tr>
      <w:tr w:rsidR="00DC530C" w14:paraId="6D1611F8" w14:textId="77777777" w:rsidTr="00DC530C">
        <w:trPr>
          <w:trHeight w:val="408"/>
        </w:trPr>
        <w:tc>
          <w:tcPr>
            <w:cnfStyle w:val="001000000000" w:firstRow="0" w:lastRow="0" w:firstColumn="1" w:lastColumn="0" w:oddVBand="0" w:evenVBand="0" w:oddHBand="0" w:evenHBand="0" w:firstRowFirstColumn="0" w:firstRowLastColumn="0" w:lastRowFirstColumn="0" w:lastRowLastColumn="0"/>
            <w:tcW w:w="3402" w:type="dxa"/>
          </w:tcPr>
          <w:p w14:paraId="4325B980" w14:textId="77777777" w:rsidR="00DC530C" w:rsidRDefault="00DC530C" w:rsidP="00700BD4">
            <w:pPr>
              <w:rPr>
                <w:rFonts w:ascii="Baskerville Old Face" w:hAnsi="Baskerville Old Face"/>
                <w:sz w:val="36"/>
                <w:szCs w:val="36"/>
              </w:rPr>
            </w:pPr>
          </w:p>
        </w:tc>
        <w:tc>
          <w:tcPr>
            <w:tcW w:w="2835" w:type="dxa"/>
          </w:tcPr>
          <w:p w14:paraId="194A340D"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roofErr w:type="spellStart"/>
            <w:r>
              <w:rPr>
                <w:rFonts w:ascii="Baskerville Old Face" w:hAnsi="Baskerville Old Face"/>
                <w:sz w:val="36"/>
                <w:szCs w:val="36"/>
              </w:rPr>
              <w:t>Codice_Concerto</w:t>
            </w:r>
            <w:proofErr w:type="spellEnd"/>
          </w:p>
        </w:tc>
        <w:tc>
          <w:tcPr>
            <w:tcW w:w="811" w:type="dxa"/>
          </w:tcPr>
          <w:p w14:paraId="4EBB9450" w14:textId="77777777" w:rsidR="00DC530C" w:rsidRDefault="00DC530C" w:rsidP="00700BD4">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PK</w:t>
            </w:r>
          </w:p>
        </w:tc>
        <w:tc>
          <w:tcPr>
            <w:tcW w:w="1316" w:type="dxa"/>
          </w:tcPr>
          <w:p w14:paraId="0D35A6BE"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Intero</w:t>
            </w:r>
          </w:p>
        </w:tc>
        <w:tc>
          <w:tcPr>
            <w:tcW w:w="2678" w:type="dxa"/>
          </w:tcPr>
          <w:p w14:paraId="5E4A8D28" w14:textId="77777777" w:rsidR="00DC530C" w:rsidRDefault="00DC530C" w:rsidP="00700BD4">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8</w:t>
            </w:r>
          </w:p>
        </w:tc>
      </w:tr>
      <w:tr w:rsidR="00DC530C" w14:paraId="120325A5" w14:textId="77777777" w:rsidTr="00DC530C">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tcPr>
          <w:p w14:paraId="02BC3A27" w14:textId="77777777" w:rsidR="00DC530C" w:rsidRDefault="00DC530C" w:rsidP="00700BD4">
            <w:pPr>
              <w:rPr>
                <w:rFonts w:ascii="Baskerville Old Face" w:hAnsi="Baskerville Old Face"/>
                <w:sz w:val="36"/>
                <w:szCs w:val="36"/>
              </w:rPr>
            </w:pPr>
          </w:p>
        </w:tc>
        <w:tc>
          <w:tcPr>
            <w:tcW w:w="2835" w:type="dxa"/>
          </w:tcPr>
          <w:p w14:paraId="0A0FA2BE"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Prezzo</w:t>
            </w:r>
          </w:p>
        </w:tc>
        <w:tc>
          <w:tcPr>
            <w:tcW w:w="811" w:type="dxa"/>
          </w:tcPr>
          <w:p w14:paraId="14E30BD3" w14:textId="77777777" w:rsidR="00DC530C" w:rsidRDefault="00DC530C" w:rsidP="00700BD4">
            <w:pPr>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p>
        </w:tc>
        <w:tc>
          <w:tcPr>
            <w:tcW w:w="1316" w:type="dxa"/>
          </w:tcPr>
          <w:p w14:paraId="65495BFB"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Decimale(float)</w:t>
            </w:r>
          </w:p>
        </w:tc>
        <w:tc>
          <w:tcPr>
            <w:tcW w:w="2678" w:type="dxa"/>
          </w:tcPr>
          <w:p w14:paraId="4A5AA1EF" w14:textId="77777777" w:rsidR="00DC530C" w:rsidRDefault="00DC530C" w:rsidP="00700BD4">
            <w:pPr>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4</w:t>
            </w:r>
          </w:p>
        </w:tc>
      </w:tr>
      <w:tr w:rsidR="00DC530C" w14:paraId="167DC3AE" w14:textId="77777777" w:rsidTr="00DC530C">
        <w:trPr>
          <w:trHeight w:val="408"/>
        </w:trPr>
        <w:tc>
          <w:tcPr>
            <w:cnfStyle w:val="001000000000" w:firstRow="0" w:lastRow="0" w:firstColumn="1" w:lastColumn="0" w:oddVBand="0" w:evenVBand="0" w:oddHBand="0" w:evenHBand="0" w:firstRowFirstColumn="0" w:firstRowLastColumn="0" w:lastRowFirstColumn="0" w:lastRowLastColumn="0"/>
            <w:tcW w:w="3402" w:type="dxa"/>
          </w:tcPr>
          <w:p w14:paraId="1DC7D9ED" w14:textId="77777777" w:rsidR="00DC530C" w:rsidRDefault="00DC530C" w:rsidP="00700BD4">
            <w:pPr>
              <w:rPr>
                <w:rFonts w:ascii="Baskerville Old Face" w:hAnsi="Baskerville Old Face"/>
                <w:sz w:val="36"/>
                <w:szCs w:val="36"/>
              </w:rPr>
            </w:pPr>
            <w:r>
              <w:rPr>
                <w:rFonts w:ascii="Baskerville Old Face" w:hAnsi="Baskerville Old Face"/>
                <w:sz w:val="36"/>
                <w:szCs w:val="36"/>
              </w:rPr>
              <w:t>ACQUISTANO</w:t>
            </w:r>
          </w:p>
        </w:tc>
        <w:tc>
          <w:tcPr>
            <w:tcW w:w="2835" w:type="dxa"/>
          </w:tcPr>
          <w:p w14:paraId="1700084E"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
        </w:tc>
        <w:tc>
          <w:tcPr>
            <w:tcW w:w="811" w:type="dxa"/>
          </w:tcPr>
          <w:p w14:paraId="774B5C71" w14:textId="77777777" w:rsidR="00DC530C" w:rsidRDefault="00DC530C" w:rsidP="00700BD4">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
        </w:tc>
        <w:tc>
          <w:tcPr>
            <w:tcW w:w="1316" w:type="dxa"/>
          </w:tcPr>
          <w:p w14:paraId="21265F87"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
        </w:tc>
        <w:tc>
          <w:tcPr>
            <w:tcW w:w="2678" w:type="dxa"/>
          </w:tcPr>
          <w:p w14:paraId="582B76EA" w14:textId="77777777" w:rsidR="00DC530C" w:rsidRDefault="00DC530C" w:rsidP="00700BD4">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
        </w:tc>
      </w:tr>
      <w:tr w:rsidR="00DC530C" w14:paraId="29712AC8" w14:textId="77777777" w:rsidTr="00DC530C">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tcPr>
          <w:p w14:paraId="71C8A76D" w14:textId="77777777" w:rsidR="00DC530C" w:rsidRDefault="00DC530C" w:rsidP="00700BD4">
            <w:pPr>
              <w:rPr>
                <w:rFonts w:ascii="Baskerville Old Face" w:hAnsi="Baskerville Old Face"/>
                <w:sz w:val="36"/>
                <w:szCs w:val="36"/>
              </w:rPr>
            </w:pPr>
          </w:p>
        </w:tc>
        <w:tc>
          <w:tcPr>
            <w:tcW w:w="2835" w:type="dxa"/>
          </w:tcPr>
          <w:p w14:paraId="39CBE9CC"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Matricola</w:t>
            </w:r>
          </w:p>
        </w:tc>
        <w:tc>
          <w:tcPr>
            <w:tcW w:w="811" w:type="dxa"/>
          </w:tcPr>
          <w:p w14:paraId="5ED511D9" w14:textId="77777777" w:rsidR="00DC530C" w:rsidRDefault="00DC530C" w:rsidP="00700BD4">
            <w:pPr>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PK</w:t>
            </w:r>
          </w:p>
        </w:tc>
        <w:tc>
          <w:tcPr>
            <w:tcW w:w="1316" w:type="dxa"/>
          </w:tcPr>
          <w:p w14:paraId="2F1A8A66"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Intero</w:t>
            </w:r>
          </w:p>
        </w:tc>
        <w:tc>
          <w:tcPr>
            <w:tcW w:w="2678" w:type="dxa"/>
          </w:tcPr>
          <w:p w14:paraId="283C395B" w14:textId="77777777" w:rsidR="00DC530C" w:rsidRDefault="00DC530C" w:rsidP="00700BD4">
            <w:pPr>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15</w:t>
            </w:r>
          </w:p>
        </w:tc>
      </w:tr>
      <w:tr w:rsidR="00DC530C" w14:paraId="3ECF1970" w14:textId="77777777" w:rsidTr="00DC530C">
        <w:trPr>
          <w:trHeight w:val="408"/>
        </w:trPr>
        <w:tc>
          <w:tcPr>
            <w:cnfStyle w:val="001000000000" w:firstRow="0" w:lastRow="0" w:firstColumn="1" w:lastColumn="0" w:oddVBand="0" w:evenVBand="0" w:oddHBand="0" w:evenHBand="0" w:firstRowFirstColumn="0" w:firstRowLastColumn="0" w:lastRowFirstColumn="0" w:lastRowLastColumn="0"/>
            <w:tcW w:w="3402" w:type="dxa"/>
          </w:tcPr>
          <w:p w14:paraId="75830282" w14:textId="77777777" w:rsidR="00DC530C" w:rsidRDefault="00DC530C" w:rsidP="00700BD4">
            <w:pPr>
              <w:rPr>
                <w:rFonts w:ascii="Baskerville Old Face" w:hAnsi="Baskerville Old Face"/>
                <w:sz w:val="36"/>
                <w:szCs w:val="36"/>
              </w:rPr>
            </w:pPr>
          </w:p>
        </w:tc>
        <w:tc>
          <w:tcPr>
            <w:tcW w:w="2835" w:type="dxa"/>
          </w:tcPr>
          <w:p w14:paraId="3E043CD9"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Tipo</w:t>
            </w:r>
          </w:p>
        </w:tc>
        <w:tc>
          <w:tcPr>
            <w:tcW w:w="811" w:type="dxa"/>
          </w:tcPr>
          <w:p w14:paraId="439F21FB" w14:textId="77777777" w:rsidR="00DC530C" w:rsidRDefault="00DC530C" w:rsidP="00700BD4">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
        </w:tc>
        <w:tc>
          <w:tcPr>
            <w:tcW w:w="1316" w:type="dxa"/>
          </w:tcPr>
          <w:p w14:paraId="4AE76928"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Stringa</w:t>
            </w:r>
          </w:p>
        </w:tc>
        <w:tc>
          <w:tcPr>
            <w:tcW w:w="2678" w:type="dxa"/>
          </w:tcPr>
          <w:p w14:paraId="2ABA0E9B" w14:textId="77777777" w:rsidR="00DC530C" w:rsidRPr="006968EE" w:rsidRDefault="00DC530C" w:rsidP="00700BD4">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u w:val="single"/>
              </w:rPr>
            </w:pPr>
            <w:r>
              <w:rPr>
                <w:rFonts w:ascii="Baskerville Old Face" w:hAnsi="Baskerville Old Face"/>
                <w:sz w:val="36"/>
                <w:szCs w:val="36"/>
              </w:rPr>
              <w:t>/</w:t>
            </w:r>
          </w:p>
        </w:tc>
      </w:tr>
      <w:tr w:rsidR="00DC530C" w14:paraId="16F7A384" w14:textId="77777777" w:rsidTr="00DC530C">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tcPr>
          <w:p w14:paraId="2A0FC251" w14:textId="77777777" w:rsidR="00DC530C" w:rsidRDefault="00DC530C" w:rsidP="00700BD4">
            <w:pPr>
              <w:rPr>
                <w:rFonts w:ascii="Baskerville Old Face" w:hAnsi="Baskerville Old Face"/>
                <w:sz w:val="36"/>
                <w:szCs w:val="36"/>
              </w:rPr>
            </w:pPr>
          </w:p>
        </w:tc>
        <w:tc>
          <w:tcPr>
            <w:tcW w:w="2835" w:type="dxa"/>
          </w:tcPr>
          <w:p w14:paraId="399E7518"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ID</w:t>
            </w:r>
          </w:p>
        </w:tc>
        <w:tc>
          <w:tcPr>
            <w:tcW w:w="811" w:type="dxa"/>
          </w:tcPr>
          <w:p w14:paraId="0EFEE121" w14:textId="77777777" w:rsidR="00DC530C" w:rsidRDefault="00DC530C" w:rsidP="00700BD4">
            <w:pPr>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FK</w:t>
            </w:r>
          </w:p>
        </w:tc>
        <w:tc>
          <w:tcPr>
            <w:tcW w:w="1316" w:type="dxa"/>
          </w:tcPr>
          <w:p w14:paraId="630F666F"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Intera</w:t>
            </w:r>
          </w:p>
        </w:tc>
        <w:tc>
          <w:tcPr>
            <w:tcW w:w="2678" w:type="dxa"/>
          </w:tcPr>
          <w:p w14:paraId="60D99A0C" w14:textId="77777777" w:rsidR="00DC530C" w:rsidRDefault="00DC530C" w:rsidP="00700BD4">
            <w:pPr>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15</w:t>
            </w:r>
          </w:p>
        </w:tc>
      </w:tr>
      <w:tr w:rsidR="00DC530C" w14:paraId="656C6C4A" w14:textId="77777777" w:rsidTr="00DC530C">
        <w:trPr>
          <w:trHeight w:val="408"/>
        </w:trPr>
        <w:tc>
          <w:tcPr>
            <w:cnfStyle w:val="001000000000" w:firstRow="0" w:lastRow="0" w:firstColumn="1" w:lastColumn="0" w:oddVBand="0" w:evenVBand="0" w:oddHBand="0" w:evenHBand="0" w:firstRowFirstColumn="0" w:firstRowLastColumn="0" w:lastRowFirstColumn="0" w:lastRowLastColumn="0"/>
            <w:tcW w:w="3402" w:type="dxa"/>
          </w:tcPr>
          <w:p w14:paraId="3548BAAC" w14:textId="77777777" w:rsidR="00DC530C" w:rsidRDefault="00DC530C" w:rsidP="00700BD4">
            <w:pPr>
              <w:rPr>
                <w:rFonts w:ascii="Baskerville Old Face" w:hAnsi="Baskerville Old Face"/>
                <w:sz w:val="36"/>
                <w:szCs w:val="36"/>
              </w:rPr>
            </w:pPr>
          </w:p>
        </w:tc>
        <w:tc>
          <w:tcPr>
            <w:tcW w:w="2835" w:type="dxa"/>
          </w:tcPr>
          <w:p w14:paraId="422E2968"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roofErr w:type="spellStart"/>
            <w:r>
              <w:rPr>
                <w:rFonts w:ascii="Baskerville Old Face" w:hAnsi="Baskerville Old Face"/>
                <w:sz w:val="36"/>
                <w:szCs w:val="36"/>
              </w:rPr>
              <w:t>Codice_Concerto</w:t>
            </w:r>
            <w:proofErr w:type="spellEnd"/>
          </w:p>
        </w:tc>
        <w:tc>
          <w:tcPr>
            <w:tcW w:w="811" w:type="dxa"/>
          </w:tcPr>
          <w:p w14:paraId="7FF75B36" w14:textId="77777777" w:rsidR="00DC530C" w:rsidRDefault="00DC530C" w:rsidP="00700BD4">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FK</w:t>
            </w:r>
          </w:p>
        </w:tc>
        <w:tc>
          <w:tcPr>
            <w:tcW w:w="1316" w:type="dxa"/>
          </w:tcPr>
          <w:p w14:paraId="4F731E0D"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Intero</w:t>
            </w:r>
          </w:p>
        </w:tc>
        <w:tc>
          <w:tcPr>
            <w:tcW w:w="2678" w:type="dxa"/>
          </w:tcPr>
          <w:p w14:paraId="0E54C73F" w14:textId="77777777" w:rsidR="00DC530C" w:rsidRDefault="00DC530C" w:rsidP="00700BD4">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8</w:t>
            </w:r>
          </w:p>
        </w:tc>
      </w:tr>
      <w:tr w:rsidR="00DC530C" w14:paraId="6EE3B1FE" w14:textId="77777777" w:rsidTr="00DC530C">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tcPr>
          <w:p w14:paraId="0B8339C3" w14:textId="77777777" w:rsidR="00DC530C" w:rsidRDefault="00DC530C" w:rsidP="00700BD4">
            <w:pPr>
              <w:rPr>
                <w:rFonts w:ascii="Baskerville Old Face" w:hAnsi="Baskerville Old Face"/>
                <w:sz w:val="36"/>
                <w:szCs w:val="36"/>
              </w:rPr>
            </w:pPr>
          </w:p>
        </w:tc>
        <w:tc>
          <w:tcPr>
            <w:tcW w:w="2835" w:type="dxa"/>
          </w:tcPr>
          <w:p w14:paraId="444BB060"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Prezzo</w:t>
            </w:r>
          </w:p>
        </w:tc>
        <w:tc>
          <w:tcPr>
            <w:tcW w:w="811" w:type="dxa"/>
          </w:tcPr>
          <w:p w14:paraId="26BA381B" w14:textId="77777777" w:rsidR="00DC530C" w:rsidRDefault="00DC530C" w:rsidP="00700BD4">
            <w:pPr>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p>
        </w:tc>
        <w:tc>
          <w:tcPr>
            <w:tcW w:w="1316" w:type="dxa"/>
          </w:tcPr>
          <w:p w14:paraId="5107267E"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Decim</w:t>
            </w:r>
            <w:r>
              <w:rPr>
                <w:rFonts w:ascii="Baskerville Old Face" w:hAnsi="Baskerville Old Face"/>
                <w:sz w:val="36"/>
                <w:szCs w:val="36"/>
              </w:rPr>
              <w:lastRenderedPageBreak/>
              <w:t>ale(float)</w:t>
            </w:r>
          </w:p>
        </w:tc>
        <w:tc>
          <w:tcPr>
            <w:tcW w:w="2678" w:type="dxa"/>
          </w:tcPr>
          <w:p w14:paraId="1A5CA2F1" w14:textId="77777777" w:rsidR="00DC530C" w:rsidRDefault="00DC530C" w:rsidP="00700BD4">
            <w:pPr>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lastRenderedPageBreak/>
              <w:t>4</w:t>
            </w:r>
          </w:p>
        </w:tc>
      </w:tr>
      <w:tr w:rsidR="00DC530C" w14:paraId="26D211AA" w14:textId="77777777" w:rsidTr="00DC530C">
        <w:trPr>
          <w:trHeight w:val="408"/>
        </w:trPr>
        <w:tc>
          <w:tcPr>
            <w:cnfStyle w:val="001000000000" w:firstRow="0" w:lastRow="0" w:firstColumn="1" w:lastColumn="0" w:oddVBand="0" w:evenVBand="0" w:oddHBand="0" w:evenHBand="0" w:firstRowFirstColumn="0" w:firstRowLastColumn="0" w:lastRowFirstColumn="0" w:lastRowLastColumn="0"/>
            <w:tcW w:w="3402" w:type="dxa"/>
          </w:tcPr>
          <w:p w14:paraId="30305130" w14:textId="77777777" w:rsidR="00DC530C" w:rsidRDefault="00DC530C" w:rsidP="00700BD4">
            <w:pPr>
              <w:rPr>
                <w:rFonts w:ascii="Baskerville Old Face" w:hAnsi="Baskerville Old Face"/>
                <w:sz w:val="36"/>
                <w:szCs w:val="36"/>
              </w:rPr>
            </w:pPr>
            <w:r>
              <w:rPr>
                <w:rFonts w:ascii="Baskerville Old Face" w:hAnsi="Baskerville Old Face"/>
                <w:sz w:val="36"/>
                <w:szCs w:val="36"/>
              </w:rPr>
              <w:t>SALA_CONCERTI</w:t>
            </w:r>
          </w:p>
        </w:tc>
        <w:tc>
          <w:tcPr>
            <w:tcW w:w="2835" w:type="dxa"/>
          </w:tcPr>
          <w:p w14:paraId="48A77847" w14:textId="77777777" w:rsidR="00DC530C" w:rsidRDefault="00DC530C" w:rsidP="00700BD4">
            <w:pPr>
              <w:jc w:val="right"/>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
        </w:tc>
        <w:tc>
          <w:tcPr>
            <w:tcW w:w="811" w:type="dxa"/>
          </w:tcPr>
          <w:p w14:paraId="5BBE0D77" w14:textId="77777777" w:rsidR="00DC530C" w:rsidRDefault="00DC530C" w:rsidP="00700BD4">
            <w:pPr>
              <w:jc w:val="cente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
        </w:tc>
        <w:tc>
          <w:tcPr>
            <w:tcW w:w="1316" w:type="dxa"/>
          </w:tcPr>
          <w:p w14:paraId="2517679F"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
        </w:tc>
        <w:tc>
          <w:tcPr>
            <w:tcW w:w="2678" w:type="dxa"/>
          </w:tcPr>
          <w:p w14:paraId="0DEF0CFE"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
        </w:tc>
      </w:tr>
      <w:tr w:rsidR="00DC530C" w14:paraId="4BA71358" w14:textId="77777777" w:rsidTr="00DC530C">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tcPr>
          <w:p w14:paraId="63FC72BC" w14:textId="77777777" w:rsidR="00DC530C" w:rsidRDefault="00DC530C" w:rsidP="00700BD4">
            <w:pPr>
              <w:rPr>
                <w:rFonts w:ascii="Baskerville Old Face" w:hAnsi="Baskerville Old Face"/>
                <w:sz w:val="36"/>
                <w:szCs w:val="36"/>
              </w:rPr>
            </w:pPr>
          </w:p>
        </w:tc>
        <w:tc>
          <w:tcPr>
            <w:tcW w:w="2835" w:type="dxa"/>
          </w:tcPr>
          <w:p w14:paraId="66CA772D" w14:textId="77777777" w:rsidR="00DC530C" w:rsidRDefault="00DC530C" w:rsidP="00700BD4">
            <w:pPr>
              <w:jc w:val="right"/>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proofErr w:type="spellStart"/>
            <w:r>
              <w:rPr>
                <w:rFonts w:ascii="Baskerville Old Face" w:hAnsi="Baskerville Old Face"/>
                <w:sz w:val="36"/>
                <w:szCs w:val="36"/>
              </w:rPr>
              <w:t>Capienza_Massima</w:t>
            </w:r>
            <w:proofErr w:type="spellEnd"/>
          </w:p>
        </w:tc>
        <w:tc>
          <w:tcPr>
            <w:tcW w:w="811" w:type="dxa"/>
          </w:tcPr>
          <w:p w14:paraId="004AF43C" w14:textId="77777777" w:rsidR="00DC530C" w:rsidRDefault="00DC530C" w:rsidP="00700BD4">
            <w:pPr>
              <w:jc w:val="cente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p>
        </w:tc>
        <w:tc>
          <w:tcPr>
            <w:tcW w:w="1316" w:type="dxa"/>
          </w:tcPr>
          <w:p w14:paraId="56885113"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Intero</w:t>
            </w:r>
          </w:p>
        </w:tc>
        <w:tc>
          <w:tcPr>
            <w:tcW w:w="2678" w:type="dxa"/>
          </w:tcPr>
          <w:p w14:paraId="469B3758"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10</w:t>
            </w:r>
          </w:p>
        </w:tc>
      </w:tr>
      <w:tr w:rsidR="00DC530C" w14:paraId="7C522E4B" w14:textId="77777777" w:rsidTr="00DC530C">
        <w:trPr>
          <w:trHeight w:val="408"/>
        </w:trPr>
        <w:tc>
          <w:tcPr>
            <w:cnfStyle w:val="001000000000" w:firstRow="0" w:lastRow="0" w:firstColumn="1" w:lastColumn="0" w:oddVBand="0" w:evenVBand="0" w:oddHBand="0" w:evenHBand="0" w:firstRowFirstColumn="0" w:firstRowLastColumn="0" w:lastRowFirstColumn="0" w:lastRowLastColumn="0"/>
            <w:tcW w:w="3402" w:type="dxa"/>
          </w:tcPr>
          <w:p w14:paraId="639DF1C8" w14:textId="77777777" w:rsidR="00DC530C" w:rsidRDefault="00DC530C" w:rsidP="00700BD4">
            <w:pPr>
              <w:rPr>
                <w:rFonts w:ascii="Baskerville Old Face" w:hAnsi="Baskerville Old Face"/>
                <w:sz w:val="36"/>
                <w:szCs w:val="36"/>
              </w:rPr>
            </w:pPr>
          </w:p>
        </w:tc>
        <w:tc>
          <w:tcPr>
            <w:tcW w:w="2835" w:type="dxa"/>
          </w:tcPr>
          <w:p w14:paraId="3D516531" w14:textId="77777777" w:rsidR="00DC530C" w:rsidRDefault="00DC530C" w:rsidP="00700BD4">
            <w:pPr>
              <w:jc w:val="right"/>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roofErr w:type="spellStart"/>
            <w:r>
              <w:rPr>
                <w:rFonts w:ascii="Baskerville Old Face" w:hAnsi="Baskerville Old Face"/>
                <w:sz w:val="36"/>
                <w:szCs w:val="36"/>
              </w:rPr>
              <w:t>Numero_Posti</w:t>
            </w:r>
            <w:proofErr w:type="spellEnd"/>
          </w:p>
        </w:tc>
        <w:tc>
          <w:tcPr>
            <w:tcW w:w="811" w:type="dxa"/>
          </w:tcPr>
          <w:p w14:paraId="76A3D2FA"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
        </w:tc>
        <w:tc>
          <w:tcPr>
            <w:tcW w:w="1316" w:type="dxa"/>
          </w:tcPr>
          <w:p w14:paraId="05E1BA48"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Intero</w:t>
            </w:r>
          </w:p>
        </w:tc>
        <w:tc>
          <w:tcPr>
            <w:tcW w:w="2678" w:type="dxa"/>
          </w:tcPr>
          <w:p w14:paraId="3FB42091"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10</w:t>
            </w:r>
          </w:p>
        </w:tc>
      </w:tr>
      <w:tr w:rsidR="00DC530C" w14:paraId="354C43E4" w14:textId="77777777" w:rsidTr="00DC530C">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tcPr>
          <w:p w14:paraId="77C6E85B" w14:textId="77777777" w:rsidR="00DC530C" w:rsidRDefault="00DC530C" w:rsidP="00700BD4">
            <w:pPr>
              <w:rPr>
                <w:rFonts w:ascii="Baskerville Old Face" w:hAnsi="Baskerville Old Face"/>
                <w:sz w:val="36"/>
                <w:szCs w:val="36"/>
              </w:rPr>
            </w:pPr>
          </w:p>
        </w:tc>
        <w:tc>
          <w:tcPr>
            <w:tcW w:w="2835" w:type="dxa"/>
          </w:tcPr>
          <w:p w14:paraId="24CCE7AB" w14:textId="77777777" w:rsidR="00DC530C" w:rsidRDefault="00DC530C" w:rsidP="00700BD4">
            <w:pPr>
              <w:jc w:val="right"/>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proofErr w:type="spellStart"/>
            <w:r>
              <w:rPr>
                <w:rFonts w:ascii="Baskerville Old Face" w:hAnsi="Baskerville Old Face"/>
                <w:sz w:val="36"/>
                <w:szCs w:val="36"/>
              </w:rPr>
              <w:t>Codice_Sala</w:t>
            </w:r>
            <w:proofErr w:type="spellEnd"/>
          </w:p>
        </w:tc>
        <w:tc>
          <w:tcPr>
            <w:tcW w:w="811" w:type="dxa"/>
          </w:tcPr>
          <w:p w14:paraId="63E0414B"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PK</w:t>
            </w:r>
          </w:p>
        </w:tc>
        <w:tc>
          <w:tcPr>
            <w:tcW w:w="1316" w:type="dxa"/>
          </w:tcPr>
          <w:p w14:paraId="2D35C09A"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Intero</w:t>
            </w:r>
          </w:p>
        </w:tc>
        <w:tc>
          <w:tcPr>
            <w:tcW w:w="2678" w:type="dxa"/>
          </w:tcPr>
          <w:p w14:paraId="022A8C12"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2</w:t>
            </w:r>
          </w:p>
        </w:tc>
      </w:tr>
      <w:tr w:rsidR="00DC530C" w14:paraId="49E5C4C7" w14:textId="77777777" w:rsidTr="00DC530C">
        <w:trPr>
          <w:trHeight w:val="408"/>
        </w:trPr>
        <w:tc>
          <w:tcPr>
            <w:cnfStyle w:val="001000000000" w:firstRow="0" w:lastRow="0" w:firstColumn="1" w:lastColumn="0" w:oddVBand="0" w:evenVBand="0" w:oddHBand="0" w:evenHBand="0" w:firstRowFirstColumn="0" w:firstRowLastColumn="0" w:lastRowFirstColumn="0" w:lastRowLastColumn="0"/>
            <w:tcW w:w="3402" w:type="dxa"/>
          </w:tcPr>
          <w:p w14:paraId="49D541E5" w14:textId="77777777" w:rsidR="00DC530C" w:rsidRDefault="00DC530C" w:rsidP="00700BD4">
            <w:pPr>
              <w:rPr>
                <w:rFonts w:ascii="Baskerville Old Face" w:hAnsi="Baskerville Old Face"/>
                <w:sz w:val="36"/>
                <w:szCs w:val="36"/>
              </w:rPr>
            </w:pPr>
          </w:p>
        </w:tc>
        <w:tc>
          <w:tcPr>
            <w:tcW w:w="2835" w:type="dxa"/>
          </w:tcPr>
          <w:p w14:paraId="154DC449" w14:textId="77777777" w:rsidR="00DC530C" w:rsidRDefault="00DC530C" w:rsidP="00700BD4">
            <w:pPr>
              <w:jc w:val="right"/>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Nome</w:t>
            </w:r>
          </w:p>
        </w:tc>
        <w:tc>
          <w:tcPr>
            <w:tcW w:w="811" w:type="dxa"/>
          </w:tcPr>
          <w:p w14:paraId="636FF30B"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
        </w:tc>
        <w:tc>
          <w:tcPr>
            <w:tcW w:w="1316" w:type="dxa"/>
          </w:tcPr>
          <w:p w14:paraId="58CBD49F"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Stringa</w:t>
            </w:r>
          </w:p>
        </w:tc>
        <w:tc>
          <w:tcPr>
            <w:tcW w:w="2678" w:type="dxa"/>
          </w:tcPr>
          <w:p w14:paraId="1EA8B99F"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45</w:t>
            </w:r>
          </w:p>
        </w:tc>
      </w:tr>
      <w:tr w:rsidR="00DC530C" w14:paraId="43228BD0" w14:textId="77777777" w:rsidTr="00DC530C">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tcPr>
          <w:p w14:paraId="0EBAF318" w14:textId="77777777" w:rsidR="00DC530C" w:rsidRDefault="00DC530C" w:rsidP="00700BD4">
            <w:pPr>
              <w:rPr>
                <w:rFonts w:ascii="Baskerville Old Face" w:hAnsi="Baskerville Old Face"/>
                <w:sz w:val="36"/>
                <w:szCs w:val="36"/>
              </w:rPr>
            </w:pPr>
          </w:p>
        </w:tc>
        <w:tc>
          <w:tcPr>
            <w:tcW w:w="2835" w:type="dxa"/>
          </w:tcPr>
          <w:p w14:paraId="350C894E" w14:textId="77777777" w:rsidR="00DC530C" w:rsidRDefault="00DC530C" w:rsidP="00700BD4">
            <w:pPr>
              <w:jc w:val="right"/>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Indirizzo</w:t>
            </w:r>
          </w:p>
        </w:tc>
        <w:tc>
          <w:tcPr>
            <w:tcW w:w="811" w:type="dxa"/>
          </w:tcPr>
          <w:p w14:paraId="3CFC47E8"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p>
        </w:tc>
        <w:tc>
          <w:tcPr>
            <w:tcW w:w="1316" w:type="dxa"/>
          </w:tcPr>
          <w:p w14:paraId="355F6F91"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Stringa</w:t>
            </w:r>
          </w:p>
        </w:tc>
        <w:tc>
          <w:tcPr>
            <w:tcW w:w="2678" w:type="dxa"/>
          </w:tcPr>
          <w:p w14:paraId="2947D0D0"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45</w:t>
            </w:r>
          </w:p>
        </w:tc>
      </w:tr>
      <w:tr w:rsidR="00DC530C" w14:paraId="7BBD1B67" w14:textId="77777777" w:rsidTr="00DC530C">
        <w:trPr>
          <w:trHeight w:val="408"/>
        </w:trPr>
        <w:tc>
          <w:tcPr>
            <w:cnfStyle w:val="001000000000" w:firstRow="0" w:lastRow="0" w:firstColumn="1" w:lastColumn="0" w:oddVBand="0" w:evenVBand="0" w:oddHBand="0" w:evenHBand="0" w:firstRowFirstColumn="0" w:firstRowLastColumn="0" w:lastRowFirstColumn="0" w:lastRowLastColumn="0"/>
            <w:tcW w:w="3402" w:type="dxa"/>
          </w:tcPr>
          <w:p w14:paraId="1F5A72A5" w14:textId="77777777" w:rsidR="00DC530C" w:rsidRDefault="00DC530C" w:rsidP="00700BD4">
            <w:pPr>
              <w:rPr>
                <w:rFonts w:ascii="Baskerville Old Face" w:hAnsi="Baskerville Old Face"/>
                <w:sz w:val="36"/>
                <w:szCs w:val="36"/>
              </w:rPr>
            </w:pPr>
            <w:r>
              <w:rPr>
                <w:rFonts w:ascii="Baskerville Old Face" w:hAnsi="Baskerville Old Face"/>
                <w:sz w:val="36"/>
                <w:szCs w:val="36"/>
              </w:rPr>
              <w:t>PRENOTATE</w:t>
            </w:r>
          </w:p>
        </w:tc>
        <w:tc>
          <w:tcPr>
            <w:tcW w:w="2835" w:type="dxa"/>
          </w:tcPr>
          <w:p w14:paraId="6BECF3BD" w14:textId="77777777" w:rsidR="00DC530C" w:rsidRDefault="00DC530C" w:rsidP="00700BD4">
            <w:pPr>
              <w:jc w:val="right"/>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
        </w:tc>
        <w:tc>
          <w:tcPr>
            <w:tcW w:w="811" w:type="dxa"/>
          </w:tcPr>
          <w:p w14:paraId="7C4F84A8"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
        </w:tc>
        <w:tc>
          <w:tcPr>
            <w:tcW w:w="1316" w:type="dxa"/>
          </w:tcPr>
          <w:p w14:paraId="11A1098F"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
        </w:tc>
        <w:tc>
          <w:tcPr>
            <w:tcW w:w="2678" w:type="dxa"/>
          </w:tcPr>
          <w:p w14:paraId="69F87569"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
        </w:tc>
      </w:tr>
      <w:tr w:rsidR="00DC530C" w14:paraId="094F0736" w14:textId="77777777" w:rsidTr="00DC530C">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tcPr>
          <w:p w14:paraId="20D12B97" w14:textId="77777777" w:rsidR="00DC530C" w:rsidRDefault="00DC530C" w:rsidP="00700BD4">
            <w:pPr>
              <w:rPr>
                <w:rFonts w:ascii="Baskerville Old Face" w:hAnsi="Baskerville Old Face"/>
                <w:sz w:val="36"/>
                <w:szCs w:val="36"/>
              </w:rPr>
            </w:pPr>
          </w:p>
        </w:tc>
        <w:tc>
          <w:tcPr>
            <w:tcW w:w="2835" w:type="dxa"/>
          </w:tcPr>
          <w:p w14:paraId="13820C5C" w14:textId="77777777" w:rsidR="00DC530C" w:rsidRDefault="00DC530C" w:rsidP="00700BD4">
            <w:pPr>
              <w:jc w:val="right"/>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proofErr w:type="spellStart"/>
            <w:r>
              <w:rPr>
                <w:rFonts w:ascii="Baskerville Old Face" w:hAnsi="Baskerville Old Face"/>
                <w:sz w:val="36"/>
                <w:szCs w:val="36"/>
              </w:rPr>
              <w:t>Codice_Concerto</w:t>
            </w:r>
            <w:proofErr w:type="spellEnd"/>
          </w:p>
        </w:tc>
        <w:tc>
          <w:tcPr>
            <w:tcW w:w="811" w:type="dxa"/>
          </w:tcPr>
          <w:p w14:paraId="7F20EA5A"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FK</w:t>
            </w:r>
          </w:p>
        </w:tc>
        <w:tc>
          <w:tcPr>
            <w:tcW w:w="1316" w:type="dxa"/>
          </w:tcPr>
          <w:p w14:paraId="2CCB8318"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Intero</w:t>
            </w:r>
          </w:p>
        </w:tc>
        <w:tc>
          <w:tcPr>
            <w:tcW w:w="2678" w:type="dxa"/>
          </w:tcPr>
          <w:p w14:paraId="16710810"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8</w:t>
            </w:r>
          </w:p>
        </w:tc>
      </w:tr>
      <w:tr w:rsidR="00DC530C" w14:paraId="646F94AC" w14:textId="77777777" w:rsidTr="00DC530C">
        <w:trPr>
          <w:trHeight w:val="408"/>
        </w:trPr>
        <w:tc>
          <w:tcPr>
            <w:cnfStyle w:val="001000000000" w:firstRow="0" w:lastRow="0" w:firstColumn="1" w:lastColumn="0" w:oddVBand="0" w:evenVBand="0" w:oddHBand="0" w:evenHBand="0" w:firstRowFirstColumn="0" w:firstRowLastColumn="0" w:lastRowFirstColumn="0" w:lastRowLastColumn="0"/>
            <w:tcW w:w="3402" w:type="dxa"/>
          </w:tcPr>
          <w:p w14:paraId="37D45B57" w14:textId="77777777" w:rsidR="00DC530C" w:rsidRDefault="00DC530C" w:rsidP="00700BD4">
            <w:pPr>
              <w:rPr>
                <w:rFonts w:ascii="Baskerville Old Face" w:hAnsi="Baskerville Old Face"/>
                <w:sz w:val="36"/>
                <w:szCs w:val="36"/>
              </w:rPr>
            </w:pPr>
          </w:p>
        </w:tc>
        <w:tc>
          <w:tcPr>
            <w:tcW w:w="2835" w:type="dxa"/>
          </w:tcPr>
          <w:p w14:paraId="68C0DF56" w14:textId="77777777" w:rsidR="00DC530C" w:rsidRDefault="00DC530C" w:rsidP="00700BD4">
            <w:pPr>
              <w:jc w:val="right"/>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roofErr w:type="spellStart"/>
            <w:r>
              <w:rPr>
                <w:rFonts w:ascii="Baskerville Old Face" w:hAnsi="Baskerville Old Face"/>
                <w:sz w:val="36"/>
                <w:szCs w:val="36"/>
              </w:rPr>
              <w:t>Data_Prenotazione</w:t>
            </w:r>
            <w:proofErr w:type="spellEnd"/>
          </w:p>
        </w:tc>
        <w:tc>
          <w:tcPr>
            <w:tcW w:w="811" w:type="dxa"/>
          </w:tcPr>
          <w:p w14:paraId="4A44D210"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PK</w:t>
            </w:r>
          </w:p>
        </w:tc>
        <w:tc>
          <w:tcPr>
            <w:tcW w:w="1316" w:type="dxa"/>
          </w:tcPr>
          <w:p w14:paraId="4D3B9843" w14:textId="7CE9A51C"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Data/Ora</w:t>
            </w:r>
          </w:p>
        </w:tc>
        <w:tc>
          <w:tcPr>
            <w:tcW w:w="2678" w:type="dxa"/>
          </w:tcPr>
          <w:p w14:paraId="024D2420"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
        </w:tc>
      </w:tr>
      <w:tr w:rsidR="00DC530C" w14:paraId="52558F4F" w14:textId="77777777" w:rsidTr="00DC530C">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tcPr>
          <w:p w14:paraId="27A77B68" w14:textId="77777777" w:rsidR="00DC530C" w:rsidRDefault="00DC530C" w:rsidP="00700BD4">
            <w:pPr>
              <w:rPr>
                <w:rFonts w:ascii="Baskerville Old Face" w:hAnsi="Baskerville Old Face"/>
                <w:sz w:val="36"/>
                <w:szCs w:val="36"/>
              </w:rPr>
            </w:pPr>
          </w:p>
        </w:tc>
        <w:tc>
          <w:tcPr>
            <w:tcW w:w="2835" w:type="dxa"/>
          </w:tcPr>
          <w:p w14:paraId="5F3604FE" w14:textId="77777777" w:rsidR="00DC530C" w:rsidRDefault="00DC530C" w:rsidP="00700BD4">
            <w:pPr>
              <w:jc w:val="right"/>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proofErr w:type="spellStart"/>
            <w:r>
              <w:rPr>
                <w:rFonts w:ascii="Baskerville Old Face" w:hAnsi="Baskerville Old Face"/>
                <w:sz w:val="36"/>
                <w:szCs w:val="36"/>
              </w:rPr>
              <w:t>Codice_Sala</w:t>
            </w:r>
            <w:proofErr w:type="spellEnd"/>
          </w:p>
        </w:tc>
        <w:tc>
          <w:tcPr>
            <w:tcW w:w="811" w:type="dxa"/>
          </w:tcPr>
          <w:p w14:paraId="366A77AA"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PK – FK</w:t>
            </w:r>
          </w:p>
        </w:tc>
        <w:tc>
          <w:tcPr>
            <w:tcW w:w="1316" w:type="dxa"/>
          </w:tcPr>
          <w:p w14:paraId="2D7D841C"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Intero</w:t>
            </w:r>
          </w:p>
        </w:tc>
        <w:tc>
          <w:tcPr>
            <w:tcW w:w="2678" w:type="dxa"/>
          </w:tcPr>
          <w:p w14:paraId="4341E75C"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2</w:t>
            </w:r>
          </w:p>
        </w:tc>
      </w:tr>
      <w:tr w:rsidR="00DC530C" w14:paraId="41B5DEF3" w14:textId="77777777" w:rsidTr="00DC530C">
        <w:trPr>
          <w:trHeight w:val="408"/>
        </w:trPr>
        <w:tc>
          <w:tcPr>
            <w:cnfStyle w:val="001000000000" w:firstRow="0" w:lastRow="0" w:firstColumn="1" w:lastColumn="0" w:oddVBand="0" w:evenVBand="0" w:oddHBand="0" w:evenHBand="0" w:firstRowFirstColumn="0" w:firstRowLastColumn="0" w:lastRowFirstColumn="0" w:lastRowLastColumn="0"/>
            <w:tcW w:w="3402" w:type="dxa"/>
          </w:tcPr>
          <w:p w14:paraId="3767B034" w14:textId="77777777" w:rsidR="00DC530C" w:rsidRDefault="00DC530C" w:rsidP="00700BD4">
            <w:pPr>
              <w:rPr>
                <w:rFonts w:ascii="Baskerville Old Face" w:hAnsi="Baskerville Old Face"/>
                <w:sz w:val="36"/>
                <w:szCs w:val="36"/>
              </w:rPr>
            </w:pPr>
            <w:r>
              <w:rPr>
                <w:rFonts w:ascii="Baskerville Old Face" w:hAnsi="Baskerville Old Face"/>
                <w:sz w:val="36"/>
                <w:szCs w:val="36"/>
              </w:rPr>
              <w:t>TELEFONI</w:t>
            </w:r>
          </w:p>
        </w:tc>
        <w:tc>
          <w:tcPr>
            <w:tcW w:w="2835" w:type="dxa"/>
          </w:tcPr>
          <w:p w14:paraId="1FDF80F3" w14:textId="77777777" w:rsidR="00DC530C" w:rsidRDefault="00DC530C" w:rsidP="00700BD4">
            <w:pPr>
              <w:jc w:val="right"/>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
        </w:tc>
        <w:tc>
          <w:tcPr>
            <w:tcW w:w="811" w:type="dxa"/>
          </w:tcPr>
          <w:p w14:paraId="5C62BDBF"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
        </w:tc>
        <w:tc>
          <w:tcPr>
            <w:tcW w:w="1316" w:type="dxa"/>
          </w:tcPr>
          <w:p w14:paraId="53162F90"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
        </w:tc>
        <w:tc>
          <w:tcPr>
            <w:tcW w:w="2678" w:type="dxa"/>
          </w:tcPr>
          <w:p w14:paraId="152B85BA"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
        </w:tc>
      </w:tr>
      <w:tr w:rsidR="00DC530C" w14:paraId="3BE5531E" w14:textId="77777777" w:rsidTr="00DC530C">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tcPr>
          <w:p w14:paraId="7936FAD2" w14:textId="77777777" w:rsidR="00DC530C" w:rsidRDefault="00DC530C" w:rsidP="00700BD4">
            <w:pPr>
              <w:rPr>
                <w:rFonts w:ascii="Baskerville Old Face" w:hAnsi="Baskerville Old Face"/>
                <w:sz w:val="36"/>
                <w:szCs w:val="36"/>
              </w:rPr>
            </w:pPr>
          </w:p>
        </w:tc>
        <w:tc>
          <w:tcPr>
            <w:tcW w:w="2835" w:type="dxa"/>
          </w:tcPr>
          <w:p w14:paraId="4D4155BB" w14:textId="77777777" w:rsidR="00DC530C" w:rsidRDefault="00DC530C" w:rsidP="00700BD4">
            <w:pPr>
              <w:jc w:val="right"/>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Numero</w:t>
            </w:r>
          </w:p>
        </w:tc>
        <w:tc>
          <w:tcPr>
            <w:tcW w:w="811" w:type="dxa"/>
          </w:tcPr>
          <w:p w14:paraId="5E82C21F"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PK</w:t>
            </w:r>
          </w:p>
        </w:tc>
        <w:tc>
          <w:tcPr>
            <w:tcW w:w="1316" w:type="dxa"/>
          </w:tcPr>
          <w:p w14:paraId="595DFB46"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Stringa</w:t>
            </w:r>
          </w:p>
        </w:tc>
        <w:tc>
          <w:tcPr>
            <w:tcW w:w="2678" w:type="dxa"/>
          </w:tcPr>
          <w:p w14:paraId="057D885F"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15</w:t>
            </w:r>
          </w:p>
        </w:tc>
      </w:tr>
      <w:tr w:rsidR="00DC530C" w14:paraId="6EE265E9" w14:textId="77777777" w:rsidTr="00DC530C">
        <w:trPr>
          <w:trHeight w:val="408"/>
        </w:trPr>
        <w:tc>
          <w:tcPr>
            <w:cnfStyle w:val="001000000000" w:firstRow="0" w:lastRow="0" w:firstColumn="1" w:lastColumn="0" w:oddVBand="0" w:evenVBand="0" w:oddHBand="0" w:evenHBand="0" w:firstRowFirstColumn="0" w:firstRowLastColumn="0" w:lastRowFirstColumn="0" w:lastRowLastColumn="0"/>
            <w:tcW w:w="3402" w:type="dxa"/>
          </w:tcPr>
          <w:p w14:paraId="67B27EFC" w14:textId="77777777" w:rsidR="00DC530C" w:rsidRDefault="00DC530C" w:rsidP="00700BD4">
            <w:pPr>
              <w:rPr>
                <w:rFonts w:ascii="Baskerville Old Face" w:hAnsi="Baskerville Old Face"/>
                <w:sz w:val="36"/>
                <w:szCs w:val="36"/>
              </w:rPr>
            </w:pPr>
          </w:p>
        </w:tc>
        <w:tc>
          <w:tcPr>
            <w:tcW w:w="2835" w:type="dxa"/>
          </w:tcPr>
          <w:p w14:paraId="45BE88A0" w14:textId="77777777" w:rsidR="00DC530C" w:rsidRDefault="00DC530C" w:rsidP="00700BD4">
            <w:pPr>
              <w:jc w:val="right"/>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Tipologia</w:t>
            </w:r>
          </w:p>
        </w:tc>
        <w:tc>
          <w:tcPr>
            <w:tcW w:w="811" w:type="dxa"/>
          </w:tcPr>
          <w:p w14:paraId="398C3E5D"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
        </w:tc>
        <w:tc>
          <w:tcPr>
            <w:tcW w:w="1316" w:type="dxa"/>
          </w:tcPr>
          <w:p w14:paraId="54414043"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Stringa</w:t>
            </w:r>
          </w:p>
        </w:tc>
        <w:tc>
          <w:tcPr>
            <w:tcW w:w="2678" w:type="dxa"/>
          </w:tcPr>
          <w:p w14:paraId="664B394E"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10</w:t>
            </w:r>
          </w:p>
        </w:tc>
      </w:tr>
      <w:tr w:rsidR="00DC530C" w14:paraId="1C75FB12" w14:textId="77777777" w:rsidTr="00DC530C">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tcPr>
          <w:p w14:paraId="7E6C9028" w14:textId="77777777" w:rsidR="00DC530C" w:rsidRDefault="00DC530C" w:rsidP="00700BD4">
            <w:pPr>
              <w:rPr>
                <w:rFonts w:ascii="Baskerville Old Face" w:hAnsi="Baskerville Old Face"/>
                <w:sz w:val="36"/>
                <w:szCs w:val="36"/>
              </w:rPr>
            </w:pPr>
          </w:p>
        </w:tc>
        <w:tc>
          <w:tcPr>
            <w:tcW w:w="2835" w:type="dxa"/>
          </w:tcPr>
          <w:p w14:paraId="25E339C1" w14:textId="77777777" w:rsidR="00DC530C" w:rsidRDefault="00DC530C" w:rsidP="00700BD4">
            <w:pPr>
              <w:jc w:val="right"/>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proofErr w:type="spellStart"/>
            <w:r>
              <w:rPr>
                <w:rFonts w:ascii="Baskerville Old Face" w:hAnsi="Baskerville Old Face"/>
                <w:sz w:val="36"/>
                <w:szCs w:val="36"/>
              </w:rPr>
              <w:t>Codice_Sala</w:t>
            </w:r>
            <w:proofErr w:type="spellEnd"/>
          </w:p>
        </w:tc>
        <w:tc>
          <w:tcPr>
            <w:tcW w:w="811" w:type="dxa"/>
          </w:tcPr>
          <w:p w14:paraId="192B7842"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FK</w:t>
            </w:r>
          </w:p>
        </w:tc>
        <w:tc>
          <w:tcPr>
            <w:tcW w:w="1316" w:type="dxa"/>
          </w:tcPr>
          <w:p w14:paraId="33B138F8"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Intero</w:t>
            </w:r>
          </w:p>
        </w:tc>
        <w:tc>
          <w:tcPr>
            <w:tcW w:w="2678" w:type="dxa"/>
          </w:tcPr>
          <w:p w14:paraId="30E35664"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2</w:t>
            </w:r>
          </w:p>
        </w:tc>
      </w:tr>
      <w:tr w:rsidR="00DC530C" w14:paraId="06CF66DF" w14:textId="77777777" w:rsidTr="00DC530C">
        <w:trPr>
          <w:trHeight w:val="408"/>
        </w:trPr>
        <w:tc>
          <w:tcPr>
            <w:cnfStyle w:val="001000000000" w:firstRow="0" w:lastRow="0" w:firstColumn="1" w:lastColumn="0" w:oddVBand="0" w:evenVBand="0" w:oddHBand="0" w:evenHBand="0" w:firstRowFirstColumn="0" w:firstRowLastColumn="0" w:lastRowFirstColumn="0" w:lastRowLastColumn="0"/>
            <w:tcW w:w="3402" w:type="dxa"/>
          </w:tcPr>
          <w:p w14:paraId="752D929D" w14:textId="77777777" w:rsidR="00DC530C" w:rsidRDefault="00DC530C" w:rsidP="00700BD4">
            <w:pPr>
              <w:rPr>
                <w:rFonts w:ascii="Baskerville Old Face" w:hAnsi="Baskerville Old Face"/>
                <w:sz w:val="36"/>
                <w:szCs w:val="36"/>
              </w:rPr>
            </w:pPr>
            <w:r>
              <w:rPr>
                <w:rFonts w:ascii="Baskerville Old Face" w:hAnsi="Baskerville Old Face"/>
                <w:sz w:val="36"/>
                <w:szCs w:val="36"/>
              </w:rPr>
              <w:t>BRANI</w:t>
            </w:r>
          </w:p>
        </w:tc>
        <w:tc>
          <w:tcPr>
            <w:tcW w:w="2835" w:type="dxa"/>
          </w:tcPr>
          <w:p w14:paraId="705E9043" w14:textId="77777777" w:rsidR="00DC530C" w:rsidRDefault="00DC530C" w:rsidP="00700BD4">
            <w:pPr>
              <w:jc w:val="right"/>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
        </w:tc>
        <w:tc>
          <w:tcPr>
            <w:tcW w:w="811" w:type="dxa"/>
          </w:tcPr>
          <w:p w14:paraId="76D144A9"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
        </w:tc>
        <w:tc>
          <w:tcPr>
            <w:tcW w:w="1316" w:type="dxa"/>
          </w:tcPr>
          <w:p w14:paraId="5543FE01"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
        </w:tc>
        <w:tc>
          <w:tcPr>
            <w:tcW w:w="2678" w:type="dxa"/>
          </w:tcPr>
          <w:p w14:paraId="2C745AE2"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
        </w:tc>
      </w:tr>
      <w:tr w:rsidR="00DC530C" w14:paraId="3C0A6A73" w14:textId="77777777" w:rsidTr="00DC530C">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tcPr>
          <w:p w14:paraId="5DAA3986" w14:textId="77777777" w:rsidR="00DC530C" w:rsidRDefault="00DC530C" w:rsidP="00700BD4">
            <w:pPr>
              <w:rPr>
                <w:rFonts w:ascii="Baskerville Old Face" w:hAnsi="Baskerville Old Face"/>
                <w:sz w:val="36"/>
                <w:szCs w:val="36"/>
              </w:rPr>
            </w:pPr>
          </w:p>
        </w:tc>
        <w:tc>
          <w:tcPr>
            <w:tcW w:w="2835" w:type="dxa"/>
          </w:tcPr>
          <w:p w14:paraId="666DB294" w14:textId="77777777" w:rsidR="00DC530C" w:rsidRDefault="00DC530C" w:rsidP="00700BD4">
            <w:pPr>
              <w:jc w:val="right"/>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proofErr w:type="spellStart"/>
            <w:r>
              <w:rPr>
                <w:rFonts w:ascii="Baskerville Old Face" w:hAnsi="Baskerville Old Face"/>
                <w:sz w:val="36"/>
                <w:szCs w:val="36"/>
              </w:rPr>
              <w:t>Codice_Brano</w:t>
            </w:r>
            <w:proofErr w:type="spellEnd"/>
          </w:p>
        </w:tc>
        <w:tc>
          <w:tcPr>
            <w:tcW w:w="811" w:type="dxa"/>
          </w:tcPr>
          <w:p w14:paraId="1968BCFF"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PK</w:t>
            </w:r>
          </w:p>
        </w:tc>
        <w:tc>
          <w:tcPr>
            <w:tcW w:w="1316" w:type="dxa"/>
          </w:tcPr>
          <w:p w14:paraId="62274552"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Intero</w:t>
            </w:r>
          </w:p>
        </w:tc>
        <w:tc>
          <w:tcPr>
            <w:tcW w:w="2678" w:type="dxa"/>
          </w:tcPr>
          <w:p w14:paraId="179B4DF5"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8</w:t>
            </w:r>
          </w:p>
        </w:tc>
      </w:tr>
      <w:tr w:rsidR="00DC530C" w14:paraId="69B41E1A" w14:textId="77777777" w:rsidTr="00DC530C">
        <w:trPr>
          <w:trHeight w:val="408"/>
        </w:trPr>
        <w:tc>
          <w:tcPr>
            <w:cnfStyle w:val="001000000000" w:firstRow="0" w:lastRow="0" w:firstColumn="1" w:lastColumn="0" w:oddVBand="0" w:evenVBand="0" w:oddHBand="0" w:evenHBand="0" w:firstRowFirstColumn="0" w:firstRowLastColumn="0" w:lastRowFirstColumn="0" w:lastRowLastColumn="0"/>
            <w:tcW w:w="3402" w:type="dxa"/>
          </w:tcPr>
          <w:p w14:paraId="76A28B53" w14:textId="77777777" w:rsidR="00DC530C" w:rsidRDefault="00DC530C" w:rsidP="00700BD4">
            <w:pPr>
              <w:rPr>
                <w:rFonts w:ascii="Baskerville Old Face" w:hAnsi="Baskerville Old Face"/>
                <w:sz w:val="36"/>
                <w:szCs w:val="36"/>
              </w:rPr>
            </w:pPr>
          </w:p>
        </w:tc>
        <w:tc>
          <w:tcPr>
            <w:tcW w:w="2835" w:type="dxa"/>
          </w:tcPr>
          <w:p w14:paraId="54C7EF47" w14:textId="77777777" w:rsidR="00DC530C" w:rsidRDefault="00DC530C" w:rsidP="00700BD4">
            <w:pPr>
              <w:jc w:val="right"/>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Titolo</w:t>
            </w:r>
          </w:p>
        </w:tc>
        <w:tc>
          <w:tcPr>
            <w:tcW w:w="811" w:type="dxa"/>
          </w:tcPr>
          <w:p w14:paraId="15336803"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
        </w:tc>
        <w:tc>
          <w:tcPr>
            <w:tcW w:w="1316" w:type="dxa"/>
          </w:tcPr>
          <w:p w14:paraId="702A002C"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Stringa</w:t>
            </w:r>
          </w:p>
        </w:tc>
        <w:tc>
          <w:tcPr>
            <w:tcW w:w="2678" w:type="dxa"/>
          </w:tcPr>
          <w:p w14:paraId="165583F5"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45</w:t>
            </w:r>
          </w:p>
        </w:tc>
      </w:tr>
      <w:tr w:rsidR="00DC530C" w14:paraId="317BB822" w14:textId="77777777" w:rsidTr="00DC530C">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tcPr>
          <w:p w14:paraId="3DF3ABF4" w14:textId="77777777" w:rsidR="00DC530C" w:rsidRDefault="00DC530C" w:rsidP="00700BD4">
            <w:pPr>
              <w:rPr>
                <w:rFonts w:ascii="Baskerville Old Face" w:hAnsi="Baskerville Old Face"/>
                <w:sz w:val="36"/>
                <w:szCs w:val="36"/>
              </w:rPr>
            </w:pPr>
          </w:p>
        </w:tc>
        <w:tc>
          <w:tcPr>
            <w:tcW w:w="2835" w:type="dxa"/>
          </w:tcPr>
          <w:p w14:paraId="481887AE" w14:textId="77777777" w:rsidR="00DC530C" w:rsidRDefault="00DC530C" w:rsidP="00700BD4">
            <w:pPr>
              <w:jc w:val="right"/>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Descrizione</w:t>
            </w:r>
          </w:p>
        </w:tc>
        <w:tc>
          <w:tcPr>
            <w:tcW w:w="811" w:type="dxa"/>
          </w:tcPr>
          <w:p w14:paraId="701A0875"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p>
        </w:tc>
        <w:tc>
          <w:tcPr>
            <w:tcW w:w="1316" w:type="dxa"/>
          </w:tcPr>
          <w:p w14:paraId="31C36013"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Stringa</w:t>
            </w:r>
          </w:p>
        </w:tc>
        <w:tc>
          <w:tcPr>
            <w:tcW w:w="2678" w:type="dxa"/>
          </w:tcPr>
          <w:p w14:paraId="2F497E36"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50</w:t>
            </w:r>
          </w:p>
        </w:tc>
      </w:tr>
      <w:tr w:rsidR="00DC530C" w14:paraId="6C136477" w14:textId="77777777" w:rsidTr="00DC530C">
        <w:trPr>
          <w:trHeight w:val="408"/>
        </w:trPr>
        <w:tc>
          <w:tcPr>
            <w:cnfStyle w:val="001000000000" w:firstRow="0" w:lastRow="0" w:firstColumn="1" w:lastColumn="0" w:oddVBand="0" w:evenVBand="0" w:oddHBand="0" w:evenHBand="0" w:firstRowFirstColumn="0" w:firstRowLastColumn="0" w:lastRowFirstColumn="0" w:lastRowLastColumn="0"/>
            <w:tcW w:w="3402" w:type="dxa"/>
          </w:tcPr>
          <w:p w14:paraId="7253B402" w14:textId="77777777" w:rsidR="00DC530C" w:rsidRDefault="00DC530C" w:rsidP="00700BD4">
            <w:pPr>
              <w:rPr>
                <w:rFonts w:ascii="Baskerville Old Face" w:hAnsi="Baskerville Old Face"/>
                <w:sz w:val="36"/>
                <w:szCs w:val="36"/>
              </w:rPr>
            </w:pPr>
            <w:r>
              <w:rPr>
                <w:rFonts w:ascii="Baskerville Old Face" w:hAnsi="Baskerville Old Face"/>
                <w:sz w:val="36"/>
                <w:szCs w:val="36"/>
              </w:rPr>
              <w:t>PROGRAMMATI</w:t>
            </w:r>
          </w:p>
        </w:tc>
        <w:tc>
          <w:tcPr>
            <w:tcW w:w="2835" w:type="dxa"/>
          </w:tcPr>
          <w:p w14:paraId="102DB1C2" w14:textId="77777777" w:rsidR="00DC530C" w:rsidRDefault="00DC530C" w:rsidP="00700BD4">
            <w:pPr>
              <w:jc w:val="right"/>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
        </w:tc>
        <w:tc>
          <w:tcPr>
            <w:tcW w:w="811" w:type="dxa"/>
          </w:tcPr>
          <w:p w14:paraId="44090ADC"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
        </w:tc>
        <w:tc>
          <w:tcPr>
            <w:tcW w:w="1316" w:type="dxa"/>
          </w:tcPr>
          <w:p w14:paraId="29F27A48"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
        </w:tc>
        <w:tc>
          <w:tcPr>
            <w:tcW w:w="2678" w:type="dxa"/>
          </w:tcPr>
          <w:p w14:paraId="5649E642"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
        </w:tc>
      </w:tr>
      <w:tr w:rsidR="00DC530C" w14:paraId="0B3009D8" w14:textId="77777777" w:rsidTr="00DC530C">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tcPr>
          <w:p w14:paraId="3F02180D" w14:textId="77777777" w:rsidR="00DC530C" w:rsidRDefault="00DC530C" w:rsidP="00700BD4">
            <w:pPr>
              <w:rPr>
                <w:rFonts w:ascii="Baskerville Old Face" w:hAnsi="Baskerville Old Face"/>
                <w:sz w:val="36"/>
                <w:szCs w:val="36"/>
              </w:rPr>
            </w:pPr>
          </w:p>
        </w:tc>
        <w:tc>
          <w:tcPr>
            <w:tcW w:w="2835" w:type="dxa"/>
          </w:tcPr>
          <w:p w14:paraId="4E617713" w14:textId="77777777" w:rsidR="00DC530C" w:rsidRDefault="00DC530C" w:rsidP="00700BD4">
            <w:pPr>
              <w:jc w:val="right"/>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Ordine</w:t>
            </w:r>
          </w:p>
        </w:tc>
        <w:tc>
          <w:tcPr>
            <w:tcW w:w="811" w:type="dxa"/>
          </w:tcPr>
          <w:p w14:paraId="0C21F144"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PK</w:t>
            </w:r>
          </w:p>
        </w:tc>
        <w:tc>
          <w:tcPr>
            <w:tcW w:w="1316" w:type="dxa"/>
          </w:tcPr>
          <w:p w14:paraId="0D317D9F"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Intero</w:t>
            </w:r>
          </w:p>
        </w:tc>
        <w:tc>
          <w:tcPr>
            <w:tcW w:w="2678" w:type="dxa"/>
          </w:tcPr>
          <w:p w14:paraId="3EACEDEA"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AUTO</w:t>
            </w:r>
          </w:p>
        </w:tc>
      </w:tr>
      <w:tr w:rsidR="00DC530C" w14:paraId="28DFA4AA" w14:textId="77777777" w:rsidTr="00DC530C">
        <w:trPr>
          <w:trHeight w:val="408"/>
        </w:trPr>
        <w:tc>
          <w:tcPr>
            <w:cnfStyle w:val="001000000000" w:firstRow="0" w:lastRow="0" w:firstColumn="1" w:lastColumn="0" w:oddVBand="0" w:evenVBand="0" w:oddHBand="0" w:evenHBand="0" w:firstRowFirstColumn="0" w:firstRowLastColumn="0" w:lastRowFirstColumn="0" w:lastRowLastColumn="0"/>
            <w:tcW w:w="3402" w:type="dxa"/>
          </w:tcPr>
          <w:p w14:paraId="4CF66328" w14:textId="77777777" w:rsidR="00DC530C" w:rsidRDefault="00DC530C" w:rsidP="00700BD4">
            <w:pPr>
              <w:rPr>
                <w:rFonts w:ascii="Baskerville Old Face" w:hAnsi="Baskerville Old Face"/>
                <w:sz w:val="36"/>
                <w:szCs w:val="36"/>
              </w:rPr>
            </w:pPr>
          </w:p>
        </w:tc>
        <w:tc>
          <w:tcPr>
            <w:tcW w:w="2835" w:type="dxa"/>
          </w:tcPr>
          <w:p w14:paraId="2346DE82" w14:textId="77777777" w:rsidR="00DC530C" w:rsidRDefault="00DC530C" w:rsidP="00700BD4">
            <w:pPr>
              <w:jc w:val="right"/>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roofErr w:type="spellStart"/>
            <w:r>
              <w:rPr>
                <w:rFonts w:ascii="Baskerville Old Face" w:hAnsi="Baskerville Old Face"/>
                <w:sz w:val="36"/>
                <w:szCs w:val="36"/>
              </w:rPr>
              <w:t>Codice_Concerto</w:t>
            </w:r>
            <w:proofErr w:type="spellEnd"/>
          </w:p>
        </w:tc>
        <w:tc>
          <w:tcPr>
            <w:tcW w:w="811" w:type="dxa"/>
          </w:tcPr>
          <w:p w14:paraId="70D2E70F"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 xml:space="preserve">FK </w:t>
            </w:r>
          </w:p>
        </w:tc>
        <w:tc>
          <w:tcPr>
            <w:tcW w:w="1316" w:type="dxa"/>
          </w:tcPr>
          <w:p w14:paraId="65F70F60"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Intero</w:t>
            </w:r>
          </w:p>
        </w:tc>
        <w:tc>
          <w:tcPr>
            <w:tcW w:w="2678" w:type="dxa"/>
          </w:tcPr>
          <w:p w14:paraId="5215C97D"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8</w:t>
            </w:r>
          </w:p>
        </w:tc>
      </w:tr>
      <w:tr w:rsidR="00DC530C" w14:paraId="4E816E0A" w14:textId="77777777" w:rsidTr="00DC530C">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tcPr>
          <w:p w14:paraId="26BCE8F3" w14:textId="77777777" w:rsidR="00DC530C" w:rsidRDefault="00DC530C" w:rsidP="00700BD4">
            <w:pPr>
              <w:rPr>
                <w:rFonts w:ascii="Baskerville Old Face" w:hAnsi="Baskerville Old Face"/>
                <w:sz w:val="36"/>
                <w:szCs w:val="36"/>
              </w:rPr>
            </w:pPr>
          </w:p>
        </w:tc>
        <w:tc>
          <w:tcPr>
            <w:tcW w:w="2835" w:type="dxa"/>
          </w:tcPr>
          <w:p w14:paraId="384167ED" w14:textId="77777777" w:rsidR="00DC530C" w:rsidRDefault="00DC530C" w:rsidP="00700BD4">
            <w:pPr>
              <w:jc w:val="right"/>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proofErr w:type="spellStart"/>
            <w:r>
              <w:rPr>
                <w:rFonts w:ascii="Baskerville Old Face" w:hAnsi="Baskerville Old Face"/>
                <w:sz w:val="36"/>
                <w:szCs w:val="36"/>
              </w:rPr>
              <w:t>Codice_Brano</w:t>
            </w:r>
            <w:proofErr w:type="spellEnd"/>
          </w:p>
        </w:tc>
        <w:tc>
          <w:tcPr>
            <w:tcW w:w="811" w:type="dxa"/>
          </w:tcPr>
          <w:p w14:paraId="403CCB09"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FK - PK</w:t>
            </w:r>
          </w:p>
        </w:tc>
        <w:tc>
          <w:tcPr>
            <w:tcW w:w="1316" w:type="dxa"/>
          </w:tcPr>
          <w:p w14:paraId="7745ED3C"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Intero</w:t>
            </w:r>
          </w:p>
        </w:tc>
        <w:tc>
          <w:tcPr>
            <w:tcW w:w="2678" w:type="dxa"/>
          </w:tcPr>
          <w:p w14:paraId="50AB1640"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8</w:t>
            </w:r>
          </w:p>
        </w:tc>
      </w:tr>
      <w:tr w:rsidR="00DC530C" w14:paraId="508CEF33" w14:textId="77777777" w:rsidTr="00DC530C">
        <w:trPr>
          <w:trHeight w:val="408"/>
        </w:trPr>
        <w:tc>
          <w:tcPr>
            <w:cnfStyle w:val="001000000000" w:firstRow="0" w:lastRow="0" w:firstColumn="1" w:lastColumn="0" w:oddVBand="0" w:evenVBand="0" w:oddHBand="0" w:evenHBand="0" w:firstRowFirstColumn="0" w:firstRowLastColumn="0" w:lastRowFirstColumn="0" w:lastRowLastColumn="0"/>
            <w:tcW w:w="3402" w:type="dxa"/>
          </w:tcPr>
          <w:p w14:paraId="566758D6" w14:textId="77777777" w:rsidR="00DC530C" w:rsidRDefault="00DC530C" w:rsidP="00700BD4">
            <w:pPr>
              <w:rPr>
                <w:rFonts w:ascii="Baskerville Old Face" w:hAnsi="Baskerville Old Face"/>
                <w:sz w:val="36"/>
                <w:szCs w:val="36"/>
              </w:rPr>
            </w:pPr>
            <w:r>
              <w:rPr>
                <w:rFonts w:ascii="Baskerville Old Face" w:hAnsi="Baskerville Old Face"/>
                <w:sz w:val="36"/>
                <w:szCs w:val="36"/>
              </w:rPr>
              <w:t>AUTORI</w:t>
            </w:r>
          </w:p>
        </w:tc>
        <w:tc>
          <w:tcPr>
            <w:tcW w:w="2835" w:type="dxa"/>
          </w:tcPr>
          <w:p w14:paraId="55C7F676" w14:textId="77777777" w:rsidR="00DC530C" w:rsidRDefault="00DC530C" w:rsidP="00700BD4">
            <w:pPr>
              <w:jc w:val="right"/>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
        </w:tc>
        <w:tc>
          <w:tcPr>
            <w:tcW w:w="811" w:type="dxa"/>
          </w:tcPr>
          <w:p w14:paraId="7346FC35"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
        </w:tc>
        <w:tc>
          <w:tcPr>
            <w:tcW w:w="1316" w:type="dxa"/>
          </w:tcPr>
          <w:p w14:paraId="05467A50"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
        </w:tc>
        <w:tc>
          <w:tcPr>
            <w:tcW w:w="2678" w:type="dxa"/>
          </w:tcPr>
          <w:p w14:paraId="7BCF08AE"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
        </w:tc>
      </w:tr>
      <w:tr w:rsidR="00DC530C" w14:paraId="4DB95C7F" w14:textId="77777777" w:rsidTr="00DC530C">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tcPr>
          <w:p w14:paraId="49C15842" w14:textId="77777777" w:rsidR="00DC530C" w:rsidRDefault="00DC530C" w:rsidP="00700BD4">
            <w:pPr>
              <w:rPr>
                <w:rFonts w:ascii="Baskerville Old Face" w:hAnsi="Baskerville Old Face"/>
                <w:sz w:val="36"/>
                <w:szCs w:val="36"/>
              </w:rPr>
            </w:pPr>
          </w:p>
        </w:tc>
        <w:tc>
          <w:tcPr>
            <w:tcW w:w="2835" w:type="dxa"/>
          </w:tcPr>
          <w:p w14:paraId="1963C8ED" w14:textId="77777777" w:rsidR="00DC530C" w:rsidRDefault="00DC530C" w:rsidP="00700BD4">
            <w:pPr>
              <w:jc w:val="right"/>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proofErr w:type="spellStart"/>
            <w:r>
              <w:rPr>
                <w:rFonts w:ascii="Baskerville Old Face" w:hAnsi="Baskerville Old Face"/>
                <w:sz w:val="36"/>
                <w:szCs w:val="36"/>
              </w:rPr>
              <w:t>Codice_Autore</w:t>
            </w:r>
            <w:proofErr w:type="spellEnd"/>
          </w:p>
        </w:tc>
        <w:tc>
          <w:tcPr>
            <w:tcW w:w="811" w:type="dxa"/>
          </w:tcPr>
          <w:p w14:paraId="241FE39F"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PK</w:t>
            </w:r>
          </w:p>
        </w:tc>
        <w:tc>
          <w:tcPr>
            <w:tcW w:w="1316" w:type="dxa"/>
          </w:tcPr>
          <w:p w14:paraId="766C1516"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 xml:space="preserve">Intero </w:t>
            </w:r>
          </w:p>
        </w:tc>
        <w:tc>
          <w:tcPr>
            <w:tcW w:w="2678" w:type="dxa"/>
          </w:tcPr>
          <w:p w14:paraId="2B71F464"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4</w:t>
            </w:r>
          </w:p>
        </w:tc>
      </w:tr>
      <w:tr w:rsidR="00DC530C" w14:paraId="4E70A947" w14:textId="77777777" w:rsidTr="00DC530C">
        <w:trPr>
          <w:trHeight w:val="408"/>
        </w:trPr>
        <w:tc>
          <w:tcPr>
            <w:cnfStyle w:val="001000000000" w:firstRow="0" w:lastRow="0" w:firstColumn="1" w:lastColumn="0" w:oddVBand="0" w:evenVBand="0" w:oddHBand="0" w:evenHBand="0" w:firstRowFirstColumn="0" w:firstRowLastColumn="0" w:lastRowFirstColumn="0" w:lastRowLastColumn="0"/>
            <w:tcW w:w="3402" w:type="dxa"/>
          </w:tcPr>
          <w:p w14:paraId="5B1E4881" w14:textId="77777777" w:rsidR="00DC530C" w:rsidRDefault="00DC530C" w:rsidP="00700BD4">
            <w:pPr>
              <w:rPr>
                <w:rFonts w:ascii="Baskerville Old Face" w:hAnsi="Baskerville Old Face"/>
                <w:sz w:val="36"/>
                <w:szCs w:val="36"/>
              </w:rPr>
            </w:pPr>
          </w:p>
        </w:tc>
        <w:tc>
          <w:tcPr>
            <w:tcW w:w="2835" w:type="dxa"/>
          </w:tcPr>
          <w:p w14:paraId="33D06AEF" w14:textId="77777777" w:rsidR="00DC530C" w:rsidRDefault="00DC530C" w:rsidP="00700BD4">
            <w:pPr>
              <w:jc w:val="right"/>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Nome</w:t>
            </w:r>
          </w:p>
        </w:tc>
        <w:tc>
          <w:tcPr>
            <w:tcW w:w="811" w:type="dxa"/>
          </w:tcPr>
          <w:p w14:paraId="5DA32625"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
        </w:tc>
        <w:tc>
          <w:tcPr>
            <w:tcW w:w="1316" w:type="dxa"/>
          </w:tcPr>
          <w:p w14:paraId="56FB32AE"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Stringa</w:t>
            </w:r>
          </w:p>
        </w:tc>
        <w:tc>
          <w:tcPr>
            <w:tcW w:w="2678" w:type="dxa"/>
          </w:tcPr>
          <w:p w14:paraId="7DD423DC"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25</w:t>
            </w:r>
          </w:p>
        </w:tc>
      </w:tr>
      <w:tr w:rsidR="00DC530C" w14:paraId="26D1D94E" w14:textId="77777777" w:rsidTr="00DC530C">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tcPr>
          <w:p w14:paraId="531AFA75" w14:textId="77777777" w:rsidR="00DC530C" w:rsidRDefault="00DC530C" w:rsidP="00700BD4">
            <w:pPr>
              <w:rPr>
                <w:rFonts w:ascii="Baskerville Old Face" w:hAnsi="Baskerville Old Face"/>
                <w:sz w:val="36"/>
                <w:szCs w:val="36"/>
              </w:rPr>
            </w:pPr>
          </w:p>
        </w:tc>
        <w:tc>
          <w:tcPr>
            <w:tcW w:w="2835" w:type="dxa"/>
          </w:tcPr>
          <w:p w14:paraId="4D074966" w14:textId="77777777" w:rsidR="00DC530C" w:rsidRDefault="00DC530C" w:rsidP="00700BD4">
            <w:pPr>
              <w:jc w:val="right"/>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Cognome</w:t>
            </w:r>
          </w:p>
        </w:tc>
        <w:tc>
          <w:tcPr>
            <w:tcW w:w="811" w:type="dxa"/>
          </w:tcPr>
          <w:p w14:paraId="2B97A14D"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p>
        </w:tc>
        <w:tc>
          <w:tcPr>
            <w:tcW w:w="1316" w:type="dxa"/>
          </w:tcPr>
          <w:p w14:paraId="7313D93E"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Stringa</w:t>
            </w:r>
          </w:p>
        </w:tc>
        <w:tc>
          <w:tcPr>
            <w:tcW w:w="2678" w:type="dxa"/>
          </w:tcPr>
          <w:p w14:paraId="5B820A4B"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25</w:t>
            </w:r>
          </w:p>
        </w:tc>
      </w:tr>
      <w:tr w:rsidR="00DC530C" w14:paraId="49F8BDCF" w14:textId="77777777" w:rsidTr="00DC530C">
        <w:trPr>
          <w:trHeight w:val="408"/>
        </w:trPr>
        <w:tc>
          <w:tcPr>
            <w:cnfStyle w:val="001000000000" w:firstRow="0" w:lastRow="0" w:firstColumn="1" w:lastColumn="0" w:oddVBand="0" w:evenVBand="0" w:oddHBand="0" w:evenHBand="0" w:firstRowFirstColumn="0" w:firstRowLastColumn="0" w:lastRowFirstColumn="0" w:lastRowLastColumn="0"/>
            <w:tcW w:w="3402" w:type="dxa"/>
          </w:tcPr>
          <w:p w14:paraId="5B8A5B0D" w14:textId="77777777" w:rsidR="00DC530C" w:rsidRDefault="00DC530C" w:rsidP="00700BD4">
            <w:pPr>
              <w:rPr>
                <w:rFonts w:ascii="Baskerville Old Face" w:hAnsi="Baskerville Old Face"/>
                <w:sz w:val="36"/>
                <w:szCs w:val="36"/>
              </w:rPr>
            </w:pPr>
            <w:r>
              <w:rPr>
                <w:rFonts w:ascii="Baskerville Old Face" w:hAnsi="Baskerville Old Face"/>
                <w:sz w:val="36"/>
                <w:szCs w:val="36"/>
              </w:rPr>
              <w:t>SCRIVONO</w:t>
            </w:r>
          </w:p>
        </w:tc>
        <w:tc>
          <w:tcPr>
            <w:tcW w:w="2835" w:type="dxa"/>
          </w:tcPr>
          <w:p w14:paraId="65D3FA21" w14:textId="77777777" w:rsidR="00DC530C" w:rsidRDefault="00DC530C" w:rsidP="00700BD4">
            <w:pPr>
              <w:jc w:val="right"/>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
        </w:tc>
        <w:tc>
          <w:tcPr>
            <w:tcW w:w="811" w:type="dxa"/>
          </w:tcPr>
          <w:p w14:paraId="102FC039"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
        </w:tc>
        <w:tc>
          <w:tcPr>
            <w:tcW w:w="1316" w:type="dxa"/>
          </w:tcPr>
          <w:p w14:paraId="12EE0454"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
        </w:tc>
        <w:tc>
          <w:tcPr>
            <w:tcW w:w="2678" w:type="dxa"/>
          </w:tcPr>
          <w:p w14:paraId="5028D824"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
        </w:tc>
      </w:tr>
      <w:tr w:rsidR="00DC530C" w14:paraId="0147E369" w14:textId="77777777" w:rsidTr="00DC530C">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tcPr>
          <w:p w14:paraId="66969B25" w14:textId="77777777" w:rsidR="00DC530C" w:rsidRDefault="00DC530C" w:rsidP="00700BD4">
            <w:pPr>
              <w:rPr>
                <w:rFonts w:ascii="Baskerville Old Face" w:hAnsi="Baskerville Old Face"/>
                <w:sz w:val="36"/>
                <w:szCs w:val="36"/>
              </w:rPr>
            </w:pPr>
          </w:p>
        </w:tc>
        <w:tc>
          <w:tcPr>
            <w:tcW w:w="2835" w:type="dxa"/>
          </w:tcPr>
          <w:p w14:paraId="3ACAB854" w14:textId="77777777" w:rsidR="00DC530C" w:rsidRDefault="00DC530C" w:rsidP="00700BD4">
            <w:pPr>
              <w:jc w:val="right"/>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proofErr w:type="spellStart"/>
            <w:r>
              <w:rPr>
                <w:rFonts w:ascii="Baskerville Old Face" w:hAnsi="Baskerville Old Face"/>
                <w:sz w:val="36"/>
                <w:szCs w:val="36"/>
              </w:rPr>
              <w:t>Codice_Autore</w:t>
            </w:r>
            <w:proofErr w:type="spellEnd"/>
          </w:p>
        </w:tc>
        <w:tc>
          <w:tcPr>
            <w:tcW w:w="811" w:type="dxa"/>
          </w:tcPr>
          <w:p w14:paraId="0E0E38D9"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FK – PK</w:t>
            </w:r>
          </w:p>
        </w:tc>
        <w:tc>
          <w:tcPr>
            <w:tcW w:w="1316" w:type="dxa"/>
          </w:tcPr>
          <w:p w14:paraId="52A79780"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 xml:space="preserve">Intero </w:t>
            </w:r>
          </w:p>
        </w:tc>
        <w:tc>
          <w:tcPr>
            <w:tcW w:w="2678" w:type="dxa"/>
          </w:tcPr>
          <w:p w14:paraId="026BEBF6"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4</w:t>
            </w:r>
          </w:p>
        </w:tc>
      </w:tr>
      <w:tr w:rsidR="00DC530C" w14:paraId="3BBA5576" w14:textId="77777777" w:rsidTr="00DC530C">
        <w:trPr>
          <w:trHeight w:val="408"/>
        </w:trPr>
        <w:tc>
          <w:tcPr>
            <w:cnfStyle w:val="001000000000" w:firstRow="0" w:lastRow="0" w:firstColumn="1" w:lastColumn="0" w:oddVBand="0" w:evenVBand="0" w:oddHBand="0" w:evenHBand="0" w:firstRowFirstColumn="0" w:firstRowLastColumn="0" w:lastRowFirstColumn="0" w:lastRowLastColumn="0"/>
            <w:tcW w:w="3402" w:type="dxa"/>
          </w:tcPr>
          <w:p w14:paraId="3DEBD89D" w14:textId="77777777" w:rsidR="00DC530C" w:rsidRDefault="00DC530C" w:rsidP="00700BD4">
            <w:pPr>
              <w:rPr>
                <w:rFonts w:ascii="Baskerville Old Face" w:hAnsi="Baskerville Old Face"/>
                <w:sz w:val="36"/>
                <w:szCs w:val="36"/>
              </w:rPr>
            </w:pPr>
          </w:p>
        </w:tc>
        <w:tc>
          <w:tcPr>
            <w:tcW w:w="2835" w:type="dxa"/>
          </w:tcPr>
          <w:p w14:paraId="1BE1C29E" w14:textId="77777777" w:rsidR="00DC530C" w:rsidRDefault="00DC530C" w:rsidP="00700BD4">
            <w:pPr>
              <w:jc w:val="right"/>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roofErr w:type="spellStart"/>
            <w:r>
              <w:rPr>
                <w:rFonts w:ascii="Baskerville Old Face" w:hAnsi="Baskerville Old Face"/>
                <w:sz w:val="36"/>
                <w:szCs w:val="36"/>
              </w:rPr>
              <w:t>Codice_Brano</w:t>
            </w:r>
            <w:proofErr w:type="spellEnd"/>
          </w:p>
        </w:tc>
        <w:tc>
          <w:tcPr>
            <w:tcW w:w="811" w:type="dxa"/>
          </w:tcPr>
          <w:p w14:paraId="3EF3E7FD"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FK - PK</w:t>
            </w:r>
          </w:p>
        </w:tc>
        <w:tc>
          <w:tcPr>
            <w:tcW w:w="1316" w:type="dxa"/>
          </w:tcPr>
          <w:p w14:paraId="2E179E6B"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Intero</w:t>
            </w:r>
          </w:p>
        </w:tc>
        <w:tc>
          <w:tcPr>
            <w:tcW w:w="2678" w:type="dxa"/>
          </w:tcPr>
          <w:p w14:paraId="5B25299D"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2</w:t>
            </w:r>
          </w:p>
        </w:tc>
      </w:tr>
      <w:tr w:rsidR="00DC530C" w14:paraId="2B524B74" w14:textId="77777777" w:rsidTr="00DC530C">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tcPr>
          <w:p w14:paraId="766D5925" w14:textId="77777777" w:rsidR="00DC530C" w:rsidRDefault="00DC530C" w:rsidP="00700BD4">
            <w:pPr>
              <w:rPr>
                <w:rFonts w:ascii="Baskerville Old Face" w:hAnsi="Baskerville Old Face"/>
                <w:sz w:val="36"/>
                <w:szCs w:val="36"/>
              </w:rPr>
            </w:pPr>
            <w:r>
              <w:rPr>
                <w:rFonts w:ascii="Baskerville Old Face" w:hAnsi="Baskerville Old Face"/>
                <w:sz w:val="36"/>
                <w:szCs w:val="36"/>
              </w:rPr>
              <w:t>ESECUTORI</w:t>
            </w:r>
          </w:p>
        </w:tc>
        <w:tc>
          <w:tcPr>
            <w:tcW w:w="2835" w:type="dxa"/>
          </w:tcPr>
          <w:p w14:paraId="5C01D301" w14:textId="77777777" w:rsidR="00DC530C" w:rsidRDefault="00DC530C" w:rsidP="00700BD4">
            <w:pPr>
              <w:jc w:val="right"/>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p>
        </w:tc>
        <w:tc>
          <w:tcPr>
            <w:tcW w:w="811" w:type="dxa"/>
          </w:tcPr>
          <w:p w14:paraId="4D08C33A"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p>
        </w:tc>
        <w:tc>
          <w:tcPr>
            <w:tcW w:w="1316" w:type="dxa"/>
          </w:tcPr>
          <w:p w14:paraId="64365731"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p>
        </w:tc>
        <w:tc>
          <w:tcPr>
            <w:tcW w:w="2678" w:type="dxa"/>
          </w:tcPr>
          <w:p w14:paraId="13BBEBD0"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p>
        </w:tc>
      </w:tr>
      <w:tr w:rsidR="00DC530C" w14:paraId="7BF792F1" w14:textId="77777777" w:rsidTr="00DC530C">
        <w:trPr>
          <w:trHeight w:val="408"/>
        </w:trPr>
        <w:tc>
          <w:tcPr>
            <w:cnfStyle w:val="001000000000" w:firstRow="0" w:lastRow="0" w:firstColumn="1" w:lastColumn="0" w:oddVBand="0" w:evenVBand="0" w:oddHBand="0" w:evenHBand="0" w:firstRowFirstColumn="0" w:firstRowLastColumn="0" w:lastRowFirstColumn="0" w:lastRowLastColumn="0"/>
            <w:tcW w:w="3402" w:type="dxa"/>
          </w:tcPr>
          <w:p w14:paraId="0F256029" w14:textId="77777777" w:rsidR="00DC530C" w:rsidRDefault="00DC530C" w:rsidP="00700BD4">
            <w:pPr>
              <w:rPr>
                <w:rFonts w:ascii="Baskerville Old Face" w:hAnsi="Baskerville Old Face"/>
                <w:sz w:val="36"/>
                <w:szCs w:val="36"/>
              </w:rPr>
            </w:pPr>
          </w:p>
        </w:tc>
        <w:tc>
          <w:tcPr>
            <w:tcW w:w="2835" w:type="dxa"/>
          </w:tcPr>
          <w:p w14:paraId="27E6AF28" w14:textId="77777777" w:rsidR="00DC530C" w:rsidRDefault="00DC530C" w:rsidP="00700BD4">
            <w:pPr>
              <w:jc w:val="right"/>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roofErr w:type="spellStart"/>
            <w:r>
              <w:rPr>
                <w:rFonts w:ascii="Baskerville Old Face" w:hAnsi="Baskerville Old Face"/>
                <w:sz w:val="36"/>
                <w:szCs w:val="36"/>
              </w:rPr>
              <w:t>Stato_Di_Provenienza</w:t>
            </w:r>
            <w:proofErr w:type="spellEnd"/>
          </w:p>
        </w:tc>
        <w:tc>
          <w:tcPr>
            <w:tcW w:w="811" w:type="dxa"/>
          </w:tcPr>
          <w:p w14:paraId="57DA5617"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
        </w:tc>
        <w:tc>
          <w:tcPr>
            <w:tcW w:w="1316" w:type="dxa"/>
          </w:tcPr>
          <w:p w14:paraId="6E2591E9"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Stringa</w:t>
            </w:r>
          </w:p>
        </w:tc>
        <w:tc>
          <w:tcPr>
            <w:tcW w:w="2678" w:type="dxa"/>
          </w:tcPr>
          <w:p w14:paraId="325B8484"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25</w:t>
            </w:r>
          </w:p>
        </w:tc>
      </w:tr>
      <w:tr w:rsidR="00DC530C" w14:paraId="42181333" w14:textId="77777777" w:rsidTr="00DC530C">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tcPr>
          <w:p w14:paraId="63CD2355" w14:textId="77777777" w:rsidR="00DC530C" w:rsidRDefault="00DC530C" w:rsidP="00700BD4">
            <w:pPr>
              <w:rPr>
                <w:rFonts w:ascii="Baskerville Old Face" w:hAnsi="Baskerville Old Face"/>
                <w:sz w:val="36"/>
                <w:szCs w:val="36"/>
              </w:rPr>
            </w:pPr>
          </w:p>
        </w:tc>
        <w:tc>
          <w:tcPr>
            <w:tcW w:w="2835" w:type="dxa"/>
          </w:tcPr>
          <w:p w14:paraId="4FD1506A" w14:textId="77777777" w:rsidR="00DC530C" w:rsidRDefault="00DC530C" w:rsidP="00700BD4">
            <w:pPr>
              <w:jc w:val="right"/>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Matricola</w:t>
            </w:r>
          </w:p>
        </w:tc>
        <w:tc>
          <w:tcPr>
            <w:tcW w:w="811" w:type="dxa"/>
          </w:tcPr>
          <w:p w14:paraId="2C06D8DD"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PK</w:t>
            </w:r>
          </w:p>
        </w:tc>
        <w:tc>
          <w:tcPr>
            <w:tcW w:w="1316" w:type="dxa"/>
          </w:tcPr>
          <w:p w14:paraId="1DBA4E69"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Intero</w:t>
            </w:r>
          </w:p>
        </w:tc>
        <w:tc>
          <w:tcPr>
            <w:tcW w:w="2678" w:type="dxa"/>
          </w:tcPr>
          <w:p w14:paraId="0F5EC77F"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4</w:t>
            </w:r>
          </w:p>
        </w:tc>
      </w:tr>
      <w:tr w:rsidR="00DC530C" w14:paraId="76BA57AC" w14:textId="77777777" w:rsidTr="00DC530C">
        <w:trPr>
          <w:trHeight w:val="408"/>
        </w:trPr>
        <w:tc>
          <w:tcPr>
            <w:cnfStyle w:val="001000000000" w:firstRow="0" w:lastRow="0" w:firstColumn="1" w:lastColumn="0" w:oddVBand="0" w:evenVBand="0" w:oddHBand="0" w:evenHBand="0" w:firstRowFirstColumn="0" w:firstRowLastColumn="0" w:lastRowFirstColumn="0" w:lastRowLastColumn="0"/>
            <w:tcW w:w="3402" w:type="dxa"/>
          </w:tcPr>
          <w:p w14:paraId="30A570FB" w14:textId="77777777" w:rsidR="00DC530C" w:rsidRDefault="00DC530C" w:rsidP="00700BD4">
            <w:pPr>
              <w:rPr>
                <w:rFonts w:ascii="Baskerville Old Face" w:hAnsi="Baskerville Old Face"/>
                <w:sz w:val="36"/>
                <w:szCs w:val="36"/>
              </w:rPr>
            </w:pPr>
          </w:p>
        </w:tc>
        <w:tc>
          <w:tcPr>
            <w:tcW w:w="2835" w:type="dxa"/>
          </w:tcPr>
          <w:p w14:paraId="55EC24C6" w14:textId="77777777" w:rsidR="00DC530C" w:rsidRDefault="00DC530C" w:rsidP="00700BD4">
            <w:pPr>
              <w:jc w:val="right"/>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Nome</w:t>
            </w:r>
          </w:p>
        </w:tc>
        <w:tc>
          <w:tcPr>
            <w:tcW w:w="811" w:type="dxa"/>
          </w:tcPr>
          <w:p w14:paraId="5F4BA6BB"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
        </w:tc>
        <w:tc>
          <w:tcPr>
            <w:tcW w:w="1316" w:type="dxa"/>
          </w:tcPr>
          <w:p w14:paraId="744835DD"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Stringa</w:t>
            </w:r>
          </w:p>
        </w:tc>
        <w:tc>
          <w:tcPr>
            <w:tcW w:w="2678" w:type="dxa"/>
          </w:tcPr>
          <w:p w14:paraId="114748A3"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25</w:t>
            </w:r>
          </w:p>
        </w:tc>
      </w:tr>
      <w:tr w:rsidR="00DC530C" w14:paraId="011072D1" w14:textId="77777777" w:rsidTr="00DC530C">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tcPr>
          <w:p w14:paraId="65C2661B" w14:textId="77777777" w:rsidR="00DC530C" w:rsidRDefault="00DC530C" w:rsidP="00700BD4">
            <w:pPr>
              <w:rPr>
                <w:rFonts w:ascii="Baskerville Old Face" w:hAnsi="Baskerville Old Face"/>
                <w:sz w:val="36"/>
                <w:szCs w:val="36"/>
              </w:rPr>
            </w:pPr>
            <w:r>
              <w:rPr>
                <w:rFonts w:ascii="Baskerville Old Face" w:hAnsi="Baskerville Old Face"/>
                <w:sz w:val="36"/>
                <w:szCs w:val="36"/>
              </w:rPr>
              <w:t>SOLISTI</w:t>
            </w:r>
          </w:p>
        </w:tc>
        <w:tc>
          <w:tcPr>
            <w:tcW w:w="2835" w:type="dxa"/>
          </w:tcPr>
          <w:p w14:paraId="6DD40720" w14:textId="77777777" w:rsidR="00DC530C" w:rsidRDefault="00DC530C" w:rsidP="00700BD4">
            <w:pPr>
              <w:jc w:val="right"/>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p>
        </w:tc>
        <w:tc>
          <w:tcPr>
            <w:tcW w:w="811" w:type="dxa"/>
          </w:tcPr>
          <w:p w14:paraId="7A225759"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p>
        </w:tc>
        <w:tc>
          <w:tcPr>
            <w:tcW w:w="1316" w:type="dxa"/>
          </w:tcPr>
          <w:p w14:paraId="127DF3EF"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p>
        </w:tc>
        <w:tc>
          <w:tcPr>
            <w:tcW w:w="2678" w:type="dxa"/>
          </w:tcPr>
          <w:p w14:paraId="0503E262"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p>
        </w:tc>
      </w:tr>
      <w:tr w:rsidR="00DC530C" w14:paraId="3540F4C4" w14:textId="77777777" w:rsidTr="00DC530C">
        <w:trPr>
          <w:trHeight w:val="408"/>
        </w:trPr>
        <w:tc>
          <w:tcPr>
            <w:cnfStyle w:val="001000000000" w:firstRow="0" w:lastRow="0" w:firstColumn="1" w:lastColumn="0" w:oddVBand="0" w:evenVBand="0" w:oddHBand="0" w:evenHBand="0" w:firstRowFirstColumn="0" w:firstRowLastColumn="0" w:lastRowFirstColumn="0" w:lastRowLastColumn="0"/>
            <w:tcW w:w="3402" w:type="dxa"/>
          </w:tcPr>
          <w:p w14:paraId="6F116BA7" w14:textId="77777777" w:rsidR="00DC530C" w:rsidRDefault="00DC530C" w:rsidP="00700BD4">
            <w:pPr>
              <w:rPr>
                <w:rFonts w:ascii="Baskerville Old Face" w:hAnsi="Baskerville Old Face"/>
                <w:sz w:val="36"/>
                <w:szCs w:val="36"/>
              </w:rPr>
            </w:pPr>
          </w:p>
        </w:tc>
        <w:tc>
          <w:tcPr>
            <w:tcW w:w="2835" w:type="dxa"/>
          </w:tcPr>
          <w:p w14:paraId="0A5BDA90" w14:textId="77777777" w:rsidR="00DC530C" w:rsidRDefault="00DC530C" w:rsidP="00700BD4">
            <w:pPr>
              <w:jc w:val="right"/>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roofErr w:type="spellStart"/>
            <w:r>
              <w:rPr>
                <w:rFonts w:ascii="Baskerville Old Face" w:hAnsi="Baskerville Old Face"/>
                <w:sz w:val="36"/>
                <w:szCs w:val="36"/>
              </w:rPr>
              <w:t>Strumento_Suonato</w:t>
            </w:r>
            <w:proofErr w:type="spellEnd"/>
          </w:p>
        </w:tc>
        <w:tc>
          <w:tcPr>
            <w:tcW w:w="811" w:type="dxa"/>
          </w:tcPr>
          <w:p w14:paraId="00DC6CC1"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
        </w:tc>
        <w:tc>
          <w:tcPr>
            <w:tcW w:w="1316" w:type="dxa"/>
          </w:tcPr>
          <w:p w14:paraId="2344E28F"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Stringa</w:t>
            </w:r>
          </w:p>
        </w:tc>
        <w:tc>
          <w:tcPr>
            <w:tcW w:w="2678" w:type="dxa"/>
          </w:tcPr>
          <w:p w14:paraId="24B45581"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45</w:t>
            </w:r>
          </w:p>
        </w:tc>
      </w:tr>
      <w:tr w:rsidR="00DC530C" w14:paraId="7CCFF94B" w14:textId="77777777" w:rsidTr="00DC530C">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tcPr>
          <w:p w14:paraId="17FADC8F" w14:textId="77777777" w:rsidR="00DC530C" w:rsidRDefault="00DC530C" w:rsidP="00700BD4">
            <w:pPr>
              <w:rPr>
                <w:rFonts w:ascii="Baskerville Old Face" w:hAnsi="Baskerville Old Face"/>
                <w:sz w:val="36"/>
                <w:szCs w:val="36"/>
              </w:rPr>
            </w:pPr>
          </w:p>
        </w:tc>
        <w:tc>
          <w:tcPr>
            <w:tcW w:w="2835" w:type="dxa"/>
          </w:tcPr>
          <w:p w14:paraId="0DEC1183" w14:textId="77777777" w:rsidR="00DC530C" w:rsidRDefault="00DC530C" w:rsidP="00700BD4">
            <w:pPr>
              <w:jc w:val="right"/>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Matricola</w:t>
            </w:r>
          </w:p>
        </w:tc>
        <w:tc>
          <w:tcPr>
            <w:tcW w:w="811" w:type="dxa"/>
          </w:tcPr>
          <w:p w14:paraId="34688939"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FK - PK</w:t>
            </w:r>
          </w:p>
        </w:tc>
        <w:tc>
          <w:tcPr>
            <w:tcW w:w="1316" w:type="dxa"/>
          </w:tcPr>
          <w:p w14:paraId="29651B80"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Intero</w:t>
            </w:r>
          </w:p>
        </w:tc>
        <w:tc>
          <w:tcPr>
            <w:tcW w:w="2678" w:type="dxa"/>
          </w:tcPr>
          <w:p w14:paraId="26DCB9C8"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4</w:t>
            </w:r>
          </w:p>
        </w:tc>
      </w:tr>
      <w:tr w:rsidR="00DC530C" w14:paraId="694AF96E" w14:textId="77777777" w:rsidTr="00DC530C">
        <w:trPr>
          <w:trHeight w:val="408"/>
        </w:trPr>
        <w:tc>
          <w:tcPr>
            <w:cnfStyle w:val="001000000000" w:firstRow="0" w:lastRow="0" w:firstColumn="1" w:lastColumn="0" w:oddVBand="0" w:evenVBand="0" w:oddHBand="0" w:evenHBand="0" w:firstRowFirstColumn="0" w:firstRowLastColumn="0" w:lastRowFirstColumn="0" w:lastRowLastColumn="0"/>
            <w:tcW w:w="3402" w:type="dxa"/>
          </w:tcPr>
          <w:p w14:paraId="519BAD51" w14:textId="77777777" w:rsidR="00DC530C" w:rsidRPr="00EC7033" w:rsidRDefault="00DC530C" w:rsidP="00700BD4">
            <w:pPr>
              <w:rPr>
                <w:rFonts w:ascii="Baskerville Old Face" w:hAnsi="Baskerville Old Face"/>
                <w:sz w:val="36"/>
                <w:szCs w:val="36"/>
                <w:u w:val="single"/>
              </w:rPr>
            </w:pPr>
            <w:r>
              <w:rPr>
                <w:rFonts w:ascii="Baskerville Old Face" w:hAnsi="Baskerville Old Face"/>
                <w:sz w:val="36"/>
                <w:szCs w:val="36"/>
              </w:rPr>
              <w:t>ORCHESTRE</w:t>
            </w:r>
          </w:p>
        </w:tc>
        <w:tc>
          <w:tcPr>
            <w:tcW w:w="2835" w:type="dxa"/>
          </w:tcPr>
          <w:p w14:paraId="5C54D06B" w14:textId="77777777" w:rsidR="00DC530C" w:rsidRDefault="00DC530C" w:rsidP="00700BD4">
            <w:pPr>
              <w:jc w:val="right"/>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
        </w:tc>
        <w:tc>
          <w:tcPr>
            <w:tcW w:w="811" w:type="dxa"/>
          </w:tcPr>
          <w:p w14:paraId="3CCC8A77"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
        </w:tc>
        <w:tc>
          <w:tcPr>
            <w:tcW w:w="1316" w:type="dxa"/>
          </w:tcPr>
          <w:p w14:paraId="0DE8B8CC"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
        </w:tc>
        <w:tc>
          <w:tcPr>
            <w:tcW w:w="2678" w:type="dxa"/>
          </w:tcPr>
          <w:p w14:paraId="34061B1D"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
        </w:tc>
      </w:tr>
      <w:tr w:rsidR="00DC530C" w14:paraId="28D8EA74" w14:textId="77777777" w:rsidTr="00DC530C">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tcPr>
          <w:p w14:paraId="7C4FDF41" w14:textId="77777777" w:rsidR="00DC530C" w:rsidRDefault="00DC530C" w:rsidP="00700BD4">
            <w:pPr>
              <w:rPr>
                <w:rFonts w:ascii="Baskerville Old Face" w:hAnsi="Baskerville Old Face"/>
                <w:sz w:val="36"/>
                <w:szCs w:val="36"/>
              </w:rPr>
            </w:pPr>
          </w:p>
        </w:tc>
        <w:tc>
          <w:tcPr>
            <w:tcW w:w="2835" w:type="dxa"/>
          </w:tcPr>
          <w:p w14:paraId="1F34A8D7" w14:textId="77777777" w:rsidR="00DC530C" w:rsidRDefault="00DC530C" w:rsidP="00700BD4">
            <w:pPr>
              <w:jc w:val="right"/>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proofErr w:type="spellStart"/>
            <w:r>
              <w:rPr>
                <w:rFonts w:ascii="Baskerville Old Face" w:hAnsi="Baskerville Old Face"/>
                <w:sz w:val="36"/>
                <w:szCs w:val="36"/>
              </w:rPr>
              <w:t>Nome_Direttore</w:t>
            </w:r>
            <w:proofErr w:type="spellEnd"/>
          </w:p>
        </w:tc>
        <w:tc>
          <w:tcPr>
            <w:tcW w:w="811" w:type="dxa"/>
          </w:tcPr>
          <w:p w14:paraId="423E0D0F"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p>
        </w:tc>
        <w:tc>
          <w:tcPr>
            <w:tcW w:w="1316" w:type="dxa"/>
          </w:tcPr>
          <w:p w14:paraId="6187C0D4"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Stringa</w:t>
            </w:r>
          </w:p>
        </w:tc>
        <w:tc>
          <w:tcPr>
            <w:tcW w:w="2678" w:type="dxa"/>
          </w:tcPr>
          <w:p w14:paraId="2FFD70B0"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50</w:t>
            </w:r>
          </w:p>
        </w:tc>
      </w:tr>
      <w:tr w:rsidR="00DC530C" w14:paraId="43114E12" w14:textId="77777777" w:rsidTr="00DC530C">
        <w:trPr>
          <w:trHeight w:val="408"/>
        </w:trPr>
        <w:tc>
          <w:tcPr>
            <w:cnfStyle w:val="001000000000" w:firstRow="0" w:lastRow="0" w:firstColumn="1" w:lastColumn="0" w:oddVBand="0" w:evenVBand="0" w:oddHBand="0" w:evenHBand="0" w:firstRowFirstColumn="0" w:firstRowLastColumn="0" w:lastRowFirstColumn="0" w:lastRowLastColumn="0"/>
            <w:tcW w:w="3402" w:type="dxa"/>
          </w:tcPr>
          <w:p w14:paraId="24A727CE" w14:textId="77777777" w:rsidR="00DC530C" w:rsidRDefault="00DC530C" w:rsidP="00700BD4">
            <w:pPr>
              <w:rPr>
                <w:rFonts w:ascii="Baskerville Old Face" w:hAnsi="Baskerville Old Face"/>
                <w:sz w:val="36"/>
                <w:szCs w:val="36"/>
              </w:rPr>
            </w:pPr>
          </w:p>
        </w:tc>
        <w:tc>
          <w:tcPr>
            <w:tcW w:w="2835" w:type="dxa"/>
          </w:tcPr>
          <w:p w14:paraId="3BAEBE23" w14:textId="77777777" w:rsidR="00DC530C" w:rsidRDefault="00DC530C" w:rsidP="00700BD4">
            <w:pPr>
              <w:jc w:val="right"/>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roofErr w:type="spellStart"/>
            <w:r>
              <w:rPr>
                <w:rFonts w:ascii="Baskerville Old Face" w:hAnsi="Baskerville Old Face"/>
                <w:sz w:val="36"/>
                <w:szCs w:val="36"/>
              </w:rPr>
              <w:t>Numero_Di_Elementi</w:t>
            </w:r>
            <w:proofErr w:type="spellEnd"/>
          </w:p>
        </w:tc>
        <w:tc>
          <w:tcPr>
            <w:tcW w:w="811" w:type="dxa"/>
          </w:tcPr>
          <w:p w14:paraId="39C11650"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
        </w:tc>
        <w:tc>
          <w:tcPr>
            <w:tcW w:w="1316" w:type="dxa"/>
          </w:tcPr>
          <w:p w14:paraId="3F81CD7C"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Intero</w:t>
            </w:r>
          </w:p>
        </w:tc>
        <w:tc>
          <w:tcPr>
            <w:tcW w:w="2678" w:type="dxa"/>
          </w:tcPr>
          <w:p w14:paraId="71B4E064"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7</w:t>
            </w:r>
          </w:p>
        </w:tc>
      </w:tr>
      <w:tr w:rsidR="00DC530C" w14:paraId="0C83399C" w14:textId="77777777" w:rsidTr="00DC530C">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tcPr>
          <w:p w14:paraId="09ECD831" w14:textId="77777777" w:rsidR="00DC530C" w:rsidRDefault="00DC530C" w:rsidP="00700BD4">
            <w:pPr>
              <w:rPr>
                <w:rFonts w:ascii="Baskerville Old Face" w:hAnsi="Baskerville Old Face"/>
                <w:sz w:val="36"/>
                <w:szCs w:val="36"/>
              </w:rPr>
            </w:pPr>
          </w:p>
        </w:tc>
        <w:tc>
          <w:tcPr>
            <w:tcW w:w="2835" w:type="dxa"/>
          </w:tcPr>
          <w:p w14:paraId="5E2E867F" w14:textId="77777777" w:rsidR="00DC530C" w:rsidRDefault="00DC530C" w:rsidP="00700BD4">
            <w:pPr>
              <w:jc w:val="right"/>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Matricola</w:t>
            </w:r>
          </w:p>
        </w:tc>
        <w:tc>
          <w:tcPr>
            <w:tcW w:w="811" w:type="dxa"/>
          </w:tcPr>
          <w:p w14:paraId="39EAA6E8"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FK - PK</w:t>
            </w:r>
          </w:p>
        </w:tc>
        <w:tc>
          <w:tcPr>
            <w:tcW w:w="1316" w:type="dxa"/>
          </w:tcPr>
          <w:p w14:paraId="7A11D3EA"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Intero</w:t>
            </w:r>
          </w:p>
        </w:tc>
        <w:tc>
          <w:tcPr>
            <w:tcW w:w="2678" w:type="dxa"/>
          </w:tcPr>
          <w:p w14:paraId="18FBBCB5"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4</w:t>
            </w:r>
          </w:p>
        </w:tc>
      </w:tr>
      <w:tr w:rsidR="00DC530C" w14:paraId="68303B60" w14:textId="77777777" w:rsidTr="00DC530C">
        <w:trPr>
          <w:trHeight w:val="408"/>
        </w:trPr>
        <w:tc>
          <w:tcPr>
            <w:cnfStyle w:val="001000000000" w:firstRow="0" w:lastRow="0" w:firstColumn="1" w:lastColumn="0" w:oddVBand="0" w:evenVBand="0" w:oddHBand="0" w:evenHBand="0" w:firstRowFirstColumn="0" w:firstRowLastColumn="0" w:lastRowFirstColumn="0" w:lastRowLastColumn="0"/>
            <w:tcW w:w="3402" w:type="dxa"/>
          </w:tcPr>
          <w:p w14:paraId="2145BE96" w14:textId="77777777" w:rsidR="00DC530C" w:rsidRDefault="00DC530C" w:rsidP="00700BD4">
            <w:pPr>
              <w:rPr>
                <w:rFonts w:ascii="Baskerville Old Face" w:hAnsi="Baskerville Old Face"/>
                <w:sz w:val="36"/>
                <w:szCs w:val="36"/>
              </w:rPr>
            </w:pPr>
            <w:r>
              <w:rPr>
                <w:rFonts w:ascii="Baskerville Old Face" w:hAnsi="Baskerville Old Face"/>
                <w:sz w:val="36"/>
                <w:szCs w:val="36"/>
              </w:rPr>
              <w:t>ORCHESTRALI</w:t>
            </w:r>
          </w:p>
        </w:tc>
        <w:tc>
          <w:tcPr>
            <w:tcW w:w="2835" w:type="dxa"/>
          </w:tcPr>
          <w:p w14:paraId="0BAD3AB7" w14:textId="77777777" w:rsidR="00DC530C" w:rsidRDefault="00DC530C" w:rsidP="00700BD4">
            <w:pPr>
              <w:jc w:val="right"/>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
        </w:tc>
        <w:tc>
          <w:tcPr>
            <w:tcW w:w="811" w:type="dxa"/>
          </w:tcPr>
          <w:p w14:paraId="0FB23721"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
        </w:tc>
        <w:tc>
          <w:tcPr>
            <w:tcW w:w="1316" w:type="dxa"/>
          </w:tcPr>
          <w:p w14:paraId="42F9ACC1"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
        </w:tc>
        <w:tc>
          <w:tcPr>
            <w:tcW w:w="2678" w:type="dxa"/>
          </w:tcPr>
          <w:p w14:paraId="7F6531B0"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
        </w:tc>
      </w:tr>
      <w:tr w:rsidR="00DC530C" w14:paraId="30FBFAE8" w14:textId="77777777" w:rsidTr="00DC530C">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tcPr>
          <w:p w14:paraId="1D62B741" w14:textId="77777777" w:rsidR="00DC530C" w:rsidRDefault="00DC530C" w:rsidP="00700BD4">
            <w:pPr>
              <w:rPr>
                <w:rFonts w:ascii="Baskerville Old Face" w:hAnsi="Baskerville Old Face"/>
                <w:sz w:val="36"/>
                <w:szCs w:val="36"/>
              </w:rPr>
            </w:pPr>
          </w:p>
        </w:tc>
        <w:tc>
          <w:tcPr>
            <w:tcW w:w="2835" w:type="dxa"/>
          </w:tcPr>
          <w:p w14:paraId="6F1D093C" w14:textId="77777777" w:rsidR="00DC530C" w:rsidRDefault="00DC530C" w:rsidP="00700BD4">
            <w:pPr>
              <w:jc w:val="right"/>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proofErr w:type="spellStart"/>
            <w:r>
              <w:rPr>
                <w:rFonts w:ascii="Baskerville Old Face" w:hAnsi="Baskerville Old Face"/>
                <w:sz w:val="36"/>
                <w:szCs w:val="36"/>
              </w:rPr>
              <w:t>Codice_Orchestrale</w:t>
            </w:r>
            <w:proofErr w:type="spellEnd"/>
          </w:p>
        </w:tc>
        <w:tc>
          <w:tcPr>
            <w:tcW w:w="811" w:type="dxa"/>
          </w:tcPr>
          <w:p w14:paraId="47F82DB8"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PK</w:t>
            </w:r>
          </w:p>
        </w:tc>
        <w:tc>
          <w:tcPr>
            <w:tcW w:w="1316" w:type="dxa"/>
          </w:tcPr>
          <w:p w14:paraId="16FECD7A"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Intero</w:t>
            </w:r>
          </w:p>
        </w:tc>
        <w:tc>
          <w:tcPr>
            <w:tcW w:w="2678" w:type="dxa"/>
          </w:tcPr>
          <w:p w14:paraId="481D8ECC"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4</w:t>
            </w:r>
          </w:p>
        </w:tc>
      </w:tr>
      <w:tr w:rsidR="00DC530C" w14:paraId="2BA7FA54" w14:textId="77777777" w:rsidTr="00DC530C">
        <w:trPr>
          <w:trHeight w:val="408"/>
        </w:trPr>
        <w:tc>
          <w:tcPr>
            <w:cnfStyle w:val="001000000000" w:firstRow="0" w:lastRow="0" w:firstColumn="1" w:lastColumn="0" w:oddVBand="0" w:evenVBand="0" w:oddHBand="0" w:evenHBand="0" w:firstRowFirstColumn="0" w:firstRowLastColumn="0" w:lastRowFirstColumn="0" w:lastRowLastColumn="0"/>
            <w:tcW w:w="3402" w:type="dxa"/>
          </w:tcPr>
          <w:p w14:paraId="4DD5651B" w14:textId="77777777" w:rsidR="00DC530C" w:rsidRDefault="00DC530C" w:rsidP="00700BD4">
            <w:pPr>
              <w:rPr>
                <w:rFonts w:ascii="Baskerville Old Face" w:hAnsi="Baskerville Old Face"/>
                <w:sz w:val="36"/>
                <w:szCs w:val="36"/>
              </w:rPr>
            </w:pPr>
          </w:p>
        </w:tc>
        <w:tc>
          <w:tcPr>
            <w:tcW w:w="2835" w:type="dxa"/>
          </w:tcPr>
          <w:p w14:paraId="0E9499F3" w14:textId="77777777" w:rsidR="00DC530C" w:rsidRDefault="00DC530C" w:rsidP="00700BD4">
            <w:pPr>
              <w:jc w:val="right"/>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Nome</w:t>
            </w:r>
          </w:p>
        </w:tc>
        <w:tc>
          <w:tcPr>
            <w:tcW w:w="811" w:type="dxa"/>
          </w:tcPr>
          <w:p w14:paraId="75E2AA49"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
        </w:tc>
        <w:tc>
          <w:tcPr>
            <w:tcW w:w="1316" w:type="dxa"/>
          </w:tcPr>
          <w:p w14:paraId="13AB9667"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Stringa</w:t>
            </w:r>
          </w:p>
        </w:tc>
        <w:tc>
          <w:tcPr>
            <w:tcW w:w="2678" w:type="dxa"/>
          </w:tcPr>
          <w:p w14:paraId="38B5A5D7"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50</w:t>
            </w:r>
          </w:p>
        </w:tc>
      </w:tr>
      <w:tr w:rsidR="00DC530C" w14:paraId="0707A01F" w14:textId="77777777" w:rsidTr="00DC530C">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tcPr>
          <w:p w14:paraId="663B3E75" w14:textId="77777777" w:rsidR="00DC530C" w:rsidRDefault="00DC530C" w:rsidP="00700BD4">
            <w:pPr>
              <w:rPr>
                <w:rFonts w:ascii="Baskerville Old Face" w:hAnsi="Baskerville Old Face"/>
                <w:sz w:val="36"/>
                <w:szCs w:val="36"/>
              </w:rPr>
            </w:pPr>
          </w:p>
        </w:tc>
        <w:tc>
          <w:tcPr>
            <w:tcW w:w="2835" w:type="dxa"/>
          </w:tcPr>
          <w:p w14:paraId="09D7F576" w14:textId="77777777" w:rsidR="00DC530C" w:rsidRDefault="00DC530C" w:rsidP="00700BD4">
            <w:pPr>
              <w:jc w:val="right"/>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proofErr w:type="spellStart"/>
            <w:r>
              <w:rPr>
                <w:rFonts w:ascii="Baskerville Old Face" w:hAnsi="Baskerville Old Face"/>
                <w:sz w:val="36"/>
                <w:szCs w:val="36"/>
              </w:rPr>
              <w:t>Data_Nascita</w:t>
            </w:r>
            <w:proofErr w:type="spellEnd"/>
          </w:p>
        </w:tc>
        <w:tc>
          <w:tcPr>
            <w:tcW w:w="811" w:type="dxa"/>
          </w:tcPr>
          <w:p w14:paraId="3CF05302"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p>
        </w:tc>
        <w:tc>
          <w:tcPr>
            <w:tcW w:w="1316" w:type="dxa"/>
          </w:tcPr>
          <w:p w14:paraId="6AAD54D5"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Data</w:t>
            </w:r>
          </w:p>
        </w:tc>
        <w:tc>
          <w:tcPr>
            <w:tcW w:w="2678" w:type="dxa"/>
          </w:tcPr>
          <w:p w14:paraId="169C58CE"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p>
        </w:tc>
      </w:tr>
      <w:tr w:rsidR="00DC530C" w14:paraId="0016F702" w14:textId="77777777" w:rsidTr="00DC530C">
        <w:trPr>
          <w:trHeight w:val="408"/>
        </w:trPr>
        <w:tc>
          <w:tcPr>
            <w:cnfStyle w:val="001000000000" w:firstRow="0" w:lastRow="0" w:firstColumn="1" w:lastColumn="0" w:oddVBand="0" w:evenVBand="0" w:oddHBand="0" w:evenHBand="0" w:firstRowFirstColumn="0" w:firstRowLastColumn="0" w:lastRowFirstColumn="0" w:lastRowLastColumn="0"/>
            <w:tcW w:w="3402" w:type="dxa"/>
          </w:tcPr>
          <w:p w14:paraId="4A966B1A" w14:textId="77777777" w:rsidR="00DC530C" w:rsidRDefault="00DC530C" w:rsidP="00700BD4">
            <w:pPr>
              <w:rPr>
                <w:rFonts w:ascii="Baskerville Old Face" w:hAnsi="Baskerville Old Face"/>
                <w:sz w:val="36"/>
                <w:szCs w:val="36"/>
              </w:rPr>
            </w:pPr>
          </w:p>
        </w:tc>
        <w:tc>
          <w:tcPr>
            <w:tcW w:w="2835" w:type="dxa"/>
          </w:tcPr>
          <w:p w14:paraId="079793E0" w14:textId="77777777" w:rsidR="00DC530C" w:rsidRDefault="00DC530C" w:rsidP="00700BD4">
            <w:pPr>
              <w:jc w:val="right"/>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Matricola</w:t>
            </w:r>
          </w:p>
        </w:tc>
        <w:tc>
          <w:tcPr>
            <w:tcW w:w="811" w:type="dxa"/>
          </w:tcPr>
          <w:p w14:paraId="5D109A2B"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FK</w:t>
            </w:r>
          </w:p>
        </w:tc>
        <w:tc>
          <w:tcPr>
            <w:tcW w:w="1316" w:type="dxa"/>
          </w:tcPr>
          <w:p w14:paraId="60F73A63"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Intero</w:t>
            </w:r>
          </w:p>
        </w:tc>
        <w:tc>
          <w:tcPr>
            <w:tcW w:w="2678" w:type="dxa"/>
          </w:tcPr>
          <w:p w14:paraId="0787CED8"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4</w:t>
            </w:r>
          </w:p>
        </w:tc>
      </w:tr>
      <w:tr w:rsidR="00DC530C" w14:paraId="6EE1E6BF" w14:textId="77777777" w:rsidTr="00DC530C">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tcPr>
          <w:p w14:paraId="0C0EC698" w14:textId="77777777" w:rsidR="00DC530C" w:rsidRPr="003300C4" w:rsidRDefault="00DC530C" w:rsidP="00700BD4">
            <w:pPr>
              <w:rPr>
                <w:rFonts w:ascii="Baskerville Old Face" w:hAnsi="Baskerville Old Face"/>
                <w:sz w:val="36"/>
                <w:szCs w:val="36"/>
                <w:u w:val="single"/>
              </w:rPr>
            </w:pPr>
          </w:p>
        </w:tc>
        <w:tc>
          <w:tcPr>
            <w:tcW w:w="2835" w:type="dxa"/>
          </w:tcPr>
          <w:p w14:paraId="2DE577E8" w14:textId="77777777" w:rsidR="00DC530C" w:rsidRDefault="00DC530C" w:rsidP="00700BD4">
            <w:pPr>
              <w:jc w:val="right"/>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proofErr w:type="spellStart"/>
            <w:r>
              <w:rPr>
                <w:rFonts w:ascii="Baskerville Old Face" w:hAnsi="Baskerville Old Face"/>
                <w:sz w:val="36"/>
                <w:szCs w:val="36"/>
              </w:rPr>
              <w:t>Strumento_Suonato</w:t>
            </w:r>
            <w:proofErr w:type="spellEnd"/>
          </w:p>
          <w:p w14:paraId="5735D9BD" w14:textId="77777777" w:rsidR="00DC530C" w:rsidRDefault="00DC530C" w:rsidP="00700BD4">
            <w:pPr>
              <w:jc w:val="right"/>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p>
        </w:tc>
        <w:tc>
          <w:tcPr>
            <w:tcW w:w="811" w:type="dxa"/>
          </w:tcPr>
          <w:p w14:paraId="47EF02D9"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p>
        </w:tc>
        <w:tc>
          <w:tcPr>
            <w:tcW w:w="1316" w:type="dxa"/>
          </w:tcPr>
          <w:p w14:paraId="374D1AD8"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Stringa</w:t>
            </w:r>
          </w:p>
        </w:tc>
        <w:tc>
          <w:tcPr>
            <w:tcW w:w="2678" w:type="dxa"/>
          </w:tcPr>
          <w:p w14:paraId="240BAC68"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25</w:t>
            </w:r>
          </w:p>
        </w:tc>
      </w:tr>
      <w:tr w:rsidR="00DC530C" w14:paraId="76979860" w14:textId="77777777" w:rsidTr="00DC530C">
        <w:trPr>
          <w:trHeight w:val="408"/>
        </w:trPr>
        <w:tc>
          <w:tcPr>
            <w:cnfStyle w:val="001000000000" w:firstRow="0" w:lastRow="0" w:firstColumn="1" w:lastColumn="0" w:oddVBand="0" w:evenVBand="0" w:oddHBand="0" w:evenHBand="0" w:firstRowFirstColumn="0" w:firstRowLastColumn="0" w:lastRowFirstColumn="0" w:lastRowLastColumn="0"/>
            <w:tcW w:w="3402" w:type="dxa"/>
          </w:tcPr>
          <w:p w14:paraId="6B5E2CD6" w14:textId="77777777" w:rsidR="00DC530C" w:rsidRPr="00B74B52" w:rsidRDefault="00DC530C" w:rsidP="00700BD4">
            <w:pPr>
              <w:rPr>
                <w:rFonts w:ascii="Baskerville Old Face" w:hAnsi="Baskerville Old Face"/>
                <w:sz w:val="36"/>
                <w:szCs w:val="36"/>
              </w:rPr>
            </w:pPr>
            <w:r w:rsidRPr="00B74B52">
              <w:rPr>
                <w:rFonts w:ascii="Baskerville Old Face" w:hAnsi="Baskerville Old Face"/>
                <w:sz w:val="36"/>
                <w:szCs w:val="36"/>
              </w:rPr>
              <w:t>SUONANO</w:t>
            </w:r>
          </w:p>
        </w:tc>
        <w:tc>
          <w:tcPr>
            <w:tcW w:w="2835" w:type="dxa"/>
          </w:tcPr>
          <w:p w14:paraId="16EB0CE6" w14:textId="77777777" w:rsidR="00DC530C" w:rsidRDefault="00DC530C" w:rsidP="00700BD4">
            <w:pPr>
              <w:jc w:val="right"/>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
        </w:tc>
        <w:tc>
          <w:tcPr>
            <w:tcW w:w="811" w:type="dxa"/>
          </w:tcPr>
          <w:p w14:paraId="525A9078"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
        </w:tc>
        <w:tc>
          <w:tcPr>
            <w:tcW w:w="1316" w:type="dxa"/>
          </w:tcPr>
          <w:p w14:paraId="77653F48"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
        </w:tc>
        <w:tc>
          <w:tcPr>
            <w:tcW w:w="2678" w:type="dxa"/>
          </w:tcPr>
          <w:p w14:paraId="02399862"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
        </w:tc>
      </w:tr>
      <w:tr w:rsidR="00DC530C" w14:paraId="1A9D8571" w14:textId="77777777" w:rsidTr="00DC530C">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402" w:type="dxa"/>
          </w:tcPr>
          <w:p w14:paraId="30BDA499" w14:textId="77777777" w:rsidR="00DC530C" w:rsidRDefault="00DC530C" w:rsidP="00700BD4">
            <w:pPr>
              <w:rPr>
                <w:rFonts w:ascii="Baskerville Old Face" w:hAnsi="Baskerville Old Face"/>
                <w:sz w:val="36"/>
                <w:szCs w:val="36"/>
              </w:rPr>
            </w:pPr>
          </w:p>
        </w:tc>
        <w:tc>
          <w:tcPr>
            <w:tcW w:w="2835" w:type="dxa"/>
          </w:tcPr>
          <w:p w14:paraId="76604697" w14:textId="77777777" w:rsidR="00DC530C" w:rsidRPr="00D441F4" w:rsidRDefault="00DC530C" w:rsidP="00700BD4">
            <w:pPr>
              <w:jc w:val="right"/>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u w:val="single"/>
              </w:rPr>
            </w:pPr>
            <w:r>
              <w:rPr>
                <w:rFonts w:ascii="Baskerville Old Face" w:hAnsi="Baskerville Old Face"/>
                <w:sz w:val="36"/>
                <w:szCs w:val="36"/>
              </w:rPr>
              <w:t>Matricola</w:t>
            </w:r>
          </w:p>
        </w:tc>
        <w:tc>
          <w:tcPr>
            <w:tcW w:w="811" w:type="dxa"/>
          </w:tcPr>
          <w:p w14:paraId="6680F3DB"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FK - PK</w:t>
            </w:r>
          </w:p>
        </w:tc>
        <w:tc>
          <w:tcPr>
            <w:tcW w:w="1316" w:type="dxa"/>
          </w:tcPr>
          <w:p w14:paraId="7C181310"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Intero</w:t>
            </w:r>
          </w:p>
        </w:tc>
        <w:tc>
          <w:tcPr>
            <w:tcW w:w="2678" w:type="dxa"/>
          </w:tcPr>
          <w:p w14:paraId="42A04C57" w14:textId="77777777" w:rsidR="00DC530C" w:rsidRDefault="00DC530C" w:rsidP="00700BD4">
            <w:pPr>
              <w:cnfStyle w:val="000000100000" w:firstRow="0" w:lastRow="0" w:firstColumn="0" w:lastColumn="0" w:oddVBand="0" w:evenVBand="0" w:oddHBand="1"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4</w:t>
            </w:r>
          </w:p>
        </w:tc>
      </w:tr>
      <w:tr w:rsidR="00DC530C" w14:paraId="417726BC" w14:textId="77777777" w:rsidTr="00DC530C">
        <w:trPr>
          <w:trHeight w:val="408"/>
        </w:trPr>
        <w:tc>
          <w:tcPr>
            <w:cnfStyle w:val="001000000000" w:firstRow="0" w:lastRow="0" w:firstColumn="1" w:lastColumn="0" w:oddVBand="0" w:evenVBand="0" w:oddHBand="0" w:evenHBand="0" w:firstRowFirstColumn="0" w:firstRowLastColumn="0" w:lastRowFirstColumn="0" w:lastRowLastColumn="0"/>
            <w:tcW w:w="3402" w:type="dxa"/>
          </w:tcPr>
          <w:p w14:paraId="2814FFBE" w14:textId="77777777" w:rsidR="00DC530C" w:rsidRDefault="00DC530C" w:rsidP="00700BD4">
            <w:pPr>
              <w:rPr>
                <w:rFonts w:ascii="Baskerville Old Face" w:hAnsi="Baskerville Old Face"/>
                <w:sz w:val="36"/>
                <w:szCs w:val="36"/>
              </w:rPr>
            </w:pPr>
          </w:p>
        </w:tc>
        <w:tc>
          <w:tcPr>
            <w:tcW w:w="2835" w:type="dxa"/>
          </w:tcPr>
          <w:p w14:paraId="48A3DEA2" w14:textId="77777777" w:rsidR="00DC530C" w:rsidRDefault="00DC530C" w:rsidP="00700BD4">
            <w:pPr>
              <w:jc w:val="right"/>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proofErr w:type="spellStart"/>
            <w:r>
              <w:rPr>
                <w:rFonts w:ascii="Baskerville Old Face" w:hAnsi="Baskerville Old Face"/>
                <w:sz w:val="36"/>
                <w:szCs w:val="36"/>
              </w:rPr>
              <w:t>Codice_Brano</w:t>
            </w:r>
            <w:proofErr w:type="spellEnd"/>
          </w:p>
        </w:tc>
        <w:tc>
          <w:tcPr>
            <w:tcW w:w="811" w:type="dxa"/>
          </w:tcPr>
          <w:p w14:paraId="51A0D90C"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FK - PK</w:t>
            </w:r>
          </w:p>
        </w:tc>
        <w:tc>
          <w:tcPr>
            <w:tcW w:w="1316" w:type="dxa"/>
          </w:tcPr>
          <w:p w14:paraId="22B3864A"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Intero</w:t>
            </w:r>
          </w:p>
        </w:tc>
        <w:tc>
          <w:tcPr>
            <w:tcW w:w="2678" w:type="dxa"/>
          </w:tcPr>
          <w:p w14:paraId="5C33920F" w14:textId="77777777" w:rsidR="00DC530C" w:rsidRDefault="00DC530C" w:rsidP="00700BD4">
            <w:pPr>
              <w:cnfStyle w:val="000000000000" w:firstRow="0" w:lastRow="0" w:firstColumn="0" w:lastColumn="0" w:oddVBand="0" w:evenVBand="0" w:oddHBand="0" w:evenHBand="0" w:firstRowFirstColumn="0" w:firstRowLastColumn="0" w:lastRowFirstColumn="0" w:lastRowLastColumn="0"/>
              <w:rPr>
                <w:rFonts w:ascii="Baskerville Old Face" w:hAnsi="Baskerville Old Face"/>
                <w:sz w:val="36"/>
                <w:szCs w:val="36"/>
              </w:rPr>
            </w:pPr>
            <w:r>
              <w:rPr>
                <w:rFonts w:ascii="Baskerville Old Face" w:hAnsi="Baskerville Old Face"/>
                <w:sz w:val="36"/>
                <w:szCs w:val="36"/>
              </w:rPr>
              <w:t>8</w:t>
            </w:r>
          </w:p>
        </w:tc>
      </w:tr>
    </w:tbl>
    <w:tbl>
      <w:tblPr>
        <w:tblStyle w:val="Tabellasemplice4"/>
        <w:tblW w:w="11042" w:type="dxa"/>
        <w:tblLook w:val="0600" w:firstRow="0" w:lastRow="0" w:firstColumn="0" w:lastColumn="0" w:noHBand="1" w:noVBand="1"/>
      </w:tblPr>
      <w:tblGrid>
        <w:gridCol w:w="2630"/>
        <w:gridCol w:w="1056"/>
        <w:gridCol w:w="7356"/>
      </w:tblGrid>
      <w:tr w:rsidR="00437743" w:rsidRPr="004E00E1" w14:paraId="7B98EACC" w14:textId="77777777" w:rsidTr="00437743">
        <w:trPr>
          <w:trHeight w:val="6768"/>
        </w:trPr>
        <w:tc>
          <w:tcPr>
            <w:tcW w:w="2630" w:type="dxa"/>
          </w:tcPr>
          <w:p w14:paraId="22E0CABD" w14:textId="77777777" w:rsidR="00437743" w:rsidRPr="004E00E1" w:rsidRDefault="00437743" w:rsidP="00AC5B4E">
            <w:pPr>
              <w:pStyle w:val="BarralateraleH2VERDE"/>
              <w:ind w:left="0"/>
            </w:pPr>
          </w:p>
        </w:tc>
        <w:tc>
          <w:tcPr>
            <w:tcW w:w="1056" w:type="dxa"/>
          </w:tcPr>
          <w:p w14:paraId="24CE7639" w14:textId="77777777" w:rsidR="00437743" w:rsidRPr="004E00E1" w:rsidRDefault="00437743">
            <w:pPr>
              <w:rPr>
                <w:rFonts w:ascii="Times New Roman"/>
                <w:sz w:val="17"/>
              </w:rPr>
            </w:pPr>
          </w:p>
        </w:tc>
        <w:tc>
          <w:tcPr>
            <w:tcW w:w="7356" w:type="dxa"/>
          </w:tcPr>
          <w:p w14:paraId="39F853B5" w14:textId="77777777" w:rsidR="00437743" w:rsidRDefault="00437743" w:rsidP="001A40E8">
            <w:pPr>
              <w:pStyle w:val="BarralateraleH2BLU"/>
              <w:rPr>
                <w:noProof/>
              </w:rPr>
            </w:pPr>
          </w:p>
          <w:p w14:paraId="2E4F53D9" w14:textId="77777777" w:rsidR="00764B60" w:rsidRDefault="00764B60" w:rsidP="001A40E8">
            <w:pPr>
              <w:pStyle w:val="BarralateraleH2BLU"/>
              <w:rPr>
                <w:noProof/>
              </w:rPr>
            </w:pPr>
          </w:p>
          <w:p w14:paraId="0EFCD67B" w14:textId="77777777" w:rsidR="00764B60" w:rsidRDefault="00764B60" w:rsidP="001A40E8">
            <w:pPr>
              <w:pStyle w:val="BarralateraleH2BLU"/>
              <w:rPr>
                <w:noProof/>
              </w:rPr>
            </w:pPr>
          </w:p>
          <w:p w14:paraId="2D3DF313" w14:textId="77777777" w:rsidR="00764B60" w:rsidRDefault="00764B60" w:rsidP="001A40E8">
            <w:pPr>
              <w:pStyle w:val="BarralateraleH2BLU"/>
              <w:rPr>
                <w:noProof/>
              </w:rPr>
            </w:pPr>
          </w:p>
          <w:p w14:paraId="53D519E0" w14:textId="77777777" w:rsidR="00764B60" w:rsidRDefault="00764B60" w:rsidP="001A40E8">
            <w:pPr>
              <w:pStyle w:val="BarralateraleH2BLU"/>
              <w:rPr>
                <w:noProof/>
              </w:rPr>
            </w:pPr>
          </w:p>
          <w:p w14:paraId="2C7CA570" w14:textId="77777777" w:rsidR="00764B60" w:rsidRDefault="00764B60" w:rsidP="001A40E8">
            <w:pPr>
              <w:pStyle w:val="BarralateraleH2BLU"/>
              <w:rPr>
                <w:noProof/>
              </w:rPr>
            </w:pPr>
          </w:p>
          <w:p w14:paraId="66C274B1" w14:textId="77777777" w:rsidR="00764B60" w:rsidRDefault="00764B60" w:rsidP="001A40E8">
            <w:pPr>
              <w:pStyle w:val="BarralateraleH2BLU"/>
              <w:rPr>
                <w:noProof/>
              </w:rPr>
            </w:pPr>
          </w:p>
          <w:p w14:paraId="1D21B189" w14:textId="77777777" w:rsidR="00764B60" w:rsidRDefault="00764B60" w:rsidP="001A40E8">
            <w:pPr>
              <w:pStyle w:val="BarralateraleH2BLU"/>
              <w:rPr>
                <w:noProof/>
              </w:rPr>
            </w:pPr>
          </w:p>
          <w:p w14:paraId="334807D8" w14:textId="77777777" w:rsidR="00764B60" w:rsidRDefault="00764B60" w:rsidP="001A40E8">
            <w:pPr>
              <w:pStyle w:val="BarralateraleH2BLU"/>
              <w:rPr>
                <w:noProof/>
              </w:rPr>
            </w:pPr>
          </w:p>
          <w:p w14:paraId="5904B116" w14:textId="77777777" w:rsidR="00764B60" w:rsidRDefault="00764B60" w:rsidP="001A40E8">
            <w:pPr>
              <w:pStyle w:val="BarralateraleH2BLU"/>
              <w:rPr>
                <w:noProof/>
              </w:rPr>
            </w:pPr>
          </w:p>
          <w:p w14:paraId="43F4B83C" w14:textId="77777777" w:rsidR="00764B60" w:rsidRDefault="00764B60" w:rsidP="001A40E8">
            <w:pPr>
              <w:pStyle w:val="BarralateraleH2BLU"/>
              <w:rPr>
                <w:noProof/>
              </w:rPr>
            </w:pPr>
          </w:p>
          <w:p w14:paraId="7F904B28" w14:textId="77777777" w:rsidR="00764B60" w:rsidRDefault="00764B60" w:rsidP="001A40E8">
            <w:pPr>
              <w:pStyle w:val="BarralateraleH2BLU"/>
              <w:rPr>
                <w:noProof/>
              </w:rPr>
            </w:pPr>
          </w:p>
          <w:p w14:paraId="69BD4C66" w14:textId="77777777" w:rsidR="00764B60" w:rsidRDefault="00764B60" w:rsidP="001A40E8">
            <w:pPr>
              <w:pStyle w:val="BarralateraleH2BLU"/>
              <w:rPr>
                <w:noProof/>
              </w:rPr>
            </w:pPr>
          </w:p>
          <w:p w14:paraId="222C43EF" w14:textId="77777777" w:rsidR="00764B60" w:rsidRDefault="00764B60" w:rsidP="001A40E8">
            <w:pPr>
              <w:pStyle w:val="BarralateraleH2BLU"/>
              <w:rPr>
                <w:noProof/>
              </w:rPr>
            </w:pPr>
          </w:p>
          <w:p w14:paraId="32BDDA26" w14:textId="77777777" w:rsidR="00764B60" w:rsidRDefault="00764B60" w:rsidP="001A40E8">
            <w:pPr>
              <w:pStyle w:val="BarralateraleH2BLU"/>
              <w:rPr>
                <w:noProof/>
              </w:rPr>
            </w:pPr>
          </w:p>
          <w:p w14:paraId="1F9A4013" w14:textId="1736F767" w:rsidR="00764B60" w:rsidRDefault="00764B60" w:rsidP="001A40E8">
            <w:pPr>
              <w:pStyle w:val="BarralateraleH2BLU"/>
              <w:rPr>
                <w:noProof/>
              </w:rPr>
            </w:pPr>
          </w:p>
        </w:tc>
      </w:tr>
      <w:tr w:rsidR="00437743" w:rsidRPr="004E00E1" w14:paraId="5A03C0DA" w14:textId="77777777" w:rsidTr="00437743">
        <w:trPr>
          <w:trHeight w:val="6768"/>
        </w:trPr>
        <w:tc>
          <w:tcPr>
            <w:tcW w:w="2630" w:type="dxa"/>
          </w:tcPr>
          <w:p w14:paraId="34748268" w14:textId="77777777" w:rsidR="00437743" w:rsidRPr="004E00E1" w:rsidRDefault="00437743" w:rsidP="00AC5B4E">
            <w:pPr>
              <w:pStyle w:val="BarralateraleH2VERDE"/>
              <w:ind w:left="0"/>
            </w:pPr>
          </w:p>
        </w:tc>
        <w:tc>
          <w:tcPr>
            <w:tcW w:w="1056" w:type="dxa"/>
          </w:tcPr>
          <w:p w14:paraId="74BB91A4" w14:textId="77777777" w:rsidR="00437743" w:rsidRPr="004E00E1" w:rsidRDefault="00437743">
            <w:pPr>
              <w:rPr>
                <w:rFonts w:ascii="Times New Roman"/>
                <w:sz w:val="17"/>
              </w:rPr>
            </w:pPr>
          </w:p>
        </w:tc>
        <w:tc>
          <w:tcPr>
            <w:tcW w:w="7356" w:type="dxa"/>
          </w:tcPr>
          <w:p w14:paraId="61B5F1DD" w14:textId="77777777" w:rsidR="00437743" w:rsidRDefault="007E46A3" w:rsidP="007E46A3">
            <w:pPr>
              <w:pStyle w:val="BarralateraleH2BLU"/>
              <w:rPr>
                <w:noProof/>
              </w:rPr>
            </w:pPr>
            <w:r>
              <w:rPr>
                <w:noProof/>
              </w:rPr>
              <w:t>Verifica della qualità dello schema logico relazionale</w:t>
            </w:r>
          </w:p>
          <w:p w14:paraId="2A446CCE" w14:textId="77777777" w:rsidR="007E46A3" w:rsidRDefault="007E46A3" w:rsidP="007E46A3">
            <w:pPr>
              <w:pStyle w:val="BarralateraleH2BLU"/>
              <w:rPr>
                <w:noProof/>
              </w:rPr>
            </w:pPr>
          </w:p>
          <w:p w14:paraId="0163A768" w14:textId="285BCD6D" w:rsidR="007E46A3" w:rsidRPr="00764B60" w:rsidRDefault="007E46A3" w:rsidP="004A0D92">
            <w:pPr>
              <w:pStyle w:val="Corpotesto"/>
              <w:rPr>
                <w:noProof/>
                <w:sz w:val="18"/>
                <w:szCs w:val="18"/>
              </w:rPr>
            </w:pPr>
            <w:r w:rsidRPr="00764B60">
              <w:rPr>
                <w:noProof/>
                <w:sz w:val="18"/>
                <w:szCs w:val="18"/>
              </w:rPr>
              <w:t>Prima di procedere è necessario verificare la qualità delle relazioni, e quindi la qualità complessiva, dello schema logico per verificare se quest’ultimo soddisfi detterminati standard di qualità.</w:t>
            </w:r>
          </w:p>
          <w:p w14:paraId="7B6F3A1E" w14:textId="77777777" w:rsidR="004A0D92" w:rsidRPr="00764B60" w:rsidRDefault="004A0D92" w:rsidP="004A0D92">
            <w:pPr>
              <w:pStyle w:val="Corpotesto"/>
              <w:rPr>
                <w:noProof/>
                <w:sz w:val="18"/>
                <w:szCs w:val="18"/>
              </w:rPr>
            </w:pPr>
            <w:r w:rsidRPr="00764B60">
              <w:rPr>
                <w:noProof/>
                <w:sz w:val="18"/>
                <w:szCs w:val="18"/>
              </w:rPr>
              <w:t>La normalizzazione ha come scopo quello di fornire un metodo che consenta di verificare e quindi progettare un DB senza anomalia ossia costituito da relazioni corrette.</w:t>
            </w:r>
          </w:p>
          <w:p w14:paraId="75159B37" w14:textId="77777777" w:rsidR="004A0D92" w:rsidRPr="00764B60" w:rsidRDefault="004A0D92" w:rsidP="004A0D92">
            <w:pPr>
              <w:pStyle w:val="Corpotesto"/>
              <w:rPr>
                <w:noProof/>
                <w:sz w:val="18"/>
                <w:szCs w:val="18"/>
              </w:rPr>
            </w:pPr>
          </w:p>
          <w:p w14:paraId="58F072CF" w14:textId="77777777" w:rsidR="004A0D92" w:rsidRPr="00764B60" w:rsidRDefault="004A0D92" w:rsidP="004A0D92">
            <w:pPr>
              <w:pStyle w:val="Corpotesto"/>
              <w:rPr>
                <w:noProof/>
                <w:sz w:val="18"/>
                <w:szCs w:val="18"/>
              </w:rPr>
            </w:pPr>
            <w:r w:rsidRPr="00764B60">
              <w:rPr>
                <w:noProof/>
                <w:sz w:val="18"/>
                <w:szCs w:val="18"/>
              </w:rPr>
              <w:t>Detto ciò è importante precisare che la normalizzazione rappresenta unicamente un metodo di verifica dei risultati della progettazione e non costituisce in nessun caso una metodologia di programmazione.</w:t>
            </w:r>
          </w:p>
          <w:p w14:paraId="1B714359" w14:textId="77777777" w:rsidR="004A0D92" w:rsidRPr="00764B60" w:rsidRDefault="004A0D92" w:rsidP="004A0D92">
            <w:pPr>
              <w:pStyle w:val="Corpotesto"/>
              <w:rPr>
                <w:noProof/>
                <w:sz w:val="18"/>
                <w:szCs w:val="18"/>
              </w:rPr>
            </w:pPr>
          </w:p>
          <w:p w14:paraId="63316022" w14:textId="77777777" w:rsidR="004A0D92" w:rsidRPr="00764B60" w:rsidRDefault="004A0D92" w:rsidP="004A0D92">
            <w:pPr>
              <w:pStyle w:val="Corpotesto"/>
              <w:rPr>
                <w:noProof/>
                <w:sz w:val="18"/>
                <w:szCs w:val="18"/>
              </w:rPr>
            </w:pPr>
            <w:r w:rsidRPr="00764B60">
              <w:rPr>
                <w:noProof/>
                <w:sz w:val="18"/>
                <w:szCs w:val="18"/>
              </w:rPr>
              <w:t>Le tabelle si definiscono NON corette quando sono afflitte delle seguenti anomalia:</w:t>
            </w:r>
          </w:p>
          <w:p w14:paraId="7841D808" w14:textId="77777777" w:rsidR="004A0D92" w:rsidRPr="00764B60" w:rsidRDefault="004A0D92" w:rsidP="004A0D92">
            <w:pPr>
              <w:pStyle w:val="Corpotesto"/>
              <w:rPr>
                <w:noProof/>
                <w:sz w:val="18"/>
                <w:szCs w:val="18"/>
              </w:rPr>
            </w:pPr>
          </w:p>
          <w:p w14:paraId="1109A963" w14:textId="77777777" w:rsidR="004A0D92" w:rsidRPr="00764B60" w:rsidRDefault="004A0D92" w:rsidP="004A0D92">
            <w:pPr>
              <w:pStyle w:val="Corpotesto"/>
              <w:rPr>
                <w:noProof/>
                <w:sz w:val="18"/>
                <w:szCs w:val="18"/>
              </w:rPr>
            </w:pPr>
            <w:r w:rsidRPr="00764B60">
              <w:rPr>
                <w:noProof/>
                <w:sz w:val="18"/>
                <w:szCs w:val="18"/>
              </w:rPr>
              <w:t>•</w:t>
            </w:r>
            <w:r w:rsidRPr="00764B60">
              <w:rPr>
                <w:noProof/>
                <w:sz w:val="18"/>
                <w:szCs w:val="18"/>
              </w:rPr>
              <w:tab/>
              <w:t>Anomalie di inserimento</w:t>
            </w:r>
          </w:p>
          <w:p w14:paraId="3AB405D2" w14:textId="77777777" w:rsidR="004A0D92" w:rsidRPr="00764B60" w:rsidRDefault="004A0D92" w:rsidP="004A0D92">
            <w:pPr>
              <w:pStyle w:val="Corpotesto"/>
              <w:rPr>
                <w:noProof/>
                <w:sz w:val="18"/>
                <w:szCs w:val="18"/>
              </w:rPr>
            </w:pPr>
            <w:r w:rsidRPr="00764B60">
              <w:rPr>
                <w:noProof/>
                <w:sz w:val="18"/>
                <w:szCs w:val="18"/>
              </w:rPr>
              <w:t>•</w:t>
            </w:r>
            <w:r w:rsidRPr="00764B60">
              <w:rPr>
                <w:noProof/>
                <w:sz w:val="18"/>
                <w:szCs w:val="18"/>
              </w:rPr>
              <w:tab/>
              <w:t>Anomalie di Cancellazione</w:t>
            </w:r>
          </w:p>
          <w:p w14:paraId="27500E60" w14:textId="73264C6C" w:rsidR="004A0D92" w:rsidRPr="00764B60" w:rsidRDefault="004A0D92" w:rsidP="004A0D92">
            <w:pPr>
              <w:pStyle w:val="Corpotesto"/>
              <w:rPr>
                <w:noProof/>
                <w:sz w:val="18"/>
                <w:szCs w:val="18"/>
              </w:rPr>
            </w:pPr>
            <w:r w:rsidRPr="00764B60">
              <w:rPr>
                <w:noProof/>
                <w:sz w:val="18"/>
                <w:szCs w:val="18"/>
              </w:rPr>
              <w:t>•</w:t>
            </w:r>
            <w:r w:rsidRPr="00764B60">
              <w:rPr>
                <w:noProof/>
                <w:sz w:val="18"/>
                <w:szCs w:val="18"/>
              </w:rPr>
              <w:tab/>
              <w:t>Anomalie di aggiornamento</w:t>
            </w:r>
          </w:p>
          <w:p w14:paraId="1F4EAD51" w14:textId="77777777" w:rsidR="004A0D92" w:rsidRPr="00764B60" w:rsidRDefault="004A0D92" w:rsidP="004A0D92">
            <w:pPr>
              <w:pStyle w:val="Corpotesto"/>
              <w:rPr>
                <w:noProof/>
                <w:sz w:val="18"/>
                <w:szCs w:val="18"/>
              </w:rPr>
            </w:pPr>
          </w:p>
          <w:p w14:paraId="661DEB11" w14:textId="03437156" w:rsidR="004A0D92" w:rsidRPr="00764B60" w:rsidRDefault="004A0D92" w:rsidP="004A0D92">
            <w:pPr>
              <w:pStyle w:val="Corpotesto"/>
              <w:rPr>
                <w:noProof/>
                <w:sz w:val="18"/>
                <w:szCs w:val="18"/>
              </w:rPr>
            </w:pPr>
            <w:r w:rsidRPr="00764B60">
              <w:rPr>
                <w:noProof/>
                <w:sz w:val="18"/>
                <w:szCs w:val="18"/>
              </w:rPr>
              <w:t>Nel caso in cui una o più tabelle presentino tali anomalie allora si intraprenderà un processo di normalizzazione che partendo da una relazione non normalizzata la ottimizza fino a raggiungere un certo grado di normalizzazione.</w:t>
            </w:r>
          </w:p>
          <w:p w14:paraId="0720517A" w14:textId="4D5FA42B" w:rsidR="004A0D92" w:rsidRPr="00764B60" w:rsidRDefault="004A0D92" w:rsidP="004A0D92">
            <w:pPr>
              <w:pStyle w:val="Corpotesto"/>
              <w:rPr>
                <w:noProof/>
                <w:sz w:val="18"/>
                <w:szCs w:val="18"/>
              </w:rPr>
            </w:pPr>
            <w:r w:rsidRPr="00764B60">
              <w:rPr>
                <w:noProof/>
                <w:sz w:val="18"/>
                <w:szCs w:val="18"/>
              </w:rPr>
              <w:t>Il processo consiste nel verificare se lo schema logico rispetti le forme normali delle tabelle relazionali, cioè una serie di proprietà che garantiscano l’assenza di anomalie. Per quanto riguarda questo pecifico caso andremmo a verificare se lo schema logico rispetti la 1FN, 2FN e 3FN.</w:t>
            </w:r>
          </w:p>
          <w:p w14:paraId="6929DABD" w14:textId="77777777" w:rsidR="004A0D92" w:rsidRPr="00764B60" w:rsidRDefault="004A0D92" w:rsidP="004A0D92">
            <w:pPr>
              <w:pStyle w:val="Corpotesto"/>
              <w:rPr>
                <w:noProof/>
                <w:sz w:val="18"/>
                <w:szCs w:val="18"/>
              </w:rPr>
            </w:pPr>
          </w:p>
          <w:p w14:paraId="7DE25BAE" w14:textId="77777777" w:rsidR="004A0D92" w:rsidRPr="00764B60" w:rsidRDefault="004A0D92" w:rsidP="004A0D92">
            <w:pPr>
              <w:pStyle w:val="Corpotesto"/>
              <w:rPr>
                <w:noProof/>
                <w:sz w:val="18"/>
                <w:szCs w:val="18"/>
              </w:rPr>
            </w:pPr>
            <w:r w:rsidRPr="00764B60">
              <w:rPr>
                <w:b/>
                <w:bCs/>
                <w:noProof/>
                <w:sz w:val="18"/>
                <w:szCs w:val="18"/>
                <w:u w:val="single"/>
              </w:rPr>
              <w:t>1FN:</w:t>
            </w:r>
            <w:r w:rsidRPr="00764B60">
              <w:rPr>
                <w:noProof/>
                <w:sz w:val="18"/>
                <w:szCs w:val="18"/>
              </w:rPr>
              <w:t xml:space="preserve"> Possiamo verificare che tutte le relazioni sono in forma normale in quanto gli attributi di ogni relazione sono atomici e ogni relazione possiede una chiave (PK)</w:t>
            </w:r>
          </w:p>
          <w:p w14:paraId="6FE42269" w14:textId="77777777" w:rsidR="004A0D92" w:rsidRPr="00764B60" w:rsidRDefault="004A0D92" w:rsidP="004A0D92">
            <w:pPr>
              <w:pStyle w:val="Corpotesto"/>
              <w:rPr>
                <w:noProof/>
                <w:sz w:val="18"/>
                <w:szCs w:val="18"/>
              </w:rPr>
            </w:pPr>
          </w:p>
          <w:p w14:paraId="1E090E42" w14:textId="77777777" w:rsidR="004A0D92" w:rsidRPr="00764B60" w:rsidRDefault="004A0D92" w:rsidP="004A0D92">
            <w:pPr>
              <w:pStyle w:val="Corpotesto"/>
              <w:rPr>
                <w:noProof/>
                <w:sz w:val="18"/>
                <w:szCs w:val="18"/>
              </w:rPr>
            </w:pPr>
            <w:r w:rsidRPr="00764B60">
              <w:rPr>
                <w:b/>
                <w:bCs/>
                <w:noProof/>
                <w:sz w:val="18"/>
                <w:szCs w:val="18"/>
                <w:u w:val="single"/>
              </w:rPr>
              <w:t>2FN:</w:t>
            </w:r>
            <w:r w:rsidRPr="00764B60">
              <w:rPr>
                <w:noProof/>
                <w:sz w:val="18"/>
                <w:szCs w:val="18"/>
              </w:rPr>
              <w:t xml:space="preserve"> Possiamo verificare che tutte le relazioni sono in 2FN in quanto sono in 1FN e tutti gli attributi non chiave di ogni relazione dipendono funzionalmente e completamente dalle rispettive chiavi primarie.</w:t>
            </w:r>
          </w:p>
          <w:p w14:paraId="5C74B40B" w14:textId="77777777" w:rsidR="004A0D92" w:rsidRPr="00764B60" w:rsidRDefault="004A0D92" w:rsidP="004A0D92">
            <w:pPr>
              <w:pStyle w:val="Corpotesto"/>
              <w:rPr>
                <w:noProof/>
                <w:sz w:val="18"/>
                <w:szCs w:val="18"/>
              </w:rPr>
            </w:pPr>
          </w:p>
          <w:p w14:paraId="042C0170" w14:textId="77777777" w:rsidR="004A0D92" w:rsidRPr="00764B60" w:rsidRDefault="004A0D92" w:rsidP="004A0D92">
            <w:pPr>
              <w:pStyle w:val="Corpotesto"/>
              <w:rPr>
                <w:noProof/>
                <w:sz w:val="18"/>
                <w:szCs w:val="18"/>
              </w:rPr>
            </w:pPr>
            <w:r w:rsidRPr="00764B60">
              <w:rPr>
                <w:b/>
                <w:bCs/>
                <w:noProof/>
                <w:sz w:val="18"/>
                <w:szCs w:val="18"/>
                <w:u w:val="single"/>
              </w:rPr>
              <w:t>3FN</w:t>
            </w:r>
            <w:r w:rsidRPr="00764B60">
              <w:rPr>
                <w:noProof/>
                <w:sz w:val="18"/>
                <w:szCs w:val="18"/>
              </w:rPr>
              <w:t>: Possiamo verificare che tutte le relazioni sono in 3FN in quanto sono in 2FN è tutti gli attributi non chiave di ogni relazione dipendono direttamente dalle rispettive chiavi primarie.</w:t>
            </w:r>
          </w:p>
          <w:p w14:paraId="273FC755" w14:textId="77777777" w:rsidR="004A0D92" w:rsidRDefault="004A0D92" w:rsidP="00700BD4">
            <w:pPr>
              <w:pStyle w:val="BarralateraleH2VERDE"/>
              <w:rPr>
                <w:noProof/>
              </w:rPr>
            </w:pPr>
          </w:p>
          <w:p w14:paraId="54CED0B5" w14:textId="77777777" w:rsidR="004A0D92" w:rsidRDefault="004A0D92" w:rsidP="004A0D92">
            <w:pPr>
              <w:pStyle w:val="Corpotesto"/>
              <w:rPr>
                <w:noProof/>
              </w:rPr>
            </w:pPr>
          </w:p>
          <w:p w14:paraId="1D299EE0" w14:textId="77777777" w:rsidR="004A0D92" w:rsidRDefault="004A0D92" w:rsidP="004A0D92">
            <w:pPr>
              <w:pStyle w:val="Corpotesto"/>
              <w:rPr>
                <w:noProof/>
              </w:rPr>
            </w:pPr>
          </w:p>
          <w:p w14:paraId="60C0B929" w14:textId="77777777" w:rsidR="004A0D92" w:rsidRDefault="004A0D92" w:rsidP="004A0D92">
            <w:pPr>
              <w:pStyle w:val="Corpotesto"/>
              <w:rPr>
                <w:noProof/>
              </w:rPr>
            </w:pPr>
          </w:p>
          <w:p w14:paraId="5C8C462A" w14:textId="77777777" w:rsidR="004A0D92" w:rsidRDefault="004A0D92" w:rsidP="004A0D92">
            <w:pPr>
              <w:pStyle w:val="Corpotesto"/>
              <w:rPr>
                <w:noProof/>
              </w:rPr>
            </w:pPr>
          </w:p>
          <w:p w14:paraId="0C6CA528" w14:textId="77777777" w:rsidR="004A0D92" w:rsidRDefault="004A0D92" w:rsidP="004A0D92">
            <w:pPr>
              <w:pStyle w:val="Corpotesto"/>
              <w:rPr>
                <w:noProof/>
              </w:rPr>
            </w:pPr>
          </w:p>
          <w:p w14:paraId="3F08B896" w14:textId="77777777" w:rsidR="004A0D92" w:rsidRDefault="004A0D92" w:rsidP="004A0D92">
            <w:pPr>
              <w:pStyle w:val="Corpotesto"/>
              <w:rPr>
                <w:noProof/>
              </w:rPr>
            </w:pPr>
          </w:p>
          <w:p w14:paraId="05372D08" w14:textId="07854C9A" w:rsidR="00BD5614" w:rsidRPr="00BD5614" w:rsidRDefault="00BD5614" w:rsidP="00BD5614">
            <w:pPr>
              <w:pStyle w:val="BarralateraleH2BLU"/>
              <w:numPr>
                <w:ilvl w:val="2"/>
                <w:numId w:val="5"/>
              </w:numPr>
              <w:rPr>
                <w:color w:val="FFC000" w:themeColor="accent4"/>
                <w:sz w:val="28"/>
                <w:szCs w:val="24"/>
              </w:rPr>
            </w:pPr>
            <w:r w:rsidRPr="00BD5614">
              <w:rPr>
                <w:color w:val="FFC000" w:themeColor="accent4"/>
                <w:sz w:val="28"/>
                <w:szCs w:val="24"/>
              </w:rPr>
              <w:lastRenderedPageBreak/>
              <w:t>Fase di progettazione Fisica</w:t>
            </w:r>
          </w:p>
          <w:p w14:paraId="4C9E3027" w14:textId="77777777" w:rsidR="004A0D92" w:rsidRDefault="004A0D92" w:rsidP="004A0D92">
            <w:pPr>
              <w:pStyle w:val="Corpotesto"/>
              <w:rPr>
                <w:noProof/>
              </w:rPr>
            </w:pPr>
          </w:p>
          <w:p w14:paraId="6BAA23F4" w14:textId="77777777" w:rsidR="004A0D92" w:rsidRDefault="004A0D92" w:rsidP="004A0D92">
            <w:pPr>
              <w:pStyle w:val="Corpotesto"/>
              <w:rPr>
                <w:noProof/>
              </w:rPr>
            </w:pPr>
          </w:p>
          <w:p w14:paraId="79323508" w14:textId="77777777" w:rsidR="004A0D92" w:rsidRDefault="004A0D92" w:rsidP="004A0D92">
            <w:pPr>
              <w:pStyle w:val="Corpotesto"/>
              <w:rPr>
                <w:noProof/>
              </w:rPr>
            </w:pPr>
          </w:p>
          <w:p w14:paraId="16297B9B" w14:textId="77777777" w:rsidR="004A0D92" w:rsidRDefault="004A0D92" w:rsidP="004A0D92">
            <w:pPr>
              <w:pStyle w:val="Corpotesto"/>
              <w:rPr>
                <w:noProof/>
              </w:rPr>
            </w:pPr>
          </w:p>
          <w:p w14:paraId="50779AFC" w14:textId="77777777" w:rsidR="004A0D92" w:rsidRDefault="004A0D92" w:rsidP="004A0D92">
            <w:pPr>
              <w:pStyle w:val="Corpotesto"/>
              <w:rPr>
                <w:noProof/>
              </w:rPr>
            </w:pPr>
          </w:p>
          <w:p w14:paraId="17819FCC" w14:textId="77777777" w:rsidR="004A0D92" w:rsidRDefault="004A0D92" w:rsidP="004A0D92">
            <w:pPr>
              <w:pStyle w:val="Corpotesto"/>
              <w:rPr>
                <w:noProof/>
              </w:rPr>
            </w:pPr>
          </w:p>
          <w:p w14:paraId="62DC1E50" w14:textId="77777777" w:rsidR="004A0D92" w:rsidRDefault="004A0D92" w:rsidP="004A0D92">
            <w:pPr>
              <w:pStyle w:val="Corpotesto"/>
              <w:rPr>
                <w:noProof/>
              </w:rPr>
            </w:pPr>
          </w:p>
          <w:p w14:paraId="3183CEA9" w14:textId="77777777" w:rsidR="004A0D92" w:rsidRDefault="004A0D92" w:rsidP="004A0D92">
            <w:pPr>
              <w:pStyle w:val="Corpotesto"/>
              <w:rPr>
                <w:noProof/>
              </w:rPr>
            </w:pPr>
          </w:p>
          <w:p w14:paraId="5ACF33D1" w14:textId="3EE56515" w:rsidR="007E46A3" w:rsidRDefault="007E46A3" w:rsidP="007E46A3">
            <w:pPr>
              <w:pStyle w:val="Corpotesto"/>
              <w:rPr>
                <w:noProof/>
              </w:rPr>
            </w:pPr>
          </w:p>
        </w:tc>
      </w:tr>
      <w:tr w:rsidR="00437743" w:rsidRPr="004E00E1" w14:paraId="12E44616" w14:textId="77777777" w:rsidTr="00437743">
        <w:trPr>
          <w:trHeight w:val="6768"/>
        </w:trPr>
        <w:tc>
          <w:tcPr>
            <w:tcW w:w="2630" w:type="dxa"/>
          </w:tcPr>
          <w:p w14:paraId="5D0A428F" w14:textId="77777777" w:rsidR="00437743" w:rsidRPr="004E00E1" w:rsidRDefault="00437743" w:rsidP="00AC5B4E">
            <w:pPr>
              <w:pStyle w:val="BarralateraleH2VERDE"/>
              <w:ind w:left="0"/>
            </w:pPr>
          </w:p>
        </w:tc>
        <w:tc>
          <w:tcPr>
            <w:tcW w:w="1056" w:type="dxa"/>
          </w:tcPr>
          <w:p w14:paraId="6DA86035" w14:textId="77777777" w:rsidR="00437743" w:rsidRPr="004E00E1" w:rsidRDefault="00437743">
            <w:pPr>
              <w:rPr>
                <w:rFonts w:ascii="Times New Roman"/>
                <w:sz w:val="17"/>
              </w:rPr>
            </w:pPr>
          </w:p>
        </w:tc>
        <w:tc>
          <w:tcPr>
            <w:tcW w:w="7356" w:type="dxa"/>
          </w:tcPr>
          <w:p w14:paraId="6F7FBF8C" w14:textId="77777777" w:rsidR="00437743" w:rsidRDefault="00437743" w:rsidP="000C05AE">
            <w:pPr>
              <w:pStyle w:val="IntestazioniH1"/>
              <w:rPr>
                <w:noProof/>
                <w:sz w:val="18"/>
                <w:szCs w:val="18"/>
              </w:rPr>
            </w:pPr>
          </w:p>
        </w:tc>
      </w:tr>
      <w:tr w:rsidR="00437743" w:rsidRPr="004E00E1" w14:paraId="72DCA3E2" w14:textId="77777777" w:rsidTr="00437743">
        <w:trPr>
          <w:trHeight w:val="6768"/>
        </w:trPr>
        <w:tc>
          <w:tcPr>
            <w:tcW w:w="2630" w:type="dxa"/>
          </w:tcPr>
          <w:p w14:paraId="5A6186F1" w14:textId="77777777" w:rsidR="00437743" w:rsidRPr="004E00E1" w:rsidRDefault="00437743" w:rsidP="00AC5B4E">
            <w:pPr>
              <w:pStyle w:val="BarralateraleH2VERDE"/>
              <w:ind w:left="0"/>
            </w:pPr>
          </w:p>
        </w:tc>
        <w:tc>
          <w:tcPr>
            <w:tcW w:w="1056" w:type="dxa"/>
          </w:tcPr>
          <w:p w14:paraId="6A82BA4B" w14:textId="77777777" w:rsidR="00437743" w:rsidRPr="004E00E1" w:rsidRDefault="00437743">
            <w:pPr>
              <w:rPr>
                <w:rFonts w:ascii="Times New Roman"/>
                <w:sz w:val="17"/>
              </w:rPr>
            </w:pPr>
          </w:p>
        </w:tc>
        <w:tc>
          <w:tcPr>
            <w:tcW w:w="7356" w:type="dxa"/>
          </w:tcPr>
          <w:p w14:paraId="3431BAEB" w14:textId="77777777" w:rsidR="00437743" w:rsidRDefault="00437743" w:rsidP="000C05AE">
            <w:pPr>
              <w:pStyle w:val="IntestazioniH1"/>
              <w:rPr>
                <w:noProof/>
                <w:sz w:val="18"/>
                <w:szCs w:val="18"/>
              </w:rPr>
            </w:pPr>
          </w:p>
        </w:tc>
      </w:tr>
      <w:tr w:rsidR="00437743" w:rsidRPr="004E00E1" w14:paraId="67CE43FE" w14:textId="77777777" w:rsidTr="00437743">
        <w:trPr>
          <w:trHeight w:val="6768"/>
        </w:trPr>
        <w:tc>
          <w:tcPr>
            <w:tcW w:w="2630" w:type="dxa"/>
          </w:tcPr>
          <w:p w14:paraId="1587FF21" w14:textId="77777777" w:rsidR="00437743" w:rsidRPr="004E00E1" w:rsidRDefault="00437743" w:rsidP="00AC5B4E">
            <w:pPr>
              <w:pStyle w:val="BarralateraleH2VERDE"/>
              <w:ind w:left="0"/>
            </w:pPr>
          </w:p>
        </w:tc>
        <w:tc>
          <w:tcPr>
            <w:tcW w:w="1056" w:type="dxa"/>
          </w:tcPr>
          <w:p w14:paraId="1D53495E" w14:textId="77777777" w:rsidR="00437743" w:rsidRPr="004E00E1" w:rsidRDefault="00437743">
            <w:pPr>
              <w:rPr>
                <w:rFonts w:ascii="Times New Roman"/>
                <w:sz w:val="17"/>
              </w:rPr>
            </w:pPr>
          </w:p>
        </w:tc>
        <w:tc>
          <w:tcPr>
            <w:tcW w:w="7356" w:type="dxa"/>
          </w:tcPr>
          <w:p w14:paraId="1F324D5A" w14:textId="77777777" w:rsidR="00437743" w:rsidRDefault="00437743" w:rsidP="000C05AE">
            <w:pPr>
              <w:pStyle w:val="IntestazioniH1"/>
              <w:rPr>
                <w:noProof/>
                <w:sz w:val="18"/>
                <w:szCs w:val="18"/>
              </w:rPr>
            </w:pPr>
          </w:p>
        </w:tc>
      </w:tr>
    </w:tbl>
    <w:p w14:paraId="38CB302B" w14:textId="77777777" w:rsidR="000C05AE" w:rsidRPr="004E00E1" w:rsidRDefault="000C05AE" w:rsidP="0054317C">
      <w:pPr>
        <w:spacing w:before="0"/>
      </w:pPr>
    </w:p>
    <w:p w14:paraId="60B6F30F" w14:textId="77777777" w:rsidR="00BB58DC" w:rsidRDefault="00BB58DC" w:rsidP="0054317C">
      <w:pPr>
        <w:spacing w:before="0"/>
      </w:pPr>
    </w:p>
    <w:p w14:paraId="7CA3398D" w14:textId="77777777" w:rsidR="006D4882" w:rsidRDefault="006D4882" w:rsidP="0054317C">
      <w:pPr>
        <w:spacing w:before="0"/>
      </w:pPr>
    </w:p>
    <w:p w14:paraId="68EE44A4" w14:textId="77777777" w:rsidR="006D4882" w:rsidRDefault="006D4882" w:rsidP="0054317C">
      <w:pPr>
        <w:spacing w:before="0"/>
      </w:pPr>
    </w:p>
    <w:p w14:paraId="0E1F2C8E" w14:textId="77777777" w:rsidR="006D4882" w:rsidRDefault="006D4882" w:rsidP="0054317C">
      <w:pPr>
        <w:spacing w:before="0"/>
      </w:pPr>
    </w:p>
    <w:p w14:paraId="6603B7C9" w14:textId="4DB5266B" w:rsidR="006D4882" w:rsidRDefault="006D4882" w:rsidP="0054317C">
      <w:pPr>
        <w:spacing w:before="0"/>
      </w:pPr>
    </w:p>
    <w:p w14:paraId="3B761255" w14:textId="51861AD4" w:rsidR="006D4882" w:rsidRDefault="006D4882">
      <w:pPr>
        <w:spacing w:before="0" w:line="240" w:lineRule="auto"/>
      </w:pPr>
      <w:r>
        <w:lastRenderedPageBreak/>
        <w:br w:type="page"/>
      </w:r>
    </w:p>
    <w:p w14:paraId="10B35AA6" w14:textId="12C46EF4" w:rsidR="006D4882" w:rsidRDefault="006D4882" w:rsidP="0054317C">
      <w:pPr>
        <w:spacing w:before="0"/>
      </w:pPr>
    </w:p>
    <w:p w14:paraId="085728C9" w14:textId="19272029" w:rsidR="006D4882" w:rsidRPr="004E00E1" w:rsidRDefault="006D4882" w:rsidP="00437743">
      <w:pPr>
        <w:spacing w:before="0" w:line="240" w:lineRule="auto"/>
        <w:sectPr w:rsidR="006D4882" w:rsidRPr="004E00E1" w:rsidSect="00EA2A27">
          <w:pgSz w:w="11906" w:h="16838" w:code="9"/>
          <w:pgMar w:top="720" w:right="432" w:bottom="720" w:left="432" w:header="720" w:footer="288" w:gutter="0"/>
          <w:cols w:space="720"/>
          <w:docGrid w:linePitch="299"/>
        </w:sectPr>
      </w:pPr>
      <w:r>
        <w:br w:type="page"/>
      </w:r>
    </w:p>
    <w:p w14:paraId="37AE95E0" w14:textId="1692A5E8" w:rsidR="00AE7A77" w:rsidRPr="004E00E1" w:rsidRDefault="003F675B" w:rsidP="008C6C50">
      <w:pPr>
        <w:pStyle w:val="Ancoraggiografico"/>
      </w:pPr>
      <w:r>
        <w:rPr>
          <w:noProof/>
        </w:rPr>
        <w:lastRenderedPageBreak/>
        <w:pict w14:anchorId="625CA0D3">
          <v:group id="Gruppo 3" o:spid="_x0000_s1034" style="position:absolute;margin-left:-35.85pt;margin-top:-36pt;width:611.8pt;height:852.75pt;z-index:-251580416;mso-height-relative:margin" coordsize="77700,100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">
            <v:shape id="Figura a mano libera 45" o:spid="_x0000_s1035" style="position:absolute;width:32633;height:100577;visibility:visible;mso-wrap-style:square;v-text-anchor:top" coordsize="514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" path="m5139,15839r-2,-75l5130,15689r-10,-73l5105,15544r-19,-70l5063,15405r-27,-67l5006,15273r-34,-63l4935,15149r-40,-59l4851,15034r-46,-54l4755,14928r-52,-48l4648,14834r-57,-43l4531,14752r-62,-37l4405,14682r-66,-30l4271,14626r-70,-22l4129,14585r-73,-14l3982,14560r-76,-7l3840,14552,3840,,,,,15840r3840,l3840,15839r1299,e" fillcolor="#a5a5a5 [3206]" stroked="f">
              <v:path arrowok="t" o:connecttype="custom" o:connectlocs="20714540,63858344;20706477,63555965;20678262,63253586;20637954,62959272;20577494,62668989;20500908,62386770;20408196,62108577;20299364,61838454;20178438,61576395;20041386,61322394;19892245,61076463;19731010,60838589;19553656,60612812;19368238,60395098;19166694,60185448;18957087,59991926;18735393,59806469;18505635,59633107;18263782,59475866;18013873,59326696;17755895,59193647;17489860,59072695;17215761,58967876;16933600,58879173;16643382,58802572;16349127,58746130;16050846,58701779;15744502,58673555;15478467,58669523;15478467,0;0,0;0,63862376;15478467,63862376;15478467,63858344;20714540,63858344" o:connectangles="0,0,0,0,0,0,0,0,0,0,0,0,0,0,0,0,0,0,0,0,0,0,0,0,0,0,0,0,0,0,0,0,0,0,0"/>
            </v:shape>
            <v:shape id="Figura a mano libera 20" o:spid="_x0000_s1036" style="position:absolute;left:95;width:24304;height:31652;visibility:visible;mso-wrap-style:square;v-text-anchor:top" coordsize="3828,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" path="m3827,2491l3827,r-78,2l3748,2r,2489l1342,2491r76,-7l1494,2473r74,-15l1640,2439r71,-24l1779,2388r67,-30l1910,2323r63,-37l2032,2244r57,-44l2144,2153r51,-50l2244,2050r45,-56l2331,1936r39,-60l2406,1813r31,-64l2465,1682r24,-69l2509,1543r16,-72l2536,1397r7,-74l2545,1247r3,76l2555,1397r11,74l2582,1543r19,70l2625,1682r28,67l2685,1813r35,63l2759,1936r42,58l2847,2050r48,53l2947,2153r54,47l3058,2244r60,42l3180,2323r64,35l3311,2388r69,27l3450,2439r73,19l3597,2473r75,11l3748,2491,3748,2r-76,7l3597,20r-74,15l3450,55r-70,23l3311,105r-67,31l3180,170r-62,38l3058,249r-57,44l2947,340r-52,51l2847,443r-46,56l2759,557r-39,61l2685,680r-32,65l2625,812r-24,68l2582,951r-16,72l2555,1096r-7,75l2545,1246r-2,-75l2536,1096r-11,-73l2509,951r-20,-71l2465,812r-28,-67l2406,680r-36,-63l2331,557r-42,-58l2244,443r-49,-52l2144,340r-55,-47l2032,249r-59,-41l1910,170r-64,-34l1779,105,1711,78,1640,55,1568,35,1494,20,1418,9,1342,2,1288,1r,-1l,,,1310r75,-2l150,1302r73,-11l295,1276r70,-19l434,1234r67,-27l566,1177r63,-34l690,1106r59,-40l805,1023r54,-47l911,927r48,-53l1005,820r43,-58l1087,702r37,-62l1157,576r30,-66l1213,442r22,-70l1254,300r10,-48l1264,2491,,2491,,3738r78,-2l155,3729r75,-11l304,3703r73,-20l447,3660r69,-27l582,3602r65,-34l709,3530r60,-41l826,3445r54,-48l932,3347r48,-53l1026,3239r42,-58l1107,3120r35,-62l1174,2993r27,-67l1225,2858r20,-71l1261,2715r3,-16l1264,4777r-19,-88l1225,4618r-24,-68l1174,4483r-32,-65l1107,4355r-39,-60l1026,4237r-46,-56l932,4129r-52,-51l826,4031r-57,-44l709,3946r-62,-38l582,3874r-66,-31l447,3816r-70,-23l304,3773r-74,-15l155,3747r-77,-7l,3738,,4985r1264,l1282,4985r,-1l1340,4984r77,-4l1493,4975r75,-8l1642,4958r74,-12l1789,4932r73,-16l1933,4899r71,-20l2074,4858r69,-24l2211,4809r67,-27l2344,4753r65,-31l2474,4690r63,-34l2599,4620r60,-37l2719,4544r58,-40l2835,4462r56,-44l2945,4373r54,-46l3051,4279r50,-49l3150,4179r48,-52l3244,4074r45,-55l3332,3964r42,-57l3414,3849r38,-59l3489,3729r35,-61l3557,3606r32,-64l3618,3478r28,-65l3672,3346r24,-67l3718,3211r21,-68l3757,3073r16,-70l3787,2931r12,-71l3809,2787r8,-73l3822,2640r4,-74l3827,2493r,-2e" fillcolor="#ffc000 [3207]" stroked="f">
              <v:path arrowok="t" o:connecttype="custom" o:connectlocs="15108041,8064;6022256,9970259;7171083,9627573;8190911,9047011;9045475,8264874;9698490,7309377;10113683,6220828;10258796,5027461;10407940,6220828;10823134,7309377;11476148,8264874;12326680,9047011;13346515,9627573;14499368,9970259;14801688,36287;13624646,314469;12568539,838584;11669634,1576371;10964215,2491555;10484528,3547850;10270891,4721056;10178176,4124373;9823451,3003575;9226873,2011791;8420676,1181270;7441157,548307;6320545,141110;5191875,4032;302321,5273395;1471300,5067780;2535476,4608169;3462596,3934886;4224445,3072117;4784752,2056142;5095136,1015975;314416,15062231;1519673,14848553;2608033,14384917;3547248,13695500;4305065,12824667;4841182,11796596;5095136,10881412;4841182,18343988;4305065,17315923;3547248,16441052;2608033,15755674;1519673,15292037;314416,15078359;5167692,20097756;6018224,20057437;7211387,19884078;8360214,19585737;9448574,19162413;10476465,18626208;11427775,17989206;12298465,17251413;13076441,16424924;13761702,15517804;14338128,14538116;14801688,13489886;15144319,12389247;15353931,11236200;15426488,10050891" o:connectangles="0,0,0,0,0,0,0,0,0,0,0,0,0,0,0,0,0,0,0,0,0,0,0,0,0,0,0,0,0,0,0,0,0,0,0,0,0,0,0,0,0,0,0,0,0,0,0,0,0,0,0,0,0,0,0,0,0,0,0,0,0,0,0"/>
            </v:shape>
            <v:shape id="Forma 42" o:spid="_x0000_s1037" style="position:absolute;left:53054;top:92392;width:24646;height:8254;visibility:visible;mso-wrap-style:square;v-text-anchor:top" coordsize="3882,1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" adj="0,,0" path="m2640,l,,2,75r6,74l19,221r14,72l50,362r22,69l97,497r28,65l157,625r35,61l230,745r42,57l316,856r46,52l412,958r52,47l518,1049r57,41l634,1128r61,35l758,1195r65,28l889,1248r69,22l1027,1287r64,13l1549,1300r64,-13l1682,1270r69,-22l1817,1223r65,-28l1945,1163r61,-35l2065,1090r57,-41l2176,1005r52,-47l2278,908r47,-52l2369,802r41,-57l2448,686r35,-61l2515,562r28,-65l2568,431r22,-69l2608,293r14,-72l2632,149r6,-74l2640,m3882,1296r-2,-76l3874,1145r-11,-74l3849,999r-18,-71l3810,859r-26,-67l3756,726r-32,-63l3689,601r-39,-59l3609,485r-44,-54l3518,380r-49,-49l3417,285r-55,-43l3306,202r-59,-37l3186,132r-63,-30l3059,76,2993,53,2925,34,2856,19,2785,9,2713,2,2640,r,1296l3882,1296e" fillcolor="#a5a5a5 [3206]" stroked="f">
              <v:stroke joinstyle="round"/>
              <v:formulas/>
              <v:path arrowok="t" o:connecttype="custom" o:connectlocs="0,58618118;32246,59218812;133020,59799354;290222,60355699;503853,60883828;773917,61383735;1096385,61851387;1459155,62278728;1870303,62669784;2317721,63012465;2801422,63306764;3317369,63548651;3861530,63738137;4397629,63859077;6501719,63806671;7057968,63649438;7586010,63435774;8085831,63165659;8553406,62847169;8980674,62480304;9371664,62069090;9714282,61621596;10008530,61137810;10250381,60621782;10439828,60077526;10568817,59509086;10633308,58920481;15647651,63842957;15615406,63234199;15514632,62645593;15357429,62081185;15139767,61544992;14869703,61041054;14547235,60573401;14180434,60150092;13773317,59767100;13325899,59432483;12842198,59150278;12330282,58924512;11790152,58755191;11225840,58654403;10641371,58618118;15647651,63842957" o:connectangles="0,0,0,0,0,0,0,0,0,0,0,0,0,0,0,0,0,0,0,0,0,0,0,0,0,0,0,0,0,0,0,0,0,0,0,0,0,0,0,0,0,0,0"/>
            </v:shape>
          </v:group>
        </w:pict>
      </w:r>
    </w:p>
    <w:tbl>
      <w:tblPr>
        <w:tblW w:w="11042" w:type="dxa"/>
        <w:tblCellMar>
          <w:left w:w="0" w:type="dxa"/>
          <w:right w:w="0" w:type="dxa"/>
        </w:tblCellMar>
        <w:tblLook w:val="0600" w:firstRow="0" w:lastRow="0" w:firstColumn="0" w:lastColumn="0" w:noHBand="1" w:noVBand="1"/>
      </w:tblPr>
      <w:tblGrid>
        <w:gridCol w:w="2630"/>
        <w:gridCol w:w="1056"/>
        <w:gridCol w:w="7356"/>
      </w:tblGrid>
      <w:tr w:rsidR="00BB58DC" w:rsidRPr="0026306A" w14:paraId="08CD3D8C" w14:textId="77777777" w:rsidTr="0054317C">
        <w:trPr>
          <w:trHeight w:val="4829"/>
        </w:trPr>
        <w:tc>
          <w:tcPr>
            <w:tcW w:w="2630" w:type="dxa"/>
          </w:tcPr>
          <w:p w14:paraId="3FB895E1" w14:textId="77777777" w:rsidR="00BB58DC" w:rsidRPr="004E00E1" w:rsidRDefault="00BB58DC" w:rsidP="004A041E">
            <w:pPr>
              <w:rPr>
                <w:rFonts w:ascii="Times New Roman"/>
                <w:sz w:val="17"/>
              </w:rPr>
            </w:pPr>
          </w:p>
        </w:tc>
        <w:tc>
          <w:tcPr>
            <w:tcW w:w="1056" w:type="dxa"/>
          </w:tcPr>
          <w:p w14:paraId="275ABAF9" w14:textId="77777777" w:rsidR="00BB58DC" w:rsidRPr="004E00E1" w:rsidRDefault="00BB58DC" w:rsidP="004A041E">
            <w:pPr>
              <w:rPr>
                <w:rFonts w:ascii="Times New Roman"/>
                <w:sz w:val="17"/>
              </w:rPr>
            </w:pPr>
          </w:p>
        </w:tc>
        <w:tc>
          <w:tcPr>
            <w:tcW w:w="7356" w:type="dxa"/>
            <w:tcMar>
              <w:right w:w="288" w:type="dxa"/>
            </w:tcMar>
          </w:tcPr>
          <w:p w14:paraId="5EC39AF4" w14:textId="77777777" w:rsidR="00BB58DC" w:rsidRPr="0026306A" w:rsidRDefault="003F675B" w:rsidP="00BB58DC">
            <w:pPr>
              <w:pStyle w:val="IntestazioniH1"/>
            </w:pPr>
            <w:sdt>
              <w:sdtPr>
                <w:id w:val="-143121636"/>
                <w:placeholder>
                  <w:docPart w:val="46FF582BD53B42068DE820EB6495C083"/>
                </w:placeholder>
                <w:temporary/>
                <w:showingPlcHdr/>
                <w15:appearance w15:val="hidden"/>
              </w:sdtPr>
              <w:sdtEndPr/>
              <w:sdtContent>
                <w:r w:rsidR="00265387" w:rsidRPr="0026306A">
                  <w:rPr>
                    <w:lang w:bidi="it-IT"/>
                  </w:rPr>
                  <w:t>Elementi di rilievo recenti</w:t>
                </w:r>
              </w:sdtContent>
            </w:sdt>
          </w:p>
          <w:sdt>
            <w:sdtPr>
              <w:id w:val="-302774441"/>
              <w:placeholder>
                <w:docPart w:val="750FF56B90DC457A8EFD58CDE458B234"/>
              </w:placeholder>
              <w:temporary/>
              <w:showingPlcHdr/>
              <w15:appearance w15:val="hidden"/>
            </w:sdtPr>
            <w:sdtEndPr/>
            <w:sdtContent>
              <w:p w14:paraId="111C5AD6" w14:textId="77777777" w:rsidR="00265387" w:rsidRPr="0026306A" w:rsidRDefault="00265387" w:rsidP="0054317C">
                <w:r w:rsidRPr="0026306A">
                  <w:rPr>
                    <w:lang w:bidi="it-IT"/>
                  </w:rPr>
                  <w:t>Lorem ipsum dolor sit amet, consectetur adipiscing elit. Aliquam non varius ipsum. Fusce venenatis quam vel libero scelerisque, a mattis diam sollicitudin. Lorem ipsum dolor sit amet, consectetur adipiscing elit. Aliquam non varius ipsum. Fusce venenatis quam vel libero scelerisque, a mattis diam sollicitudin.</w:t>
                </w:r>
              </w:p>
              <w:p w14:paraId="07D56F34" w14:textId="77777777" w:rsidR="00265387" w:rsidRPr="0026306A" w:rsidRDefault="00265387" w:rsidP="0054317C">
                <w:r w:rsidRPr="0026306A">
                  <w:rPr>
                    <w:lang w:bidi="it-IT"/>
                  </w:rPr>
                  <w:t>Maecenas massa velit, consectetur sit amet dapibus et, dapibus sit amet odio. Vestibulum ultricies erat sit amet massa ullamco rper ferme ntum. Quisque a suscipit nulla, non posuere tellus. Viva mus justo erat, suscipit sit amet dui sed, ultricies porttitor mi.</w:t>
                </w:r>
              </w:p>
              <w:p w14:paraId="2217DEDB" w14:textId="77777777" w:rsidR="00BB58DC" w:rsidRPr="0026306A" w:rsidRDefault="00265387" w:rsidP="0054317C">
                <w:r w:rsidRPr="0026306A">
                  <w:rPr>
                    <w:lang w:bidi="it-IT"/>
                  </w:rPr>
                  <w:t>Aliquam pharetra risus vitae odio imperdiet condimentum. Fusce in quam varius, dictum mi sit amet, aliquam mi. Suspe ndisse potenti. Pellentesque auctor id neque vel maximus.</w:t>
                </w:r>
              </w:p>
            </w:sdtContent>
          </w:sdt>
        </w:tc>
      </w:tr>
      <w:tr w:rsidR="00926854" w:rsidRPr="0026306A" w14:paraId="44AF3405" w14:textId="77777777" w:rsidTr="00926854">
        <w:trPr>
          <w:trHeight w:val="869"/>
        </w:trPr>
        <w:tc>
          <w:tcPr>
            <w:tcW w:w="2630" w:type="dxa"/>
            <w:vMerge w:val="restart"/>
            <w:vAlign w:val="center"/>
          </w:tcPr>
          <w:p w14:paraId="44BEC9FF" w14:textId="77777777" w:rsidR="00926854" w:rsidRPr="0026306A" w:rsidRDefault="003F675B" w:rsidP="00926854">
            <w:pPr>
              <w:pStyle w:val="BarralateraleH2VERDE"/>
            </w:pPr>
            <w:sdt>
              <w:sdtPr>
                <w:id w:val="1036469986"/>
                <w:placeholder>
                  <w:docPart w:val="ECDC064524D04F97926424842BA9A166"/>
                </w:placeholder>
                <w:temporary/>
                <w:showingPlcHdr/>
                <w15:appearance w15:val="hidden"/>
              </w:sdtPr>
              <w:sdtEndPr/>
              <w:sdtContent>
                <w:r w:rsidR="00265387" w:rsidRPr="0026306A">
                  <w:rPr>
                    <w:lang w:bidi="it-IT"/>
                  </w:rPr>
                  <w:t>Elementi di rilievo autunnali</w:t>
                </w:r>
              </w:sdtContent>
            </w:sdt>
          </w:p>
          <w:sdt>
            <w:sdtPr>
              <w:id w:val="2015498142"/>
              <w:placeholder>
                <w:docPart w:val="AF884A8C6E4B4CA88E3939D1F1BC8EDC"/>
              </w:placeholder>
              <w:temporary/>
              <w:showingPlcHdr/>
              <w15:appearance w15:val="hidden"/>
            </w:sdtPr>
            <w:sdtEndPr/>
            <w:sdtContent>
              <w:p w14:paraId="665826EF" w14:textId="77777777" w:rsidR="00265387" w:rsidRPr="0026306A" w:rsidRDefault="00265387" w:rsidP="00265387">
                <w:pPr>
                  <w:pStyle w:val="Corpobarralaterale"/>
                </w:pPr>
                <w:r w:rsidRPr="0026306A">
                  <w:rPr>
                    <w:lang w:bidi="it-IT"/>
                  </w:rPr>
                  <w:t>Lorem ipsum dolor sit amet, consec tetur adi piscing elit. Aliquam non varius ipsum. Fusce venenatis quam vel libero scelerisque. Quam vel libero sce lerisque, a matm.</w:t>
                </w:r>
              </w:p>
              <w:p w14:paraId="5EDA7CDC" w14:textId="77777777" w:rsidR="0054317C" w:rsidRPr="0026306A" w:rsidRDefault="0054317C" w:rsidP="00265387">
                <w:pPr>
                  <w:pStyle w:val="Corpobarralaterale"/>
                </w:pPr>
              </w:p>
              <w:p w14:paraId="7EF4DC2F" w14:textId="77777777" w:rsidR="00926854" w:rsidRPr="0026306A" w:rsidRDefault="00265387" w:rsidP="0054317C">
                <w:pPr>
                  <w:pStyle w:val="Corpobarralaterale"/>
                </w:pPr>
                <w:r w:rsidRPr="0026306A">
                  <w:rPr>
                    <w:lang w:bidi="it-IT"/>
                  </w:rPr>
                  <w:t>Lorem ipsum dolor sit amet, consec tetur adi piscing elit. Aliquam non varius ipsum. Fusce venenatis quam vel libero scelerisque. Quam vel libero sce lerisque, a mattis diam venenatis quam vel.</w:t>
                </w:r>
              </w:p>
            </w:sdtContent>
          </w:sdt>
        </w:tc>
        <w:tc>
          <w:tcPr>
            <w:tcW w:w="1056" w:type="dxa"/>
          </w:tcPr>
          <w:p w14:paraId="12AFF63B" w14:textId="77777777" w:rsidR="00926854" w:rsidRPr="0026306A" w:rsidRDefault="00926854" w:rsidP="004A041E">
            <w:pPr>
              <w:rPr>
                <w:rFonts w:ascii="Times New Roman"/>
                <w:sz w:val="17"/>
              </w:rPr>
            </w:pPr>
          </w:p>
        </w:tc>
        <w:tc>
          <w:tcPr>
            <w:tcW w:w="7356" w:type="dxa"/>
          </w:tcPr>
          <w:p w14:paraId="0385F25B" w14:textId="77777777" w:rsidR="00926854" w:rsidRPr="0026306A" w:rsidRDefault="00926854" w:rsidP="008916A6">
            <w:pPr>
              <w:spacing w:before="120"/>
              <w:rPr>
                <w:rFonts w:ascii="Times New Roman"/>
                <w:sz w:val="17"/>
              </w:rPr>
            </w:pPr>
            <w:r w:rsidRPr="0026306A">
              <w:rPr>
                <w:noProof/>
                <w:lang w:bidi="it-IT"/>
              </w:rPr>
              <w:drawing>
                <wp:inline distT="0" distB="0" distL="0" distR="0" wp14:anchorId="1201D46F" wp14:editId="6B3F6A0F">
                  <wp:extent cx="4655638" cy="2099733"/>
                  <wp:effectExtent l="0" t="0" r="0" b="0"/>
                  <wp:docPr id="54" name="Immagine 54" descr="banchi in una 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ettyimages-155096737-170667a.jpg"/>
                          <pic:cNvPicPr/>
                        </pic:nvPicPr>
                        <pic:blipFill rotWithShape="1">
                          <a:blip r:embed="rId28" cstate="print">
                            <a:extLst>
                              <a:ext uri="{28A0092B-C50C-407E-A947-70E740481C1C}">
                                <a14:useLocalDpi xmlns:a14="http://schemas.microsoft.com/office/drawing/2010/main" val="0"/>
                              </a:ext>
                            </a:extLst>
                          </a:blip>
                          <a:srcRect/>
                          <a:stretch/>
                        </pic:blipFill>
                        <pic:spPr bwMode="auto">
                          <a:xfrm>
                            <a:off x="0" y="0"/>
                            <a:ext cx="4659648" cy="2101541"/>
                          </a:xfrm>
                          <a:prstGeom prst="rect">
                            <a:avLst/>
                          </a:prstGeom>
                          <a:ln>
                            <a:noFill/>
                          </a:ln>
                          <a:extLst>
                            <a:ext uri="{53640926-AAD7-44D8-BBD7-CCE9431645EC}">
                              <a14:shadowObscured xmlns:a14="http://schemas.microsoft.com/office/drawing/2010/main"/>
                            </a:ext>
                          </a:extLst>
                        </pic:spPr>
                      </pic:pic>
                    </a:graphicData>
                  </a:graphic>
                </wp:inline>
              </w:drawing>
            </w:r>
          </w:p>
        </w:tc>
      </w:tr>
      <w:tr w:rsidR="00926854" w:rsidRPr="0026306A" w14:paraId="11129EED" w14:textId="77777777" w:rsidTr="00806B1F">
        <w:trPr>
          <w:trHeight w:val="144"/>
        </w:trPr>
        <w:tc>
          <w:tcPr>
            <w:tcW w:w="2630" w:type="dxa"/>
            <w:vMerge/>
            <w:vAlign w:val="bottom"/>
          </w:tcPr>
          <w:p w14:paraId="106B8F0B" w14:textId="77777777" w:rsidR="00926854" w:rsidRPr="0026306A" w:rsidRDefault="00926854" w:rsidP="004A041E">
            <w:pPr>
              <w:pStyle w:val="Barralateralegrassetto"/>
            </w:pPr>
          </w:p>
        </w:tc>
        <w:tc>
          <w:tcPr>
            <w:tcW w:w="1056" w:type="dxa"/>
          </w:tcPr>
          <w:p w14:paraId="095B49B4" w14:textId="77777777" w:rsidR="00926854" w:rsidRPr="0026306A" w:rsidRDefault="00926854" w:rsidP="00806B1F">
            <w:pPr>
              <w:spacing w:before="0"/>
              <w:rPr>
                <w:rFonts w:ascii="Times New Roman"/>
                <w:sz w:val="17"/>
              </w:rPr>
            </w:pPr>
          </w:p>
        </w:tc>
        <w:tc>
          <w:tcPr>
            <w:tcW w:w="7356" w:type="dxa"/>
          </w:tcPr>
          <w:p w14:paraId="0E27346B" w14:textId="77777777" w:rsidR="00926854" w:rsidRPr="0026306A" w:rsidRDefault="00926854" w:rsidP="00806B1F">
            <w:pPr>
              <w:spacing w:before="0"/>
              <w:rPr>
                <w:rFonts w:ascii="Times New Roman"/>
                <w:sz w:val="17"/>
              </w:rPr>
            </w:pPr>
          </w:p>
        </w:tc>
      </w:tr>
      <w:tr w:rsidR="00926854" w:rsidRPr="0026306A" w14:paraId="109FBE01" w14:textId="77777777" w:rsidTr="00806B1F">
        <w:trPr>
          <w:trHeight w:val="5472"/>
        </w:trPr>
        <w:tc>
          <w:tcPr>
            <w:tcW w:w="2630" w:type="dxa"/>
            <w:vMerge/>
          </w:tcPr>
          <w:p w14:paraId="1267AA77" w14:textId="77777777" w:rsidR="00926854" w:rsidRPr="0026306A" w:rsidRDefault="00926854" w:rsidP="004A041E">
            <w:pPr>
              <w:rPr>
                <w:rFonts w:ascii="Times New Roman"/>
                <w:sz w:val="17"/>
              </w:rPr>
            </w:pPr>
          </w:p>
        </w:tc>
        <w:tc>
          <w:tcPr>
            <w:tcW w:w="1056" w:type="dxa"/>
          </w:tcPr>
          <w:p w14:paraId="2E034BD5" w14:textId="77777777" w:rsidR="00926854" w:rsidRPr="0026306A" w:rsidRDefault="00926854" w:rsidP="004A041E">
            <w:pPr>
              <w:rPr>
                <w:rFonts w:ascii="Times New Roman"/>
                <w:sz w:val="17"/>
              </w:rPr>
            </w:pPr>
          </w:p>
        </w:tc>
        <w:tc>
          <w:tcPr>
            <w:tcW w:w="7356" w:type="dxa"/>
            <w:tcMar>
              <w:right w:w="288" w:type="dxa"/>
            </w:tcMar>
          </w:tcPr>
          <w:p w14:paraId="4F80F17C" w14:textId="77777777" w:rsidR="00926854" w:rsidRPr="0026306A" w:rsidRDefault="003F675B" w:rsidP="00926854">
            <w:pPr>
              <w:pStyle w:val="IntestazioniH1"/>
            </w:pPr>
            <w:sdt>
              <w:sdtPr>
                <w:id w:val="1377429099"/>
                <w:placeholder>
                  <w:docPart w:val="601AAA4D49684106972E49FDF634FCB4"/>
                </w:placeholder>
                <w:temporary/>
                <w:showingPlcHdr/>
                <w15:appearance w15:val="hidden"/>
              </w:sdtPr>
              <w:sdtEndPr/>
              <w:sdtContent>
                <w:r w:rsidR="00265387" w:rsidRPr="0026306A">
                  <w:rPr>
                    <w:lang w:bidi="it-IT"/>
                  </w:rPr>
                  <w:t>La nostra prossima area di focus</w:t>
                </w:r>
              </w:sdtContent>
            </w:sdt>
          </w:p>
          <w:sdt>
            <w:sdtPr>
              <w:id w:val="1158268813"/>
              <w:placeholder>
                <w:docPart w:val="67E7B794A4544D32898A41CBDAAC4591"/>
              </w:placeholder>
              <w:temporary/>
              <w:showingPlcHdr/>
              <w15:appearance w15:val="hidden"/>
            </w:sdtPr>
            <w:sdtEndPr/>
            <w:sdtContent>
              <w:p w14:paraId="20BD0A59" w14:textId="77777777" w:rsidR="00265387" w:rsidRPr="0026306A" w:rsidRDefault="00265387" w:rsidP="0054317C">
                <w:r w:rsidRPr="0026306A">
                  <w:rPr>
                    <w:lang w:bidi="it-IT"/>
                  </w:rPr>
                  <w:t>Lorem ipsum dolor sit amet, consectetur adipiscing elit. Ma ecenas massa velit, consectetur sit amet dapibus et, dapibus sit amet odio. Aliquam non varius ipsum. Fusce venenatis quam vel libero scelerisque, a mattis diam sollicitudin. Lorem ipsum dolor sit amet, consectetur adipiscing elit. Non varius ipsum. Fusce venenatis quam vel libero sce lerisque, a mattis.</w:t>
                </w:r>
              </w:p>
              <w:p w14:paraId="0F42CC2E" w14:textId="77777777" w:rsidR="00926854" w:rsidRPr="0026306A" w:rsidRDefault="00265387" w:rsidP="0054317C">
                <w:r w:rsidRPr="0026306A">
                  <w:rPr>
                    <w:lang w:bidi="it-IT"/>
                  </w:rPr>
                  <w:t>Maecenas massa velit, consectetur sit amet da pibus et, dapibus sit amet odio. Vestibulum ultric ies erat sit amet massa ullamcorper ferm entum. Quisque a suscipit nulla, non posuere tellus. Vivamus justo erat, suscipit sit amet ultr icie. Ma ecenas massa velit, consectetur sit amet dapibus et, dapibus sit amet odio. Vestibulum ultricies erat sit amet massa ullamcorper. nulla, non posuere tellus. Vivamus justo erat, suscipit sit amet dui sed, ultricie. Ma ecenas massa velit.</w:t>
                </w:r>
              </w:p>
            </w:sdtContent>
          </w:sdt>
        </w:tc>
      </w:tr>
    </w:tbl>
    <w:p w14:paraId="5B48F62B" w14:textId="77777777" w:rsidR="00BB58DC" w:rsidRPr="0026306A" w:rsidRDefault="00BB58DC" w:rsidP="0054317C">
      <w:pPr>
        <w:spacing w:before="0"/>
      </w:pPr>
    </w:p>
    <w:p w14:paraId="1918A63E" w14:textId="77777777" w:rsidR="00BB58DC" w:rsidRPr="0026306A" w:rsidRDefault="00BB58DC" w:rsidP="0054317C">
      <w:pPr>
        <w:spacing w:before="0"/>
        <w:sectPr w:rsidR="00BB58DC" w:rsidRPr="0026306A" w:rsidSect="006D4882">
          <w:pgSz w:w="11906" w:h="16838" w:code="9"/>
          <w:pgMar w:top="720" w:right="431" w:bottom="720" w:left="431" w:header="720" w:footer="289" w:gutter="0"/>
          <w:cols w:space="720"/>
          <w:docGrid w:linePitch="299"/>
        </w:sectPr>
      </w:pPr>
    </w:p>
    <w:p w14:paraId="61AE4B19" w14:textId="5BAF134A" w:rsidR="00AE7A77" w:rsidRPr="0026306A" w:rsidRDefault="003F675B" w:rsidP="00752E9C">
      <w:pPr>
        <w:pStyle w:val="Ancoraggiografico"/>
      </w:pPr>
      <w:r>
        <w:rPr>
          <w:noProof/>
        </w:rPr>
        <w:lastRenderedPageBreak/>
        <w:pict w14:anchorId="2115C83A">
          <v:group id="Gruppo 6" o:spid="_x0000_s1030" style="position:absolute;margin-left:-35.85pt;margin-top:-36pt;width:611.8pt;height:846.75pt;z-index:-251570176;mso-height-relative:margin" coordsize="77700,100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">
            <v:shape id="Figura a mano libera 45" o:spid="_x0000_s1031" style="position:absolute;width:32633;height:100577;visibility:visible;mso-wrap-style:square;v-text-anchor:top" coordsize="514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" path="m5139,15839r-2,-75l5130,15689r-10,-73l5105,15544r-19,-70l5063,15405r-27,-67l5006,15273r-34,-63l4935,15149r-40,-59l4851,15034r-46,-54l4755,14928r-52,-48l4648,14834r-57,-43l4531,14752r-62,-37l4405,14682r-66,-30l4271,14626r-70,-22l4129,14585r-73,-14l3982,14560r-76,-7l3840,14552,3840,,,,,15840r3840,l3840,15839r1299,e" filled="f" stroked="f">
              <v:path arrowok="t" o:connecttype="custom" o:connectlocs="20714540,63858344;20706477,63555965;20678262,63253586;20637954,62959272;20577494,62668989;20500908,62386770;20408196,62108577;20299364,61838454;20178438,61576395;20041386,61322394;19892245,61076463;19731010,60838589;19553656,60612812;19368238,60395098;19166694,60185448;18957087,59991926;18735393,59806469;18505635,59633107;18263782,59475866;18013873,59326696;17755895,59193647;17489860,59072695;17215761,58967876;16933600,58879173;16643382,58802572;16349127,58746130;16050846,58701779;15744502,58673555;15478467,58669523;15478467,0;0,0;0,63862376;15478467,63862376;15478467,63858344;20714540,63858344" o:connectangles="0,0,0,0,0,0,0,0,0,0,0,0,0,0,0,0,0,0,0,0,0,0,0,0,0,0,0,0,0,0,0,0,0,0,0"/>
            </v:shape>
            <v:shape id="Figura a mano libera 20" o:spid="_x0000_s1032" style="position:absolute;left:95;width:24304;height:31652;visibility:visible;mso-wrap-style:square;v-text-anchor:top" coordsize="3828,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" path="m3827,2491l3827,r-78,2l3748,2r,2489l1342,2491r76,-7l1494,2473r74,-15l1640,2439r71,-24l1779,2388r67,-30l1910,2323r63,-37l2032,2244r57,-44l2144,2153r51,-50l2244,2050r45,-56l2331,1936r39,-60l2406,1813r31,-64l2465,1682r24,-69l2509,1543r16,-72l2536,1397r7,-74l2545,1247r3,76l2555,1397r11,74l2582,1543r19,70l2625,1682r28,67l2685,1813r35,63l2759,1936r42,58l2847,2050r48,53l2947,2153r54,47l3058,2244r60,42l3180,2323r64,35l3311,2388r69,27l3450,2439r73,19l3597,2473r75,11l3748,2491,3748,2r-76,7l3597,20r-74,15l3450,55r-70,23l3311,105r-67,31l3180,170r-62,38l3058,249r-57,44l2947,340r-52,51l2847,443r-46,56l2759,557r-39,61l2685,680r-32,65l2625,812r-24,68l2582,951r-16,72l2555,1096r-7,75l2545,1246r-2,-75l2536,1096r-11,-73l2509,951r-20,-71l2465,812r-28,-67l2406,680r-36,-63l2331,557r-42,-58l2244,443r-49,-52l2144,340r-55,-47l2032,249r-59,-41l1910,170r-64,-34l1779,105,1711,78,1640,55,1568,35,1494,20,1418,9,1342,2,1288,1r,-1l,,,1310r75,-2l150,1302r73,-11l295,1276r70,-19l434,1234r67,-27l566,1177r63,-34l690,1106r59,-40l805,1023r54,-47l911,927r48,-53l1005,820r43,-58l1087,702r37,-62l1157,576r30,-66l1213,442r22,-70l1254,300r10,-48l1264,2491,,2491,,3738r78,-2l155,3729r75,-11l304,3703r73,-20l447,3660r69,-27l582,3602r65,-34l709,3530r60,-41l826,3445r54,-48l932,3347r48,-53l1026,3239r42,-58l1107,3120r35,-62l1174,2993r27,-67l1225,2858r20,-71l1261,2715r3,-16l1264,4777r-19,-88l1225,4618r-24,-68l1174,4483r-32,-65l1107,4355r-39,-60l1026,4237r-46,-56l932,4129r-52,-51l826,4031r-57,-44l709,3946r-62,-38l582,3874r-66,-31l447,3816r-70,-23l304,3773r-74,-15l155,3747r-77,-7l,3738,,4985r1264,l1282,4985r,-1l1340,4984r77,-4l1493,4975r75,-8l1642,4958r74,-12l1789,4932r73,-16l1933,4899r71,-20l2074,4858r69,-24l2211,4809r67,-27l2344,4753r65,-31l2474,4690r63,-34l2599,4620r60,-37l2719,4544r58,-40l2835,4462r56,-44l2945,4373r54,-46l3051,4279r50,-49l3150,4179r48,-52l3244,4074r45,-55l3332,3964r42,-57l3414,3849r38,-59l3489,3729r35,-61l3557,3606r32,-64l3618,3478r28,-65l3672,3346r24,-67l3718,3211r21,-68l3757,3073r16,-70l3787,2931r12,-71l3809,2787r8,-73l3822,2640r4,-74l3827,2493r,-2e" fillcolor="#ed7d31 [3205]" stroked="f">
              <v:path arrowok="t" o:connecttype="custom" o:connectlocs="15108041,8064;6022256,9970259;7171083,9627573;8190911,9047011;9045475,8264874;9698490,7309377;10113683,6220828;10258796,5027461;10407940,6220828;10823134,7309377;11476148,8264874;12326680,9047011;13346515,9627573;14499368,9970259;14801688,36287;13624646,314469;12568539,838584;11669634,1576371;10964215,2491555;10484528,3547850;10270891,4721056;10178176,4124373;9823451,3003575;9226873,2011791;8420676,1181270;7441157,548307;6320545,141110;5191875,4032;302321,5273395;1471300,5067780;2535476,4608169;3462596,3934886;4224445,3072117;4784752,2056142;5095136,1015975;314416,15062231;1519673,14848553;2608033,14384917;3547248,13695500;4305065,12824667;4841182,11796596;5095136,10881412;4841182,18343988;4305065,17315923;3547248,16441052;2608033,15755674;1519673,15292037;314416,15078359;5167692,20097756;6018224,20057437;7211387,19884078;8360214,19585737;9448574,19162413;10476465,18626208;11427775,17989206;12298465,17251413;13076441,16424924;13761702,15517804;14338128,14538116;14801688,13489886;15144319,12389247;15353931,11236200;15426488,10050891" o:connectangles="0,0,0,0,0,0,0,0,0,0,0,0,0,0,0,0,0,0,0,0,0,0,0,0,0,0,0,0,0,0,0,0,0,0,0,0,0,0,0,0,0,0,0,0,0,0,0,0,0,0,0,0,0,0,0,0,0,0,0,0,0,0,0"/>
            </v:shape>
            <v:shape id="Forma 42" o:spid="_x0000_s1033" style="position:absolute;left:53054;top:92392;width:24646;height:8254;visibility:visible;mso-wrap-style:square;v-text-anchor:top" coordsize="3882,1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" adj="0,,0" path="m2640,l,,2,75r6,74l19,221r14,72l50,362r22,69l97,497r28,65l157,625r35,61l230,745r42,57l316,856r46,52l412,958r52,47l518,1049r57,41l634,1128r61,35l758,1195r65,28l889,1248r69,22l1027,1287r64,13l1549,1300r64,-13l1682,1270r69,-22l1817,1223r65,-28l1945,1163r61,-35l2065,1090r57,-41l2176,1005r52,-47l2278,908r47,-52l2369,802r41,-57l2448,686r35,-61l2515,562r28,-65l2568,431r22,-69l2608,293r14,-72l2632,149r6,-74l2640,m3882,1296r-2,-76l3874,1145r-11,-74l3849,999r-18,-71l3810,859r-26,-67l3756,726r-32,-63l3689,601r-39,-59l3609,485r-44,-54l3518,380r-49,-49l3417,285r-55,-43l3306,202r-59,-37l3186,132r-63,-30l3059,76,2993,53,2925,34,2856,19,2785,9,2713,2,2640,r,1296l3882,1296e" filled="f" stroked="f">
              <v:stroke joinstyle="round"/>
              <v:formulas/>
              <v:path arrowok="t" o:connecttype="custom" o:connectlocs="0,58618118;32246,59218812;133020,59799354;290222,60355699;503853,60883828;773917,61383735;1096385,61851387;1459155,62278728;1870303,62669784;2317721,63012465;2801422,63306764;3317369,63548651;3861530,63738137;4397629,63859077;6501719,63806671;7057968,63649438;7586010,63435774;8085831,63165659;8553406,62847169;8980674,62480304;9371664,62069090;9714282,61621596;10008530,61137810;10250381,60621782;10439828,60077526;10568817,59509086;10633308,58920481;15647651,63842957;15615406,63234199;15514632,62645593;15357429,62081185;15139767,61544992;14869703,61041054;14547235,60573401;14180434,60150092;13773317,59767100;13325899,59432483;12842198,59150278;12330282,58924512;11790152,58755191;11225840,58654403;10641371,58618118;15647651,63842957" o:connectangles="0,0,0,0,0,0,0,0,0,0,0,0,0,0,0,0,0,0,0,0,0,0,0,0,0,0,0,0,0,0,0,0,0,0,0,0,0,0,0,0,0,0,0"/>
            </v:shape>
          </v:group>
        </w:pict>
      </w:r>
    </w:p>
    <w:tbl>
      <w:tblPr>
        <w:tblW w:w="11042" w:type="dxa"/>
        <w:tblCellMar>
          <w:left w:w="0" w:type="dxa"/>
          <w:right w:w="0" w:type="dxa"/>
        </w:tblCellMar>
        <w:tblLook w:val="0600" w:firstRow="0" w:lastRow="0" w:firstColumn="0" w:lastColumn="0" w:noHBand="1" w:noVBand="1"/>
      </w:tblPr>
      <w:tblGrid>
        <w:gridCol w:w="2630"/>
        <w:gridCol w:w="1056"/>
        <w:gridCol w:w="7356"/>
      </w:tblGrid>
      <w:tr w:rsidR="00265387" w:rsidRPr="0026306A" w14:paraId="30AD2224" w14:textId="77777777" w:rsidTr="004A041E">
        <w:tc>
          <w:tcPr>
            <w:tcW w:w="2630" w:type="dxa"/>
          </w:tcPr>
          <w:p w14:paraId="7683EF39" w14:textId="77777777" w:rsidR="00265387" w:rsidRPr="0026306A" w:rsidRDefault="00265387" w:rsidP="004A041E">
            <w:pPr>
              <w:rPr>
                <w:rFonts w:ascii="Times New Roman"/>
                <w:sz w:val="17"/>
              </w:rPr>
            </w:pPr>
          </w:p>
        </w:tc>
        <w:tc>
          <w:tcPr>
            <w:tcW w:w="1056" w:type="dxa"/>
          </w:tcPr>
          <w:p w14:paraId="3E7D4230" w14:textId="77777777" w:rsidR="00265387" w:rsidRPr="0026306A" w:rsidRDefault="00265387" w:rsidP="004A041E">
            <w:pPr>
              <w:rPr>
                <w:rFonts w:ascii="Times New Roman"/>
                <w:sz w:val="17"/>
              </w:rPr>
            </w:pPr>
          </w:p>
        </w:tc>
        <w:tc>
          <w:tcPr>
            <w:tcW w:w="7356" w:type="dxa"/>
          </w:tcPr>
          <w:p w14:paraId="6660F53D" w14:textId="77777777" w:rsidR="00265387" w:rsidRPr="0026306A" w:rsidRDefault="003F675B" w:rsidP="00265387">
            <w:pPr>
              <w:pStyle w:val="TitoloBLU"/>
            </w:pPr>
            <w:sdt>
              <w:sdtPr>
                <w:id w:val="1998689085"/>
                <w:placeholder>
                  <w:docPart w:val="843D08BD17414B1EB87B9A0C48C6D65C"/>
                </w:placeholder>
                <w:temporary/>
                <w:showingPlcHdr/>
                <w15:appearance w15:val="hidden"/>
              </w:sdtPr>
              <w:sdtEndPr/>
              <w:sdtContent>
                <w:r w:rsidR="00265387" w:rsidRPr="0026306A">
                  <w:rPr>
                    <w:lang w:bidi="it-IT"/>
                  </w:rPr>
                  <w:t>Giornale della scuola</w:t>
                </w:r>
              </w:sdtContent>
            </w:sdt>
          </w:p>
        </w:tc>
      </w:tr>
      <w:tr w:rsidR="00265387" w:rsidRPr="0026306A" w14:paraId="7CD9CD7F" w14:textId="77777777" w:rsidTr="004A041E">
        <w:trPr>
          <w:trHeight w:val="869"/>
        </w:trPr>
        <w:tc>
          <w:tcPr>
            <w:tcW w:w="2630" w:type="dxa"/>
          </w:tcPr>
          <w:p w14:paraId="7D039804" w14:textId="77777777" w:rsidR="00265387" w:rsidRPr="0026306A" w:rsidRDefault="00265387" w:rsidP="004A041E">
            <w:pPr>
              <w:rPr>
                <w:rFonts w:ascii="Times New Roman"/>
                <w:sz w:val="17"/>
              </w:rPr>
            </w:pPr>
          </w:p>
        </w:tc>
        <w:tc>
          <w:tcPr>
            <w:tcW w:w="1056" w:type="dxa"/>
          </w:tcPr>
          <w:p w14:paraId="0DEBC299" w14:textId="77777777" w:rsidR="00265387" w:rsidRPr="0026306A" w:rsidRDefault="00265387" w:rsidP="004A041E">
            <w:pPr>
              <w:rPr>
                <w:rFonts w:ascii="Times New Roman"/>
                <w:sz w:val="17"/>
              </w:rPr>
            </w:pPr>
          </w:p>
        </w:tc>
        <w:tc>
          <w:tcPr>
            <w:tcW w:w="7356" w:type="dxa"/>
          </w:tcPr>
          <w:p w14:paraId="289525D9" w14:textId="77777777" w:rsidR="00265387" w:rsidRPr="0026306A" w:rsidRDefault="00265387" w:rsidP="004A041E">
            <w:pPr>
              <w:rPr>
                <w:rFonts w:ascii="Times New Roman"/>
                <w:sz w:val="17"/>
              </w:rPr>
            </w:pPr>
          </w:p>
        </w:tc>
      </w:tr>
      <w:tr w:rsidR="00265387" w:rsidRPr="0026306A" w14:paraId="7883F6A6" w14:textId="77777777" w:rsidTr="004A041E">
        <w:tc>
          <w:tcPr>
            <w:tcW w:w="2630" w:type="dxa"/>
            <w:vAlign w:val="bottom"/>
          </w:tcPr>
          <w:p w14:paraId="4AAD6EE8" w14:textId="77777777" w:rsidR="00265387" w:rsidRPr="0026306A" w:rsidRDefault="003F675B" w:rsidP="00265387">
            <w:pPr>
              <w:pStyle w:val="BarralateraleH2BLU"/>
            </w:pPr>
            <w:sdt>
              <w:sdtPr>
                <w:id w:val="-60015624"/>
                <w:placeholder>
                  <w:docPart w:val="8E306FC98A944E449CC8D8229180D197"/>
                </w:placeholder>
                <w:temporary/>
                <w:showingPlcHdr/>
                <w15:appearance w15:val="hidden"/>
              </w:sdtPr>
              <w:sdtEndPr/>
              <w:sdtContent>
                <w:r w:rsidR="00265387" w:rsidRPr="0026306A">
                  <w:rPr>
                    <w:lang w:bidi="it-IT"/>
                  </w:rPr>
                  <w:t>Dott.ssa Tanaka</w:t>
                </w:r>
              </w:sdtContent>
            </w:sdt>
          </w:p>
          <w:p w14:paraId="7A84982A" w14:textId="77777777" w:rsidR="0054317C" w:rsidRPr="0026306A" w:rsidRDefault="003F675B" w:rsidP="0054317C">
            <w:pPr>
              <w:pStyle w:val="Corpobarralaterale"/>
            </w:pPr>
            <w:sdt>
              <w:sdtPr>
                <w:id w:val="-1603560377"/>
                <w:placeholder>
                  <w:docPart w:val="1158054040EA4A2F88E319785D2BBCBE"/>
                </w:placeholder>
                <w:temporary/>
                <w:showingPlcHdr/>
                <w15:appearance w15:val="hidden"/>
              </w:sdtPr>
              <w:sdtEndPr/>
              <w:sdtContent>
                <w:r w:rsidR="0054317C" w:rsidRPr="0026306A">
                  <w:rPr>
                    <w:lang w:bidi="it-IT"/>
                  </w:rPr>
                  <w:t>(718) 555 0100</w:t>
                </w:r>
              </w:sdtContent>
            </w:sdt>
            <w:r w:rsidR="0054317C" w:rsidRPr="0026306A">
              <w:rPr>
                <w:lang w:bidi="it-IT"/>
              </w:rPr>
              <w:t xml:space="preserve"> </w:t>
            </w:r>
          </w:p>
          <w:p w14:paraId="4BCE73F3" w14:textId="77777777" w:rsidR="0054317C" w:rsidRPr="0026306A" w:rsidRDefault="003F675B" w:rsidP="0054317C">
            <w:pPr>
              <w:pStyle w:val="Corpobarralaterale"/>
            </w:pPr>
            <w:sdt>
              <w:sdtPr>
                <w:id w:val="-1069116591"/>
                <w:placeholder>
                  <w:docPart w:val="E211727449E747D68D0CB74C5DC9BA7B"/>
                </w:placeholder>
                <w:temporary/>
                <w:showingPlcHdr/>
                <w15:appearance w15:val="hidden"/>
              </w:sdtPr>
              <w:sdtEndPr/>
              <w:sdtContent>
                <w:r w:rsidR="0054317C" w:rsidRPr="0026306A">
                  <w:rPr>
                    <w:lang w:bidi="it-IT"/>
                  </w:rPr>
                  <w:t>sycamoremiddle.org</w:t>
                </w:r>
              </w:sdtContent>
            </w:sdt>
            <w:r w:rsidR="0054317C" w:rsidRPr="0026306A">
              <w:rPr>
                <w:lang w:bidi="it-IT"/>
              </w:rPr>
              <w:t xml:space="preserve"> </w:t>
            </w:r>
          </w:p>
          <w:p w14:paraId="4A43124F" w14:textId="77777777" w:rsidR="00265387" w:rsidRPr="0026306A" w:rsidRDefault="003F675B" w:rsidP="0054317C">
            <w:pPr>
              <w:pStyle w:val="Corpobarralaterale"/>
            </w:pPr>
            <w:sdt>
              <w:sdtPr>
                <w:id w:val="-391971229"/>
                <w:placeholder>
                  <w:docPart w:val="B5964D91A7DC41939EEB30163D1B4F05"/>
                </w:placeholder>
                <w:temporary/>
                <w:showingPlcHdr/>
                <w15:appearance w15:val="hidden"/>
              </w:sdtPr>
              <w:sdtEndPr/>
              <w:sdtContent>
                <w:r w:rsidR="0054317C" w:rsidRPr="0026306A">
                  <w:rPr>
                    <w:lang w:bidi="it-IT"/>
                  </w:rPr>
                  <w:t>ytanaka@sycamoremiddle.edu</w:t>
                </w:r>
              </w:sdtContent>
            </w:sdt>
          </w:p>
        </w:tc>
        <w:tc>
          <w:tcPr>
            <w:tcW w:w="1056" w:type="dxa"/>
          </w:tcPr>
          <w:p w14:paraId="0A224329" w14:textId="77777777" w:rsidR="00265387" w:rsidRPr="0026306A" w:rsidRDefault="00265387" w:rsidP="004A041E">
            <w:pPr>
              <w:rPr>
                <w:rFonts w:ascii="Times New Roman"/>
                <w:sz w:val="17"/>
              </w:rPr>
            </w:pPr>
          </w:p>
        </w:tc>
        <w:tc>
          <w:tcPr>
            <w:tcW w:w="7356" w:type="dxa"/>
          </w:tcPr>
          <w:p w14:paraId="5F7722EE" w14:textId="77777777" w:rsidR="00265387" w:rsidRPr="0026306A" w:rsidRDefault="00265387" w:rsidP="0054317C">
            <w:pPr>
              <w:spacing w:before="0"/>
            </w:pPr>
            <w:r w:rsidRPr="0026306A">
              <w:rPr>
                <w:noProof/>
                <w:lang w:bidi="it-IT"/>
              </w:rPr>
              <w:drawing>
                <wp:inline distT="0" distB="0" distL="0" distR="0" wp14:anchorId="583C008C" wp14:editId="10EDF2E6">
                  <wp:extent cx="4656711" cy="2700866"/>
                  <wp:effectExtent l="0" t="0" r="0" b="4445"/>
                  <wp:docPr id="1" name="Immagine 1" descr="scuola element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gettyimages-122269375-170667a.jpg"/>
                          <pic:cNvPicPr/>
                        </pic:nvPicPr>
                        <pic:blipFill rotWithShape="1">
                          <a:blip r:embed="rId29" cstate="print">
                            <a:extLst>
                              <a:ext uri="{28A0092B-C50C-407E-A947-70E740481C1C}">
                                <a14:useLocalDpi xmlns:a14="http://schemas.microsoft.com/office/drawing/2010/main" val="0"/>
                              </a:ext>
                            </a:extLst>
                          </a:blip>
                          <a:srcRect/>
                          <a:stretch/>
                        </pic:blipFill>
                        <pic:spPr bwMode="auto">
                          <a:xfrm>
                            <a:off x="0" y="0"/>
                            <a:ext cx="4660598" cy="2703120"/>
                          </a:xfrm>
                          <a:prstGeom prst="rect">
                            <a:avLst/>
                          </a:prstGeom>
                          <a:ln>
                            <a:noFill/>
                          </a:ln>
                          <a:extLst>
                            <a:ext uri="{53640926-AAD7-44D8-BBD7-CCE9431645EC}">
                              <a14:shadowObscured xmlns:a14="http://schemas.microsoft.com/office/drawing/2010/main"/>
                            </a:ext>
                          </a:extLst>
                        </pic:spPr>
                      </pic:pic>
                    </a:graphicData>
                  </a:graphic>
                </wp:inline>
              </w:drawing>
            </w:r>
          </w:p>
        </w:tc>
      </w:tr>
      <w:tr w:rsidR="00265387" w:rsidRPr="0026306A" w14:paraId="13087B40" w14:textId="77777777" w:rsidTr="00806B1F">
        <w:trPr>
          <w:trHeight w:val="144"/>
        </w:trPr>
        <w:tc>
          <w:tcPr>
            <w:tcW w:w="2630" w:type="dxa"/>
          </w:tcPr>
          <w:p w14:paraId="799A379C" w14:textId="77777777" w:rsidR="00265387" w:rsidRPr="0026306A" w:rsidRDefault="00265387" w:rsidP="00806B1F">
            <w:pPr>
              <w:spacing w:before="0"/>
              <w:rPr>
                <w:rFonts w:ascii="Times New Roman"/>
                <w:sz w:val="17"/>
              </w:rPr>
            </w:pPr>
          </w:p>
        </w:tc>
        <w:tc>
          <w:tcPr>
            <w:tcW w:w="1056" w:type="dxa"/>
          </w:tcPr>
          <w:p w14:paraId="2C545EDF" w14:textId="77777777" w:rsidR="00265387" w:rsidRPr="0026306A" w:rsidRDefault="00265387" w:rsidP="00806B1F">
            <w:pPr>
              <w:spacing w:before="0"/>
              <w:rPr>
                <w:rFonts w:ascii="Times New Roman"/>
                <w:sz w:val="17"/>
              </w:rPr>
            </w:pPr>
          </w:p>
        </w:tc>
        <w:tc>
          <w:tcPr>
            <w:tcW w:w="7356" w:type="dxa"/>
          </w:tcPr>
          <w:p w14:paraId="3BC86CF3" w14:textId="77777777" w:rsidR="00265387" w:rsidRPr="0026306A" w:rsidRDefault="00265387" w:rsidP="00806B1F">
            <w:pPr>
              <w:spacing w:before="0"/>
              <w:rPr>
                <w:rFonts w:ascii="Times New Roman"/>
                <w:sz w:val="17"/>
              </w:rPr>
            </w:pPr>
          </w:p>
        </w:tc>
      </w:tr>
      <w:tr w:rsidR="00265387" w:rsidRPr="0026306A" w14:paraId="05DB1A46" w14:textId="77777777" w:rsidTr="00806B1F">
        <w:trPr>
          <w:trHeight w:val="6768"/>
        </w:trPr>
        <w:tc>
          <w:tcPr>
            <w:tcW w:w="2630" w:type="dxa"/>
            <w:vAlign w:val="center"/>
          </w:tcPr>
          <w:p w14:paraId="476CF8FA" w14:textId="77777777" w:rsidR="00265387" w:rsidRPr="0026306A" w:rsidRDefault="003F675B" w:rsidP="00265387">
            <w:pPr>
              <w:pStyle w:val="BarralateraleH2BLU"/>
            </w:pPr>
            <w:sdt>
              <w:sdtPr>
                <w:id w:val="-608040668"/>
                <w:placeholder>
                  <w:docPart w:val="405C2A69340D4AC0A1DD6E841C6F61FC"/>
                </w:placeholder>
                <w:temporary/>
                <w:showingPlcHdr/>
                <w15:appearance w15:val="hidden"/>
              </w:sdtPr>
              <w:sdtEndPr/>
              <w:sdtContent>
                <w:r w:rsidR="00265387" w:rsidRPr="0026306A">
                  <w:rPr>
                    <w:lang w:bidi="it-IT"/>
                  </w:rPr>
                  <w:t>Eventi in programma</w:t>
                </w:r>
              </w:sdtContent>
            </w:sdt>
          </w:p>
          <w:p w14:paraId="3A986789" w14:textId="77777777" w:rsidR="00265387" w:rsidRPr="0026306A" w:rsidRDefault="003F675B" w:rsidP="0054317C">
            <w:pPr>
              <w:pStyle w:val="Corpobarralaterale"/>
            </w:pPr>
            <w:sdt>
              <w:sdtPr>
                <w:id w:val="-397899560"/>
                <w:placeholder>
                  <w:docPart w:val="7564E06F81A54B549C76A0597A1CFDD0"/>
                </w:placeholder>
                <w:temporary/>
                <w:showingPlcHdr/>
                <w15:appearance w15:val="hidden"/>
              </w:sdtPr>
              <w:sdtEndPr/>
              <w:sdtContent>
                <w:r w:rsidR="00265387" w:rsidRPr="0026306A">
                  <w:rPr>
                    <w:lang w:bidi="it-IT"/>
                  </w:rPr>
                  <w:t>Scuola di danza</w:t>
                </w:r>
              </w:sdtContent>
            </w:sdt>
          </w:p>
          <w:p w14:paraId="03C8CF03" w14:textId="77777777" w:rsidR="00265387" w:rsidRPr="0026306A" w:rsidRDefault="003F675B" w:rsidP="0054317C">
            <w:pPr>
              <w:pStyle w:val="Corpobarralaterale"/>
            </w:pPr>
            <w:sdt>
              <w:sdtPr>
                <w:id w:val="332264761"/>
                <w:placeholder>
                  <w:docPart w:val="B8D1E15F26F04C9285487F4BADB68A39"/>
                </w:placeholder>
                <w:temporary/>
                <w:showingPlcHdr/>
                <w15:appearance w15:val="hidden"/>
              </w:sdtPr>
              <w:sdtEndPr/>
              <w:sdtContent>
                <w:r w:rsidR="00265387" w:rsidRPr="0026306A">
                  <w:rPr>
                    <w:lang w:bidi="it-IT"/>
                  </w:rPr>
                  <w:t>09/09 | 17:00-19:00</w:t>
                </w:r>
              </w:sdtContent>
            </w:sdt>
          </w:p>
          <w:p w14:paraId="49BA4A34" w14:textId="77777777" w:rsidR="0054317C" w:rsidRPr="0026306A" w:rsidRDefault="0054317C" w:rsidP="0054317C">
            <w:pPr>
              <w:pStyle w:val="Corpobarralaterale"/>
            </w:pPr>
          </w:p>
          <w:p w14:paraId="0ABD9BDD" w14:textId="77777777" w:rsidR="00265387" w:rsidRPr="0026306A" w:rsidRDefault="003F675B" w:rsidP="0054317C">
            <w:pPr>
              <w:pStyle w:val="Corpobarralaterale"/>
            </w:pPr>
            <w:sdt>
              <w:sdtPr>
                <w:id w:val="-201871602"/>
                <w:placeholder>
                  <w:docPart w:val="39944706D0A04C8BB02B3CD9D0804095"/>
                </w:placeholder>
                <w:temporary/>
                <w:showingPlcHdr/>
                <w15:appearance w15:val="hidden"/>
              </w:sdtPr>
              <w:sdtEndPr/>
              <w:sdtContent>
                <w:r w:rsidR="00265387" w:rsidRPr="0026306A">
                  <w:rPr>
                    <w:lang w:bidi="it-IT"/>
                  </w:rPr>
                  <w:t>Fiera del libro</w:t>
                </w:r>
              </w:sdtContent>
            </w:sdt>
          </w:p>
          <w:p w14:paraId="27112123" w14:textId="77777777" w:rsidR="00265387" w:rsidRPr="0026306A" w:rsidRDefault="003F675B" w:rsidP="0054317C">
            <w:pPr>
              <w:pStyle w:val="Corpobarralaterale"/>
            </w:pPr>
            <w:sdt>
              <w:sdtPr>
                <w:id w:val="57682440"/>
                <w:placeholder>
                  <w:docPart w:val="3F2263E9670A4541884B668F928F3D6B"/>
                </w:placeholder>
                <w:temporary/>
                <w:showingPlcHdr/>
                <w15:appearance w15:val="hidden"/>
              </w:sdtPr>
              <w:sdtEndPr/>
              <w:sdtContent>
                <w:r w:rsidR="00265387" w:rsidRPr="0026306A">
                  <w:rPr>
                    <w:lang w:bidi="it-IT"/>
                  </w:rPr>
                  <w:t>01/10 - 01/11</w:t>
                </w:r>
              </w:sdtContent>
            </w:sdt>
          </w:p>
          <w:p w14:paraId="573109DD" w14:textId="77777777" w:rsidR="0054317C" w:rsidRPr="0026306A" w:rsidRDefault="0054317C" w:rsidP="0054317C">
            <w:pPr>
              <w:pStyle w:val="Corpobarralaterale"/>
            </w:pPr>
          </w:p>
          <w:p w14:paraId="0F544E70" w14:textId="77777777" w:rsidR="00265387" w:rsidRPr="0026306A" w:rsidRDefault="003F675B" w:rsidP="0054317C">
            <w:pPr>
              <w:pStyle w:val="Corpobarralaterale"/>
            </w:pPr>
            <w:sdt>
              <w:sdtPr>
                <w:id w:val="-690457362"/>
                <w:placeholder>
                  <w:docPart w:val="FFD5429A46B446E9BC8CC3B4396C08DB"/>
                </w:placeholder>
                <w:temporary/>
                <w:showingPlcHdr/>
                <w15:appearance w15:val="hidden"/>
              </w:sdtPr>
              <w:sdtEndPr/>
              <w:sdtContent>
                <w:r w:rsidR="00265387" w:rsidRPr="0026306A">
                  <w:rPr>
                    <w:lang w:bidi="it-IT"/>
                  </w:rPr>
                  <w:t>Foto di classe</w:t>
                </w:r>
              </w:sdtContent>
            </w:sdt>
          </w:p>
          <w:p w14:paraId="3051C86D" w14:textId="77777777" w:rsidR="00265387" w:rsidRPr="0026306A" w:rsidRDefault="003F675B" w:rsidP="0054317C">
            <w:pPr>
              <w:pStyle w:val="Corpobarralaterale"/>
            </w:pPr>
            <w:sdt>
              <w:sdtPr>
                <w:id w:val="552893832"/>
                <w:placeholder>
                  <w:docPart w:val="428D6A8D30164338A786B4E1AA177D68"/>
                </w:placeholder>
                <w:temporary/>
                <w:showingPlcHdr/>
                <w15:appearance w15:val="hidden"/>
              </w:sdtPr>
              <w:sdtEndPr/>
              <w:sdtContent>
                <w:r w:rsidR="00265387" w:rsidRPr="0026306A">
                  <w:rPr>
                    <w:lang w:bidi="it-IT"/>
                  </w:rPr>
                  <w:t>15/10</w:t>
                </w:r>
              </w:sdtContent>
            </w:sdt>
          </w:p>
        </w:tc>
        <w:tc>
          <w:tcPr>
            <w:tcW w:w="1056" w:type="dxa"/>
          </w:tcPr>
          <w:p w14:paraId="4C82B7BE" w14:textId="77777777" w:rsidR="00265387" w:rsidRPr="0026306A" w:rsidRDefault="00265387" w:rsidP="004A041E">
            <w:pPr>
              <w:rPr>
                <w:rFonts w:ascii="Times New Roman"/>
                <w:sz w:val="17"/>
              </w:rPr>
            </w:pPr>
          </w:p>
        </w:tc>
        <w:tc>
          <w:tcPr>
            <w:tcW w:w="7356" w:type="dxa"/>
            <w:tcMar>
              <w:right w:w="288" w:type="dxa"/>
            </w:tcMar>
          </w:tcPr>
          <w:p w14:paraId="4DCFCC10" w14:textId="77777777" w:rsidR="00265387" w:rsidRPr="0026306A" w:rsidRDefault="003F675B" w:rsidP="004A041E">
            <w:pPr>
              <w:pStyle w:val="IntestazioniH1"/>
            </w:pPr>
            <w:sdt>
              <w:sdtPr>
                <w:id w:val="759183811"/>
                <w:placeholder>
                  <w:docPart w:val="11E7F0C160534D808E6BF7F14D03B875"/>
                </w:placeholder>
                <w:temporary/>
                <w:showingPlcHdr/>
                <w15:appearance w15:val="hidden"/>
              </w:sdtPr>
              <w:sdtEndPr/>
              <w:sdtContent>
                <w:r w:rsidR="00265387" w:rsidRPr="0026306A">
                  <w:rPr>
                    <w:lang w:bidi="it-IT"/>
                  </w:rPr>
                  <w:t>Bentornati tra i banchi di scuola!</w:t>
                </w:r>
              </w:sdtContent>
            </w:sdt>
          </w:p>
          <w:sdt>
            <w:sdtPr>
              <w:id w:val="1119184811"/>
              <w:placeholder>
                <w:docPart w:val="50726BE3A0994576BB39D5F1F184C0CD"/>
              </w:placeholder>
              <w:temporary/>
              <w:showingPlcHdr/>
              <w15:appearance w15:val="hidden"/>
            </w:sdtPr>
            <w:sdtEndPr/>
            <w:sdtContent>
              <w:p w14:paraId="37D46C10" w14:textId="77777777" w:rsidR="00265387" w:rsidRPr="0026306A" w:rsidRDefault="00265387" w:rsidP="0054317C">
                <w:r w:rsidRPr="0026306A">
                  <w:rPr>
                    <w:lang w:bidi="it-IT"/>
                  </w:rPr>
                  <w:t>Lorem ipsum dolor sit amet, consectetur adipiscing elit. Aliquam non varius ipsum. Fusce venenatis quam vel libero scelerisque, a mattis diam sollicitudin. Lorem ipsum dolor sit amet, consectetur adipiscing elit. Aliquam non varius ipsum. Fusce venenatis quam vel libero sce lerisque, a mattis diam sollicitudin.</w:t>
                </w:r>
              </w:p>
              <w:p w14:paraId="6B426B04" w14:textId="77777777" w:rsidR="00265387" w:rsidRPr="0026306A" w:rsidRDefault="00265387" w:rsidP="0054317C">
                <w:r w:rsidRPr="0026306A">
                  <w:rPr>
                    <w:lang w:bidi="it-IT"/>
                  </w:rPr>
                  <w:t>Maecenas massa velit, consectetur sit amet da pibus et, dapibus sit amet odio. Vestibulum ultric ies erat sit amet massa ullamcorper ferm entum. Quisque a suscipit nulla, non posuere tellus. Vivamus justo erat, suscipit sit amet ultr icie. Ma ecenas massa velit, consectetur sit amet dapibus et, dapibus sit amet odio. Vestibulum ultricies erat sit amet massa ullamcorper.</w:t>
                </w:r>
              </w:p>
              <w:p w14:paraId="6E10640C" w14:textId="77777777" w:rsidR="00265387" w:rsidRPr="0026306A" w:rsidRDefault="00265387" w:rsidP="0054317C">
                <w:r w:rsidRPr="0026306A">
                  <w:rPr>
                    <w:lang w:bidi="it-IT"/>
                  </w:rPr>
                  <w:t>Lorem ipsum dolor sit amet, consectetur adipi scing elit. Aliquam non varius ipsum. Fusce ven enatis quam vel libero scelerisque, a mattis diam sollicitudin. Lorem ipsum dolor sit amet, cons ectetur adipiscing elit. Aliquam non varius ipsum. Fusce venenatis quam vel libero sce lerisque, a mattis diam sollicitudin. Quisque a suscipit nulla, non posuere tellus.</w:t>
                </w:r>
              </w:p>
            </w:sdtContent>
          </w:sdt>
        </w:tc>
      </w:tr>
    </w:tbl>
    <w:p w14:paraId="418B90EC" w14:textId="77777777" w:rsidR="00926854" w:rsidRPr="0026306A" w:rsidRDefault="00926854" w:rsidP="0054317C">
      <w:pPr>
        <w:spacing w:before="0"/>
      </w:pPr>
    </w:p>
    <w:p w14:paraId="22438EFE" w14:textId="77777777" w:rsidR="00926854" w:rsidRPr="0026306A" w:rsidRDefault="00926854" w:rsidP="0054317C">
      <w:pPr>
        <w:spacing w:before="0"/>
        <w:sectPr w:rsidR="00926854" w:rsidRPr="0026306A" w:rsidSect="00EA2A27">
          <w:pgSz w:w="11906" w:h="16838" w:code="9"/>
          <w:pgMar w:top="720" w:right="432" w:bottom="720" w:left="432" w:header="720" w:footer="288" w:gutter="0"/>
          <w:cols w:space="720"/>
          <w:docGrid w:linePitch="299"/>
        </w:sectPr>
      </w:pPr>
    </w:p>
    <w:p w14:paraId="14D17746" w14:textId="0137F935" w:rsidR="00926854" w:rsidRPr="0026306A" w:rsidRDefault="003F675B" w:rsidP="00752E9C">
      <w:pPr>
        <w:pStyle w:val="Ancoraggiografico"/>
      </w:pPr>
      <w:r>
        <w:rPr>
          <w:noProof/>
        </w:rPr>
        <w:lastRenderedPageBreak/>
        <w:pict w14:anchorId="3A87A7AA">
          <v:group id="Gruppo 10" o:spid="_x0000_s1026" style="position:absolute;margin-left:-35.85pt;margin-top:-36pt;width:612pt;height:845.25pt;z-index:-251568128;mso-width-relative:margin;mso-height-relative:margin" coordsize="77700,100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">
            <v:shape id="Figura a mano libera 45" o:spid="_x0000_s1027" style="position:absolute;width:32633;height:100577;visibility:visible;mso-wrap-style:square;v-text-anchor:top" coordsize="514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" path="m5139,15839r-2,-75l5130,15689r-10,-73l5105,15544r-19,-70l5063,15405r-27,-67l5006,15273r-34,-63l4935,15149r-40,-59l4851,15034r-46,-54l4755,14928r-52,-48l4648,14834r-57,-43l4531,14752r-62,-37l4405,14682r-66,-30l4271,14626r-70,-22l4129,14585r-73,-14l3982,14560r-76,-7l3840,14552,3840,,,,,15840r3840,l3840,15839r1299,e" fillcolor="#4472c4 [3204]" stroked="f">
              <v:path arrowok="t" o:connecttype="custom" o:connectlocs="20714540,63858344;20706477,63555965;20678262,63253586;20637954,62959272;20577494,62668989;20500908,62386770;20408196,62108577;20299364,61838454;20178438,61576395;20041386,61322394;19892245,61076463;19731010,60838589;19553656,60612812;19368238,60395098;19166694,60185448;18957087,59991926;18735393,59806469;18505635,59633107;18263782,59475866;18013873,59326696;17755895,59193647;17489860,59072695;17215761,58967876;16933600,58879173;16643382,58802572;16349127,58746130;16050846,58701779;15744502,58673555;15478467,58669523;15478467,0;0,0;0,63862376;15478467,63862376;15478467,63858344;20714540,63858344" o:connectangles="0,0,0,0,0,0,0,0,0,0,0,0,0,0,0,0,0,0,0,0,0,0,0,0,0,0,0,0,0,0,0,0,0,0,0"/>
            </v:shape>
            <v:shape id="Figura a mano libera 20" o:spid="_x0000_s1028" style="position:absolute;left:95;width:24304;height:31652;visibility:visible;mso-wrap-style:square;v-text-anchor:top" coordsize="3828,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" path="m3827,2491l3827,r-78,2l3748,2r,2489l1342,2491r76,-7l1494,2473r74,-15l1640,2439r71,-24l1779,2388r67,-30l1910,2323r63,-37l2032,2244r57,-44l2144,2153r51,-50l2244,2050r45,-56l2331,1936r39,-60l2406,1813r31,-64l2465,1682r24,-69l2509,1543r16,-72l2536,1397r7,-74l2545,1247r3,76l2555,1397r11,74l2582,1543r19,70l2625,1682r28,67l2685,1813r35,63l2759,1936r42,58l2847,2050r48,53l2947,2153r54,47l3058,2244r60,42l3180,2323r64,35l3311,2388r69,27l3450,2439r73,19l3597,2473r75,11l3748,2491,3748,2r-76,7l3597,20r-74,15l3450,55r-70,23l3311,105r-67,31l3180,170r-62,38l3058,249r-57,44l2947,340r-52,51l2847,443r-46,56l2759,557r-39,61l2685,680r-32,65l2625,812r-24,68l2582,951r-16,72l2555,1096r-7,75l2545,1246r-2,-75l2536,1096r-11,-73l2509,951r-20,-71l2465,812r-28,-67l2406,680r-36,-63l2331,557r-42,-58l2244,443r-49,-52l2144,340r-55,-47l2032,249r-59,-41l1910,170r-64,-34l1779,105,1711,78,1640,55,1568,35,1494,20,1418,9,1342,2,1288,1r,-1l,,,1310r75,-2l150,1302r73,-11l295,1276r70,-19l434,1234r67,-27l566,1177r63,-34l690,1106r59,-40l805,1023r54,-47l911,927r48,-53l1005,820r43,-58l1087,702r37,-62l1157,576r30,-66l1213,442r22,-70l1254,300r10,-48l1264,2491,,2491,,3738r78,-2l155,3729r75,-11l304,3703r73,-20l447,3660r69,-27l582,3602r65,-34l709,3530r60,-41l826,3445r54,-48l932,3347r48,-53l1026,3239r42,-58l1107,3120r35,-62l1174,2993r27,-67l1225,2858r20,-71l1261,2715r3,-16l1264,4777r-19,-88l1225,4618r-24,-68l1174,4483r-32,-65l1107,4355r-39,-60l1026,4237r-46,-56l932,4129r-52,-51l826,4031r-57,-44l709,3946r-62,-38l582,3874r-66,-31l447,3816r-70,-23l304,3773r-74,-15l155,3747r-77,-7l,3738,,4985r1264,l1282,4985r,-1l1340,4984r77,-4l1493,4975r75,-8l1642,4958r74,-12l1789,4932r73,-16l1933,4899r71,-20l2074,4858r69,-24l2211,4809r67,-27l2344,4753r65,-31l2474,4690r63,-34l2599,4620r60,-37l2719,4544r58,-40l2835,4462r56,-44l2945,4373r54,-46l3051,4279r50,-49l3150,4179r48,-52l3244,4074r45,-55l3332,3964r42,-57l3414,3849r38,-59l3489,3729r35,-61l3557,3606r32,-64l3618,3478r28,-65l3672,3346r24,-67l3718,3211r21,-68l3757,3073r16,-70l3787,2931r12,-71l3809,2787r8,-73l3822,2640r4,-74l3827,2493r,-2e" fillcolor="#ed7d31 [3205]" stroked="f">
              <v:path arrowok="t" o:connecttype="custom" o:connectlocs="15108041,8064;6022256,9970259;7171083,9627573;8190911,9047011;9045475,8264874;9698490,7309377;10113683,6220828;10258796,5027461;10407940,6220828;10823134,7309377;11476148,8264874;12326680,9047011;13346515,9627573;14499368,9970259;14801688,36287;13624646,314469;12568539,838584;11669634,1576371;10964215,2491555;10484528,3547850;10270891,4721056;10178176,4124373;9823451,3003575;9226873,2011791;8420676,1181270;7441157,548307;6320545,141110;5191875,4032;302321,5273395;1471300,5067780;2535476,4608169;3462596,3934886;4224445,3072117;4784752,2056142;5095136,1015975;314416,15062231;1519673,14848553;2608033,14384917;3547248,13695500;4305065,12824667;4841182,11796596;5095136,10881412;4841182,18343988;4305065,17315923;3547248,16441052;2608033,15755674;1519673,15292037;314416,15078359;5167692,20097756;6018224,20057437;7211387,19884078;8360214,19585737;9448574,19162413;10476465,18626208;11427775,17989206;12298465,17251413;13076441,16424924;13761702,15517804;14338128,14538116;14801688,13489886;15144319,12389247;15353931,11236200;15426488,10050891" o:connectangles="0,0,0,0,0,0,0,0,0,0,0,0,0,0,0,0,0,0,0,0,0,0,0,0,0,0,0,0,0,0,0,0,0,0,0,0,0,0,0,0,0,0,0,0,0,0,0,0,0,0,0,0,0,0,0,0,0,0,0,0,0,0,0"/>
            </v:shape>
            <v:shape id="Forma 42" o:spid="_x0000_s1029" style="position:absolute;left:53054;top:92392;width:24646;height:8254;visibility:visible;mso-wrap-style:square;v-text-anchor:top" coordsize="3882,13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" adj="0,,0" path="m2640,l,,2,75r6,74l19,221r14,72l50,362r22,69l97,497r28,65l157,625r35,61l230,745r42,57l316,856r46,52l412,958r52,47l518,1049r57,41l634,1128r61,35l758,1195r65,28l889,1248r69,22l1027,1287r64,13l1549,1300r64,-13l1682,1270r69,-22l1817,1223r65,-28l1945,1163r61,-35l2065,1090r57,-41l2176,1005r52,-47l2278,908r47,-52l2369,802r41,-57l2448,686r35,-61l2515,562r28,-65l2568,431r22,-69l2608,293r14,-72l2632,149r6,-74l2640,m3882,1296r-2,-76l3874,1145r-11,-74l3849,999r-18,-71l3810,859r-26,-67l3756,726r-32,-63l3689,601r-39,-59l3609,485r-44,-54l3518,380r-49,-49l3417,285r-55,-43l3306,202r-59,-37l3186,132r-63,-30l3059,76,2993,53,2925,34,2856,19,2785,9,2713,2,2640,r,1296l3882,1296e" fillcolor="#4472c4 [3204]" stroked="f">
              <v:stroke joinstyle="round"/>
              <v:formulas/>
              <v:path arrowok="t" o:connecttype="custom" o:connectlocs="0,58618118;32246,59218812;133020,59799354;290222,60355699;503853,60883828;773917,61383735;1096385,61851387;1459155,62278728;1870303,62669784;2317721,63012465;2801422,63306764;3317369,63548651;3861530,63738137;4397629,63859077;6501719,63806671;7057968,63649438;7586010,63435774;8085831,63165659;8553406,62847169;8980674,62480304;9371664,62069090;9714282,61621596;10008530,61137810;10250381,60621782;10439828,60077526;10568817,59509086;10633308,58920481;15647651,63842957;15615406,63234199;15514632,62645593;15357429,62081185;15139767,61544992;14869703,61041054;14547235,60573401;14180434,60150092;13773317,59767100;13325899,59432483;12842198,59150278;12330282,58924512;11790152,58755191;11225840,58654403;10641371,58618118;15647651,63842957" o:connectangles="0,0,0,0,0,0,0,0,0,0,0,0,0,0,0,0,0,0,0,0,0,0,0,0,0,0,0,0,0,0,0,0,0,0,0,0,0,0,0,0,0,0,0"/>
            </v:shape>
            <w10:anchorlock/>
          </v:group>
        </w:pict>
      </w:r>
    </w:p>
    <w:tbl>
      <w:tblPr>
        <w:tblW w:w="11042" w:type="dxa"/>
        <w:tblCellMar>
          <w:left w:w="0" w:type="dxa"/>
          <w:right w:w="0" w:type="dxa"/>
        </w:tblCellMar>
        <w:tblLook w:val="0600" w:firstRow="0" w:lastRow="0" w:firstColumn="0" w:lastColumn="0" w:noHBand="1" w:noVBand="1"/>
      </w:tblPr>
      <w:tblGrid>
        <w:gridCol w:w="2630"/>
        <w:gridCol w:w="1056"/>
        <w:gridCol w:w="7356"/>
      </w:tblGrid>
      <w:tr w:rsidR="00265387" w:rsidRPr="0026306A" w14:paraId="4FEEEDDC" w14:textId="77777777" w:rsidTr="0054317C">
        <w:trPr>
          <w:trHeight w:val="4829"/>
        </w:trPr>
        <w:tc>
          <w:tcPr>
            <w:tcW w:w="2630" w:type="dxa"/>
          </w:tcPr>
          <w:p w14:paraId="42D97978" w14:textId="77777777" w:rsidR="00265387" w:rsidRPr="0026306A" w:rsidRDefault="00265387" w:rsidP="004A041E">
            <w:pPr>
              <w:rPr>
                <w:rFonts w:ascii="Times New Roman"/>
                <w:sz w:val="17"/>
              </w:rPr>
            </w:pPr>
          </w:p>
        </w:tc>
        <w:tc>
          <w:tcPr>
            <w:tcW w:w="1056" w:type="dxa"/>
          </w:tcPr>
          <w:p w14:paraId="2C15BD8C" w14:textId="77777777" w:rsidR="00265387" w:rsidRPr="0026306A" w:rsidRDefault="00265387" w:rsidP="004A041E">
            <w:pPr>
              <w:rPr>
                <w:rFonts w:ascii="Times New Roman"/>
                <w:sz w:val="17"/>
              </w:rPr>
            </w:pPr>
          </w:p>
        </w:tc>
        <w:tc>
          <w:tcPr>
            <w:tcW w:w="7356" w:type="dxa"/>
            <w:tcMar>
              <w:right w:w="288" w:type="dxa"/>
            </w:tcMar>
          </w:tcPr>
          <w:p w14:paraId="59156C3D" w14:textId="77777777" w:rsidR="00265387" w:rsidRPr="0026306A" w:rsidRDefault="003F675B" w:rsidP="004A041E">
            <w:pPr>
              <w:pStyle w:val="IntestazioniH1"/>
            </w:pPr>
            <w:sdt>
              <w:sdtPr>
                <w:id w:val="-2063475239"/>
                <w:placeholder>
                  <w:docPart w:val="D98A5B59248D47059CC75C5514BFA4BA"/>
                </w:placeholder>
                <w:temporary/>
                <w:showingPlcHdr/>
                <w15:appearance w15:val="hidden"/>
              </w:sdtPr>
              <w:sdtEndPr/>
              <w:sdtContent>
                <w:r w:rsidR="00265387" w:rsidRPr="0026306A">
                  <w:rPr>
                    <w:lang w:bidi="it-IT"/>
                  </w:rPr>
                  <w:t>Elementi di rilievo recenti</w:t>
                </w:r>
              </w:sdtContent>
            </w:sdt>
          </w:p>
          <w:sdt>
            <w:sdtPr>
              <w:id w:val="712775978"/>
              <w:placeholder>
                <w:docPart w:val="EA1935AA7BC2419F927A594F860AC667"/>
              </w:placeholder>
              <w:temporary/>
              <w:showingPlcHdr/>
              <w15:appearance w15:val="hidden"/>
            </w:sdtPr>
            <w:sdtEndPr/>
            <w:sdtContent>
              <w:p w14:paraId="25E64BD6" w14:textId="77777777" w:rsidR="00265387" w:rsidRPr="0026306A" w:rsidRDefault="00265387" w:rsidP="0054317C">
                <w:r w:rsidRPr="0026306A">
                  <w:rPr>
                    <w:lang w:bidi="it-IT"/>
                  </w:rPr>
                  <w:t>Lorem ipsum dolor sit amet, consectetur adipiscing elit. Aliquam non varius ipsum. Fusce venenatis quam vel libero scelerisque, a mattis diam sollicitudin. Lorem ipsum dolor sit amet, consectetur adipiscing elit. Aliquam non varius ipsum. Fusce venenatis quam vel libero scelerisque, a mattis diam sollicitudin.</w:t>
                </w:r>
              </w:p>
              <w:p w14:paraId="0EF804E5" w14:textId="77777777" w:rsidR="00265387" w:rsidRPr="0026306A" w:rsidRDefault="00265387" w:rsidP="0054317C">
                <w:r w:rsidRPr="0026306A">
                  <w:rPr>
                    <w:lang w:bidi="it-IT"/>
                  </w:rPr>
                  <w:t>Maecenas massa velit, consectetur sit amet dapibus et, dapibus sit amet odio. Vestibulum ultricies erat sit amet massa ullamco rper ferme ntum. Quisque a suscipit nulla, non posuere tellus. Viva mus justo erat, suscipit sit amet dui sed, ultricies porttitor mi.</w:t>
                </w:r>
              </w:p>
              <w:p w14:paraId="5BE088DA" w14:textId="77777777" w:rsidR="00265387" w:rsidRPr="0026306A" w:rsidRDefault="00265387" w:rsidP="0054317C">
                <w:r w:rsidRPr="0026306A">
                  <w:rPr>
                    <w:lang w:bidi="it-IT"/>
                  </w:rPr>
                  <w:t>Aliquam pharetra risus vitae odio imperdiet condimentum. Fusce in quam varius, dictum mi sit amet, aliquam mi. Suspe ndisse potenti. Pellentesque auctor id neque vel maximus.</w:t>
                </w:r>
              </w:p>
            </w:sdtContent>
          </w:sdt>
        </w:tc>
      </w:tr>
      <w:tr w:rsidR="00265387" w:rsidRPr="0026306A" w14:paraId="2F68A815" w14:textId="77777777" w:rsidTr="004A041E">
        <w:trPr>
          <w:trHeight w:val="869"/>
        </w:trPr>
        <w:tc>
          <w:tcPr>
            <w:tcW w:w="2630" w:type="dxa"/>
            <w:vMerge w:val="restart"/>
            <w:vAlign w:val="center"/>
          </w:tcPr>
          <w:p w14:paraId="1C27E285" w14:textId="77777777" w:rsidR="00265387" w:rsidRPr="0026306A" w:rsidRDefault="003F675B" w:rsidP="00265387">
            <w:pPr>
              <w:pStyle w:val="BarralateraleH2BLU"/>
            </w:pPr>
            <w:sdt>
              <w:sdtPr>
                <w:id w:val="-1071884863"/>
                <w:placeholder>
                  <w:docPart w:val="4811A6C2C3F4488CB6FDA63132AB5272"/>
                </w:placeholder>
                <w:temporary/>
                <w:showingPlcHdr/>
                <w15:appearance w15:val="hidden"/>
              </w:sdtPr>
              <w:sdtEndPr/>
              <w:sdtContent>
                <w:r w:rsidR="00265387" w:rsidRPr="0026306A">
                  <w:rPr>
                    <w:lang w:bidi="it-IT"/>
                  </w:rPr>
                  <w:t>Elementi di rilievo autunnali</w:t>
                </w:r>
              </w:sdtContent>
            </w:sdt>
          </w:p>
          <w:sdt>
            <w:sdtPr>
              <w:id w:val="692108282"/>
              <w:placeholder>
                <w:docPart w:val="C21E99B72AC2490DB54DD3AFE85C3FE1"/>
              </w:placeholder>
              <w:temporary/>
              <w:showingPlcHdr/>
              <w15:appearance w15:val="hidden"/>
            </w:sdtPr>
            <w:sdtEndPr/>
            <w:sdtContent>
              <w:p w14:paraId="4129DABD" w14:textId="77777777" w:rsidR="00265387" w:rsidRPr="0026306A" w:rsidRDefault="00265387" w:rsidP="004A041E">
                <w:pPr>
                  <w:pStyle w:val="Corpobarralaterale"/>
                </w:pPr>
                <w:r w:rsidRPr="0026306A">
                  <w:rPr>
                    <w:lang w:bidi="it-IT"/>
                  </w:rPr>
                  <w:t>Lorem ipsum dolor sit amet, consec tetur adi piscing elit. Aliquam non varius ipsum. Fusce venenatis quam vel libero scelerisque. Quam vel libero sce lerisque, a matm.</w:t>
                </w:r>
              </w:p>
              <w:p w14:paraId="7DB95701" w14:textId="77777777" w:rsidR="0054317C" w:rsidRPr="0026306A" w:rsidRDefault="0054317C" w:rsidP="004A041E">
                <w:pPr>
                  <w:pStyle w:val="Corpobarralaterale"/>
                </w:pPr>
              </w:p>
              <w:p w14:paraId="4A4BB31B" w14:textId="77777777" w:rsidR="00265387" w:rsidRPr="0026306A" w:rsidRDefault="00265387" w:rsidP="0054317C">
                <w:pPr>
                  <w:pStyle w:val="Corpobarralaterale"/>
                </w:pPr>
                <w:r w:rsidRPr="0026306A">
                  <w:rPr>
                    <w:lang w:bidi="it-IT"/>
                  </w:rPr>
                  <w:t>Lorem ipsum dolor sit amet, consec tetur adi piscing elit. Aliquam non varius ipsum. Fusce venenatis quam vel libero scelerisque. Quam vel libero sce lerisque, a mattis diam venenatis quam vel.</w:t>
                </w:r>
              </w:p>
            </w:sdtContent>
          </w:sdt>
        </w:tc>
        <w:tc>
          <w:tcPr>
            <w:tcW w:w="1056" w:type="dxa"/>
          </w:tcPr>
          <w:p w14:paraId="5522E275" w14:textId="77777777" w:rsidR="00265387" w:rsidRPr="0026306A" w:rsidRDefault="00265387" w:rsidP="004A041E">
            <w:pPr>
              <w:rPr>
                <w:rFonts w:ascii="Times New Roman"/>
                <w:sz w:val="17"/>
              </w:rPr>
            </w:pPr>
          </w:p>
        </w:tc>
        <w:tc>
          <w:tcPr>
            <w:tcW w:w="7356" w:type="dxa"/>
          </w:tcPr>
          <w:p w14:paraId="36567F91" w14:textId="77777777" w:rsidR="00265387" w:rsidRPr="0026306A" w:rsidRDefault="00265387" w:rsidP="008916A6">
            <w:pPr>
              <w:spacing w:before="120"/>
              <w:rPr>
                <w:rFonts w:ascii="Times New Roman"/>
                <w:sz w:val="17"/>
              </w:rPr>
            </w:pPr>
            <w:r w:rsidRPr="0026306A">
              <w:rPr>
                <w:noProof/>
                <w:lang w:bidi="it-IT"/>
              </w:rPr>
              <w:drawing>
                <wp:inline distT="0" distB="0" distL="0" distR="0" wp14:anchorId="5DA97CCF" wp14:editId="4A26039D">
                  <wp:extent cx="4655638" cy="2099733"/>
                  <wp:effectExtent l="0" t="0" r="0" b="0"/>
                  <wp:docPr id="4" name="Immagine 4" descr="banchi in una clas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ettyimages-155096737-170667a.jpg"/>
                          <pic:cNvPicPr/>
                        </pic:nvPicPr>
                        <pic:blipFill rotWithShape="1">
                          <a:blip r:embed="rId28" cstate="print">
                            <a:extLst>
                              <a:ext uri="{28A0092B-C50C-407E-A947-70E740481C1C}">
                                <a14:useLocalDpi xmlns:a14="http://schemas.microsoft.com/office/drawing/2010/main" val="0"/>
                              </a:ext>
                            </a:extLst>
                          </a:blip>
                          <a:srcRect/>
                          <a:stretch/>
                        </pic:blipFill>
                        <pic:spPr bwMode="auto">
                          <a:xfrm>
                            <a:off x="0" y="0"/>
                            <a:ext cx="4659648" cy="2101541"/>
                          </a:xfrm>
                          <a:prstGeom prst="rect">
                            <a:avLst/>
                          </a:prstGeom>
                          <a:ln>
                            <a:noFill/>
                          </a:ln>
                          <a:extLst>
                            <a:ext uri="{53640926-AAD7-44D8-BBD7-CCE9431645EC}">
                              <a14:shadowObscured xmlns:a14="http://schemas.microsoft.com/office/drawing/2010/main"/>
                            </a:ext>
                          </a:extLst>
                        </pic:spPr>
                      </pic:pic>
                    </a:graphicData>
                  </a:graphic>
                </wp:inline>
              </w:drawing>
            </w:r>
          </w:p>
        </w:tc>
      </w:tr>
      <w:tr w:rsidR="00265387" w:rsidRPr="0026306A" w14:paraId="33BAEF74" w14:textId="77777777" w:rsidTr="00806B1F">
        <w:trPr>
          <w:trHeight w:val="288"/>
        </w:trPr>
        <w:tc>
          <w:tcPr>
            <w:tcW w:w="2630" w:type="dxa"/>
            <w:vMerge/>
            <w:vAlign w:val="bottom"/>
          </w:tcPr>
          <w:p w14:paraId="5D04EF44" w14:textId="77777777" w:rsidR="00265387" w:rsidRPr="0026306A" w:rsidRDefault="00265387" w:rsidP="004A041E">
            <w:pPr>
              <w:pStyle w:val="Barralateralegrassetto"/>
            </w:pPr>
          </w:p>
        </w:tc>
        <w:tc>
          <w:tcPr>
            <w:tcW w:w="1056" w:type="dxa"/>
          </w:tcPr>
          <w:p w14:paraId="215BE20A" w14:textId="77777777" w:rsidR="00265387" w:rsidRPr="0026306A" w:rsidRDefault="00265387" w:rsidP="00806B1F">
            <w:pPr>
              <w:spacing w:before="0"/>
              <w:rPr>
                <w:rFonts w:ascii="Times New Roman"/>
                <w:sz w:val="17"/>
              </w:rPr>
            </w:pPr>
          </w:p>
        </w:tc>
        <w:tc>
          <w:tcPr>
            <w:tcW w:w="7356" w:type="dxa"/>
          </w:tcPr>
          <w:p w14:paraId="5CFB6768" w14:textId="77777777" w:rsidR="00265387" w:rsidRPr="0026306A" w:rsidRDefault="00265387" w:rsidP="00806B1F">
            <w:pPr>
              <w:spacing w:before="0"/>
              <w:rPr>
                <w:rFonts w:ascii="Times New Roman"/>
                <w:sz w:val="17"/>
              </w:rPr>
            </w:pPr>
          </w:p>
        </w:tc>
      </w:tr>
      <w:tr w:rsidR="00265387" w:rsidRPr="0026306A" w14:paraId="7BD73CB5" w14:textId="77777777" w:rsidTr="00444FF9">
        <w:trPr>
          <w:trHeight w:val="4896"/>
        </w:trPr>
        <w:tc>
          <w:tcPr>
            <w:tcW w:w="2630" w:type="dxa"/>
            <w:vMerge/>
          </w:tcPr>
          <w:p w14:paraId="2580F37C" w14:textId="77777777" w:rsidR="00265387" w:rsidRPr="0026306A" w:rsidRDefault="00265387" w:rsidP="004A041E">
            <w:pPr>
              <w:rPr>
                <w:rFonts w:ascii="Times New Roman"/>
                <w:sz w:val="17"/>
              </w:rPr>
            </w:pPr>
          </w:p>
        </w:tc>
        <w:tc>
          <w:tcPr>
            <w:tcW w:w="1056" w:type="dxa"/>
          </w:tcPr>
          <w:p w14:paraId="5F099451" w14:textId="77777777" w:rsidR="00265387" w:rsidRPr="0026306A" w:rsidRDefault="00265387" w:rsidP="004A041E">
            <w:pPr>
              <w:rPr>
                <w:rFonts w:ascii="Times New Roman"/>
                <w:sz w:val="17"/>
              </w:rPr>
            </w:pPr>
          </w:p>
        </w:tc>
        <w:tc>
          <w:tcPr>
            <w:tcW w:w="7356" w:type="dxa"/>
            <w:tcMar>
              <w:right w:w="288" w:type="dxa"/>
            </w:tcMar>
          </w:tcPr>
          <w:p w14:paraId="0D8BD114" w14:textId="77777777" w:rsidR="00265387" w:rsidRPr="0026306A" w:rsidRDefault="003F675B" w:rsidP="004A041E">
            <w:pPr>
              <w:pStyle w:val="IntestazioniH1"/>
            </w:pPr>
            <w:sdt>
              <w:sdtPr>
                <w:id w:val="-696851024"/>
                <w:placeholder>
                  <w:docPart w:val="AF490E469A8445038D5044778619B15D"/>
                </w:placeholder>
                <w:temporary/>
                <w:showingPlcHdr/>
                <w15:appearance w15:val="hidden"/>
              </w:sdtPr>
              <w:sdtEndPr/>
              <w:sdtContent>
                <w:r w:rsidR="00265387" w:rsidRPr="0026306A">
                  <w:rPr>
                    <w:lang w:bidi="it-IT"/>
                  </w:rPr>
                  <w:t>La nostra prossima area di focus</w:t>
                </w:r>
              </w:sdtContent>
            </w:sdt>
          </w:p>
          <w:sdt>
            <w:sdtPr>
              <w:id w:val="143632873"/>
              <w:placeholder>
                <w:docPart w:val="4C63FAE09B3A4ABCB2D465F7566708CA"/>
              </w:placeholder>
              <w:temporary/>
              <w:showingPlcHdr/>
              <w15:appearance w15:val="hidden"/>
            </w:sdtPr>
            <w:sdtEndPr/>
            <w:sdtContent>
              <w:p w14:paraId="47E0A416" w14:textId="77777777" w:rsidR="00265387" w:rsidRPr="0026306A" w:rsidRDefault="00265387" w:rsidP="0054317C">
                <w:r w:rsidRPr="0026306A">
                  <w:rPr>
                    <w:lang w:bidi="it-IT"/>
                  </w:rPr>
                  <w:t>Lorem ipsum dolor sit amet, consectetur adipiscing elit. Ma ecenas massa velit, consectetur sit amet dapibus et, dapibus sit amet odio. Aliquam non varius ipsum. Fusce venenatis quam vel libero scelerisque, a mattis diam sollicitudin. Lorem ipsum dolor sit amet, consectetur adipiscing elit. Non varius ipsum. Fusce venenatis quam vel libero sce lerisque, a mattis.</w:t>
                </w:r>
              </w:p>
              <w:p w14:paraId="1003C633" w14:textId="77777777" w:rsidR="00265387" w:rsidRPr="0026306A" w:rsidRDefault="00265387" w:rsidP="0054317C">
                <w:r w:rsidRPr="0026306A">
                  <w:rPr>
                    <w:lang w:bidi="it-IT"/>
                  </w:rPr>
                  <w:t>Maecenas massa velit, consectetur sit amet da pibus et, dapibus sit amet odio. Vestibulum ultric ies erat sit amet massa ullamcorper ferm entum. Quisque a suscipit nulla, non posuere tellus. Vivamus justo erat, suscipit sit amet ultr icie. Ma ecenas massa velit, consectetur sit amet dapibus et, dapibus sit amet odio. Vestibulum ultricies erat sit amet massa ullamcorper. nulla, non posuere tellus. Vivamus justo erat, suscipit sit amet dui sed, ultricie. Ma ecenas massa velit.</w:t>
                </w:r>
              </w:p>
            </w:sdtContent>
          </w:sdt>
        </w:tc>
      </w:tr>
    </w:tbl>
    <w:p w14:paraId="0B40F613" w14:textId="77777777" w:rsidR="00AE7A77" w:rsidRPr="0026306A" w:rsidRDefault="00AE7A77" w:rsidP="0054317C">
      <w:pPr>
        <w:spacing w:before="0"/>
      </w:pPr>
    </w:p>
    <w:sectPr w:rsidR="00AE7A77" w:rsidRPr="0026306A" w:rsidSect="00EA2A27">
      <w:pgSz w:w="11906" w:h="16838" w:code="9"/>
      <w:pgMar w:top="720" w:right="432" w:bottom="720" w:left="432" w:header="720" w:footer="288"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ore" w:initials="A">
    <w:p w14:paraId="23949A57" w14:textId="626B6E34" w:rsidR="00BC06F9" w:rsidRDefault="00BC06F9">
      <w:pPr>
        <w:pStyle w:val="Testocommento"/>
      </w:pPr>
      <w:r>
        <w:rPr>
          <w:rStyle w:val="Rimandocommento"/>
        </w:rPr>
        <w:annotationRef/>
      </w:r>
      <w:r>
        <w:t>Coreggere lo Schema E/R</w:t>
      </w:r>
    </w:p>
  </w:comment>
  <w:comment w:id="1" w:author="Autore" w:initials="A">
    <w:p w14:paraId="3C8342AA" w14:textId="51923399" w:rsidR="009D226C" w:rsidRDefault="009D226C">
      <w:pPr>
        <w:pStyle w:val="Testocommento"/>
      </w:pPr>
      <w:r>
        <w:rPr>
          <w:rStyle w:val="Rimandocommento"/>
        </w:rPr>
        <w:annotationRef/>
      </w:r>
      <w:r>
        <w:t>Oke</w:t>
      </w:r>
    </w:p>
    <w:p w14:paraId="50101FA0" w14:textId="3404F04B" w:rsidR="009D226C" w:rsidRDefault="009D226C">
      <w:pPr>
        <w:pStyle w:val="Testocomment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949A57" w15:done="0"/>
  <w15:commentEx w15:paraId="50101FA0" w15:paraIdParent="23949A5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949A57" w16cid:durableId="2456CDF0"/>
  <w16cid:commentId w16cid:paraId="50101FA0" w16cid:durableId="245747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D27768" w14:textId="77777777" w:rsidR="003F675B" w:rsidRDefault="003F675B" w:rsidP="00315A80">
      <w:r>
        <w:separator/>
      </w:r>
    </w:p>
  </w:endnote>
  <w:endnote w:type="continuationSeparator" w:id="0">
    <w:p w14:paraId="5D215B04" w14:textId="77777777" w:rsidR="003F675B" w:rsidRDefault="003F675B" w:rsidP="00315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Baskerville Old Face">
    <w:panose1 w:val="0202060208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0D43E" w14:textId="77777777" w:rsidR="003F675B" w:rsidRDefault="003F675B" w:rsidP="00315A80">
      <w:r>
        <w:separator/>
      </w:r>
    </w:p>
  </w:footnote>
  <w:footnote w:type="continuationSeparator" w:id="0">
    <w:p w14:paraId="08A4ED36" w14:textId="77777777" w:rsidR="003F675B" w:rsidRDefault="003F675B" w:rsidP="00315A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4465"/>
    <w:multiLevelType w:val="multilevel"/>
    <w:tmpl w:val="CBD093C4"/>
    <w:lvl w:ilvl="0">
      <w:start w:val="1"/>
      <w:numFmt w:val="decimal"/>
      <w:lvlText w:val="%1"/>
      <w:lvlJc w:val="left"/>
      <w:pPr>
        <w:ind w:left="1380" w:hanging="1380"/>
      </w:pPr>
      <w:rPr>
        <w:rFonts w:hint="default"/>
      </w:rPr>
    </w:lvl>
    <w:lvl w:ilvl="1">
      <w:start w:val="2"/>
      <w:numFmt w:val="decimal"/>
      <w:lvlText w:val="%1.%2"/>
      <w:lvlJc w:val="left"/>
      <w:pPr>
        <w:ind w:left="1403" w:hanging="1380"/>
      </w:pPr>
      <w:rPr>
        <w:rFonts w:hint="default"/>
      </w:rPr>
    </w:lvl>
    <w:lvl w:ilvl="2">
      <w:start w:val="1"/>
      <w:numFmt w:val="decimal"/>
      <w:lvlText w:val="%1.%2.%3"/>
      <w:lvlJc w:val="left"/>
      <w:pPr>
        <w:ind w:left="1522" w:hanging="1380"/>
      </w:pPr>
      <w:rPr>
        <w:rFonts w:hint="default"/>
      </w:rPr>
    </w:lvl>
    <w:lvl w:ilvl="3">
      <w:start w:val="1"/>
      <w:numFmt w:val="decimal"/>
      <w:lvlText w:val="%1.%2.%3.%4"/>
      <w:lvlJc w:val="left"/>
      <w:pPr>
        <w:ind w:left="1449" w:hanging="1380"/>
      </w:pPr>
      <w:rPr>
        <w:rFonts w:hint="default"/>
      </w:rPr>
    </w:lvl>
    <w:lvl w:ilvl="4">
      <w:start w:val="1"/>
      <w:numFmt w:val="decimal"/>
      <w:lvlText w:val="%1.%2.%3.%4.%5"/>
      <w:lvlJc w:val="left"/>
      <w:pPr>
        <w:ind w:left="1472" w:hanging="1380"/>
      </w:pPr>
      <w:rPr>
        <w:rFonts w:hint="default"/>
      </w:rPr>
    </w:lvl>
    <w:lvl w:ilvl="5">
      <w:start w:val="1"/>
      <w:numFmt w:val="decimal"/>
      <w:lvlText w:val="%1.%2.%3.%4.%5.%6"/>
      <w:lvlJc w:val="left"/>
      <w:pPr>
        <w:ind w:left="1555" w:hanging="1440"/>
      </w:pPr>
      <w:rPr>
        <w:rFonts w:hint="default"/>
      </w:rPr>
    </w:lvl>
    <w:lvl w:ilvl="6">
      <w:start w:val="1"/>
      <w:numFmt w:val="decimal"/>
      <w:lvlText w:val="%1.%2.%3.%4.%5.%6.%7"/>
      <w:lvlJc w:val="left"/>
      <w:pPr>
        <w:ind w:left="1938" w:hanging="1800"/>
      </w:pPr>
      <w:rPr>
        <w:rFonts w:hint="default"/>
      </w:rPr>
    </w:lvl>
    <w:lvl w:ilvl="7">
      <w:start w:val="1"/>
      <w:numFmt w:val="decimal"/>
      <w:lvlText w:val="%1.%2.%3.%4.%5.%6.%7.%8"/>
      <w:lvlJc w:val="left"/>
      <w:pPr>
        <w:ind w:left="1961" w:hanging="1800"/>
      </w:pPr>
      <w:rPr>
        <w:rFonts w:hint="default"/>
      </w:rPr>
    </w:lvl>
    <w:lvl w:ilvl="8">
      <w:start w:val="1"/>
      <w:numFmt w:val="decimal"/>
      <w:lvlText w:val="%1.%2.%3.%4.%5.%6.%7.%8.%9"/>
      <w:lvlJc w:val="left"/>
      <w:pPr>
        <w:ind w:left="2344" w:hanging="2160"/>
      </w:pPr>
      <w:rPr>
        <w:rFonts w:hint="default"/>
      </w:rPr>
    </w:lvl>
  </w:abstractNum>
  <w:abstractNum w:abstractNumId="1" w15:restartNumberingAfterBreak="0">
    <w:nsid w:val="06050F26"/>
    <w:multiLevelType w:val="multilevel"/>
    <w:tmpl w:val="CBD093C4"/>
    <w:lvl w:ilvl="0">
      <w:start w:val="1"/>
      <w:numFmt w:val="decimal"/>
      <w:lvlText w:val="%1"/>
      <w:lvlJc w:val="left"/>
      <w:pPr>
        <w:ind w:left="1380" w:hanging="1380"/>
      </w:pPr>
      <w:rPr>
        <w:rFonts w:hint="default"/>
      </w:rPr>
    </w:lvl>
    <w:lvl w:ilvl="1">
      <w:start w:val="2"/>
      <w:numFmt w:val="decimal"/>
      <w:lvlText w:val="%1.%2"/>
      <w:lvlJc w:val="left"/>
      <w:pPr>
        <w:ind w:left="1403" w:hanging="1380"/>
      </w:pPr>
      <w:rPr>
        <w:rFonts w:hint="default"/>
      </w:rPr>
    </w:lvl>
    <w:lvl w:ilvl="2">
      <w:start w:val="1"/>
      <w:numFmt w:val="decimal"/>
      <w:lvlText w:val="%1.%2.%3"/>
      <w:lvlJc w:val="left"/>
      <w:pPr>
        <w:ind w:left="1522" w:hanging="1380"/>
      </w:pPr>
      <w:rPr>
        <w:rFonts w:hint="default"/>
      </w:rPr>
    </w:lvl>
    <w:lvl w:ilvl="3">
      <w:start w:val="1"/>
      <w:numFmt w:val="decimal"/>
      <w:lvlText w:val="%1.%2.%3.%4"/>
      <w:lvlJc w:val="left"/>
      <w:pPr>
        <w:ind w:left="1449" w:hanging="1380"/>
      </w:pPr>
      <w:rPr>
        <w:rFonts w:hint="default"/>
      </w:rPr>
    </w:lvl>
    <w:lvl w:ilvl="4">
      <w:start w:val="1"/>
      <w:numFmt w:val="decimal"/>
      <w:lvlText w:val="%1.%2.%3.%4.%5"/>
      <w:lvlJc w:val="left"/>
      <w:pPr>
        <w:ind w:left="1472" w:hanging="1380"/>
      </w:pPr>
      <w:rPr>
        <w:rFonts w:hint="default"/>
      </w:rPr>
    </w:lvl>
    <w:lvl w:ilvl="5">
      <w:start w:val="1"/>
      <w:numFmt w:val="decimal"/>
      <w:lvlText w:val="%1.%2.%3.%4.%5.%6"/>
      <w:lvlJc w:val="left"/>
      <w:pPr>
        <w:ind w:left="1555" w:hanging="1440"/>
      </w:pPr>
      <w:rPr>
        <w:rFonts w:hint="default"/>
      </w:rPr>
    </w:lvl>
    <w:lvl w:ilvl="6">
      <w:start w:val="1"/>
      <w:numFmt w:val="decimal"/>
      <w:lvlText w:val="%1.%2.%3.%4.%5.%6.%7"/>
      <w:lvlJc w:val="left"/>
      <w:pPr>
        <w:ind w:left="1938" w:hanging="1800"/>
      </w:pPr>
      <w:rPr>
        <w:rFonts w:hint="default"/>
      </w:rPr>
    </w:lvl>
    <w:lvl w:ilvl="7">
      <w:start w:val="1"/>
      <w:numFmt w:val="decimal"/>
      <w:lvlText w:val="%1.%2.%3.%4.%5.%6.%7.%8"/>
      <w:lvlJc w:val="left"/>
      <w:pPr>
        <w:ind w:left="1961" w:hanging="1800"/>
      </w:pPr>
      <w:rPr>
        <w:rFonts w:hint="default"/>
      </w:rPr>
    </w:lvl>
    <w:lvl w:ilvl="8">
      <w:start w:val="1"/>
      <w:numFmt w:val="decimal"/>
      <w:lvlText w:val="%1.%2.%3.%4.%5.%6.%7.%8.%9"/>
      <w:lvlJc w:val="left"/>
      <w:pPr>
        <w:ind w:left="2344" w:hanging="2160"/>
      </w:pPr>
      <w:rPr>
        <w:rFonts w:hint="default"/>
      </w:rPr>
    </w:lvl>
  </w:abstractNum>
  <w:abstractNum w:abstractNumId="2" w15:restartNumberingAfterBreak="0">
    <w:nsid w:val="0A3A0F78"/>
    <w:multiLevelType w:val="multilevel"/>
    <w:tmpl w:val="4D6A4046"/>
    <w:lvl w:ilvl="0">
      <w:start w:val="1"/>
      <w:numFmt w:val="decimal"/>
      <w:lvlText w:val="%1"/>
      <w:lvlJc w:val="left"/>
      <w:pPr>
        <w:ind w:left="384" w:hanging="384"/>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3" w15:restartNumberingAfterBreak="0">
    <w:nsid w:val="10B63A6E"/>
    <w:multiLevelType w:val="multilevel"/>
    <w:tmpl w:val="CBD093C4"/>
    <w:lvl w:ilvl="0">
      <w:start w:val="1"/>
      <w:numFmt w:val="decimal"/>
      <w:lvlText w:val="%1"/>
      <w:lvlJc w:val="left"/>
      <w:pPr>
        <w:ind w:left="1380" w:hanging="1380"/>
      </w:pPr>
      <w:rPr>
        <w:rFonts w:hint="default"/>
      </w:rPr>
    </w:lvl>
    <w:lvl w:ilvl="1">
      <w:start w:val="2"/>
      <w:numFmt w:val="decimal"/>
      <w:lvlText w:val="%1.%2"/>
      <w:lvlJc w:val="left"/>
      <w:pPr>
        <w:ind w:left="1403" w:hanging="1380"/>
      </w:pPr>
      <w:rPr>
        <w:rFonts w:hint="default"/>
      </w:rPr>
    </w:lvl>
    <w:lvl w:ilvl="2">
      <w:start w:val="1"/>
      <w:numFmt w:val="decimal"/>
      <w:lvlText w:val="%1.%2.%3"/>
      <w:lvlJc w:val="left"/>
      <w:pPr>
        <w:ind w:left="1426" w:hanging="1380"/>
      </w:pPr>
      <w:rPr>
        <w:rFonts w:hint="default"/>
      </w:rPr>
    </w:lvl>
    <w:lvl w:ilvl="3">
      <w:start w:val="1"/>
      <w:numFmt w:val="decimal"/>
      <w:lvlText w:val="%1.%2.%3.%4"/>
      <w:lvlJc w:val="left"/>
      <w:pPr>
        <w:ind w:left="1449" w:hanging="1380"/>
      </w:pPr>
      <w:rPr>
        <w:rFonts w:hint="default"/>
      </w:rPr>
    </w:lvl>
    <w:lvl w:ilvl="4">
      <w:start w:val="1"/>
      <w:numFmt w:val="decimal"/>
      <w:lvlText w:val="%1.%2.%3.%4.%5"/>
      <w:lvlJc w:val="left"/>
      <w:pPr>
        <w:ind w:left="1472" w:hanging="1380"/>
      </w:pPr>
      <w:rPr>
        <w:rFonts w:hint="default"/>
      </w:rPr>
    </w:lvl>
    <w:lvl w:ilvl="5">
      <w:start w:val="1"/>
      <w:numFmt w:val="decimal"/>
      <w:lvlText w:val="%1.%2.%3.%4.%5.%6"/>
      <w:lvlJc w:val="left"/>
      <w:pPr>
        <w:ind w:left="1555" w:hanging="1440"/>
      </w:pPr>
      <w:rPr>
        <w:rFonts w:hint="default"/>
      </w:rPr>
    </w:lvl>
    <w:lvl w:ilvl="6">
      <w:start w:val="1"/>
      <w:numFmt w:val="decimal"/>
      <w:lvlText w:val="%1.%2.%3.%4.%5.%6.%7"/>
      <w:lvlJc w:val="left"/>
      <w:pPr>
        <w:ind w:left="1938" w:hanging="1800"/>
      </w:pPr>
      <w:rPr>
        <w:rFonts w:hint="default"/>
      </w:rPr>
    </w:lvl>
    <w:lvl w:ilvl="7">
      <w:start w:val="1"/>
      <w:numFmt w:val="decimal"/>
      <w:lvlText w:val="%1.%2.%3.%4.%5.%6.%7.%8"/>
      <w:lvlJc w:val="left"/>
      <w:pPr>
        <w:ind w:left="1961" w:hanging="1800"/>
      </w:pPr>
      <w:rPr>
        <w:rFonts w:hint="default"/>
      </w:rPr>
    </w:lvl>
    <w:lvl w:ilvl="8">
      <w:start w:val="1"/>
      <w:numFmt w:val="decimal"/>
      <w:lvlText w:val="%1.%2.%3.%4.%5.%6.%7.%8.%9"/>
      <w:lvlJc w:val="left"/>
      <w:pPr>
        <w:ind w:left="2344" w:hanging="2160"/>
      </w:pPr>
      <w:rPr>
        <w:rFonts w:hint="default"/>
      </w:rPr>
    </w:lvl>
  </w:abstractNum>
  <w:abstractNum w:abstractNumId="4" w15:restartNumberingAfterBreak="0">
    <w:nsid w:val="2AA10C6A"/>
    <w:multiLevelType w:val="multilevel"/>
    <w:tmpl w:val="D03E964C"/>
    <w:lvl w:ilvl="0">
      <w:start w:val="1"/>
      <w:numFmt w:val="decimal"/>
      <w:lvlText w:val="%1"/>
      <w:lvlJc w:val="left"/>
      <w:pPr>
        <w:ind w:left="708" w:hanging="708"/>
      </w:pPr>
      <w:rPr>
        <w:rFonts w:hint="default"/>
      </w:rPr>
    </w:lvl>
    <w:lvl w:ilvl="1">
      <w:start w:val="1"/>
      <w:numFmt w:val="decimal"/>
      <w:lvlText w:val="%1.%2"/>
      <w:lvlJc w:val="left"/>
      <w:pPr>
        <w:ind w:left="734" w:hanging="720"/>
      </w:pPr>
      <w:rPr>
        <w:rFonts w:hint="default"/>
      </w:rPr>
    </w:lvl>
    <w:lvl w:ilvl="2">
      <w:start w:val="1"/>
      <w:numFmt w:val="decimal"/>
      <w:lvlText w:val="%1.%2.%3"/>
      <w:lvlJc w:val="left"/>
      <w:pPr>
        <w:ind w:left="748" w:hanging="720"/>
      </w:pPr>
      <w:rPr>
        <w:rFonts w:hint="default"/>
      </w:rPr>
    </w:lvl>
    <w:lvl w:ilvl="3">
      <w:start w:val="1"/>
      <w:numFmt w:val="decimal"/>
      <w:lvlText w:val="%1.%2.%3.%4"/>
      <w:lvlJc w:val="left"/>
      <w:pPr>
        <w:ind w:left="1122" w:hanging="1080"/>
      </w:pPr>
      <w:rPr>
        <w:rFonts w:hint="default"/>
      </w:rPr>
    </w:lvl>
    <w:lvl w:ilvl="4">
      <w:start w:val="1"/>
      <w:numFmt w:val="decimal"/>
      <w:lvlText w:val="%1.%2.%3.%4.%5"/>
      <w:lvlJc w:val="left"/>
      <w:pPr>
        <w:ind w:left="1136" w:hanging="1080"/>
      </w:pPr>
      <w:rPr>
        <w:rFonts w:hint="default"/>
      </w:rPr>
    </w:lvl>
    <w:lvl w:ilvl="5">
      <w:start w:val="1"/>
      <w:numFmt w:val="decimal"/>
      <w:lvlText w:val="%1.%2.%3.%4.%5.%6"/>
      <w:lvlJc w:val="left"/>
      <w:pPr>
        <w:ind w:left="1510" w:hanging="1440"/>
      </w:pPr>
      <w:rPr>
        <w:rFonts w:hint="default"/>
      </w:rPr>
    </w:lvl>
    <w:lvl w:ilvl="6">
      <w:start w:val="1"/>
      <w:numFmt w:val="decimal"/>
      <w:lvlText w:val="%1.%2.%3.%4.%5.%6.%7"/>
      <w:lvlJc w:val="left"/>
      <w:pPr>
        <w:ind w:left="1884" w:hanging="1800"/>
      </w:pPr>
      <w:rPr>
        <w:rFonts w:hint="default"/>
      </w:rPr>
    </w:lvl>
    <w:lvl w:ilvl="7">
      <w:start w:val="1"/>
      <w:numFmt w:val="decimal"/>
      <w:lvlText w:val="%1.%2.%3.%4.%5.%6.%7.%8"/>
      <w:lvlJc w:val="left"/>
      <w:pPr>
        <w:ind w:left="1898" w:hanging="1800"/>
      </w:pPr>
      <w:rPr>
        <w:rFonts w:hint="default"/>
      </w:rPr>
    </w:lvl>
    <w:lvl w:ilvl="8">
      <w:start w:val="1"/>
      <w:numFmt w:val="decimal"/>
      <w:lvlText w:val="%1.%2.%3.%4.%5.%6.%7.%8.%9"/>
      <w:lvlJc w:val="left"/>
      <w:pPr>
        <w:ind w:left="2272" w:hanging="2160"/>
      </w:pPr>
      <w:rPr>
        <w:rFonts w:hint="default"/>
      </w:rPr>
    </w:lvl>
  </w:abstractNum>
  <w:abstractNum w:abstractNumId="5" w15:restartNumberingAfterBreak="0">
    <w:nsid w:val="2CD92A00"/>
    <w:multiLevelType w:val="hybridMultilevel"/>
    <w:tmpl w:val="3C1C86B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45B912BF"/>
    <w:multiLevelType w:val="hybridMultilevel"/>
    <w:tmpl w:val="9580E55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EBC5884"/>
    <w:multiLevelType w:val="hybridMultilevel"/>
    <w:tmpl w:val="3DD0E75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8" w15:restartNumberingAfterBreak="0">
    <w:nsid w:val="5E2D3987"/>
    <w:multiLevelType w:val="hybridMultilevel"/>
    <w:tmpl w:val="7C16E70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9" w15:restartNumberingAfterBreak="0">
    <w:nsid w:val="641F561B"/>
    <w:multiLevelType w:val="multilevel"/>
    <w:tmpl w:val="DF3EF7D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decimal"/>
      <w:lvlText w:val="%3."/>
      <w:lvlJc w:val="left"/>
      <w:pPr>
        <w:ind w:left="1080" w:hanging="360"/>
      </w:pPr>
      <w:rPr>
        <w:rFonts w:asciiTheme="majorHAnsi" w:eastAsia="Franklin Gothic Book" w:hAnsiTheme="majorHAnsi" w:cs="Franklin Gothic Book"/>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6BD10E4C"/>
    <w:multiLevelType w:val="hybridMultilevel"/>
    <w:tmpl w:val="6A5A577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15:restartNumberingAfterBreak="0">
    <w:nsid w:val="7BF526EB"/>
    <w:multiLevelType w:val="multilevel"/>
    <w:tmpl w:val="5B36AF00"/>
    <w:lvl w:ilvl="0">
      <w:start w:val="1"/>
      <w:numFmt w:val="decimal"/>
      <w:lvlText w:val="%1"/>
      <w:lvlJc w:val="left"/>
      <w:pPr>
        <w:ind w:left="648" w:hanging="648"/>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num w:numId="1">
    <w:abstractNumId w:val="9"/>
  </w:num>
  <w:num w:numId="2">
    <w:abstractNumId w:val="2"/>
  </w:num>
  <w:num w:numId="3">
    <w:abstractNumId w:val="6"/>
  </w:num>
  <w:num w:numId="4">
    <w:abstractNumId w:val="4"/>
  </w:num>
  <w:num w:numId="5">
    <w:abstractNumId w:val="1"/>
  </w:num>
  <w:num w:numId="6">
    <w:abstractNumId w:val="3"/>
  </w:num>
  <w:num w:numId="7">
    <w:abstractNumId w:val="11"/>
  </w:num>
  <w:num w:numId="8">
    <w:abstractNumId w:val="7"/>
  </w:num>
  <w:num w:numId="9">
    <w:abstractNumId w:val="5"/>
  </w:num>
  <w:num w:numId="10">
    <w:abstractNumId w:val="10"/>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00E79"/>
    <w:rsid w:val="00002725"/>
    <w:rsid w:val="00025A89"/>
    <w:rsid w:val="00033B79"/>
    <w:rsid w:val="000427D6"/>
    <w:rsid w:val="00045461"/>
    <w:rsid w:val="00051757"/>
    <w:rsid w:val="000542FD"/>
    <w:rsid w:val="00061DA3"/>
    <w:rsid w:val="000C0429"/>
    <w:rsid w:val="000C05AE"/>
    <w:rsid w:val="000C4072"/>
    <w:rsid w:val="000C5945"/>
    <w:rsid w:val="000D4706"/>
    <w:rsid w:val="000E05CA"/>
    <w:rsid w:val="000E152C"/>
    <w:rsid w:val="00100E79"/>
    <w:rsid w:val="00114AE1"/>
    <w:rsid w:val="00116C6A"/>
    <w:rsid w:val="00133117"/>
    <w:rsid w:val="00141843"/>
    <w:rsid w:val="00142988"/>
    <w:rsid w:val="00147CBE"/>
    <w:rsid w:val="001555D7"/>
    <w:rsid w:val="001613CA"/>
    <w:rsid w:val="00175636"/>
    <w:rsid w:val="00186696"/>
    <w:rsid w:val="00192522"/>
    <w:rsid w:val="0019658A"/>
    <w:rsid w:val="001A40E8"/>
    <w:rsid w:val="001C726E"/>
    <w:rsid w:val="001F6080"/>
    <w:rsid w:val="002301D2"/>
    <w:rsid w:val="00260267"/>
    <w:rsid w:val="0026306A"/>
    <w:rsid w:val="00265387"/>
    <w:rsid w:val="002917F4"/>
    <w:rsid w:val="00295A0B"/>
    <w:rsid w:val="00296BF2"/>
    <w:rsid w:val="002D1F6E"/>
    <w:rsid w:val="00312CD4"/>
    <w:rsid w:val="00315A80"/>
    <w:rsid w:val="0031711C"/>
    <w:rsid w:val="00320451"/>
    <w:rsid w:val="00327E8D"/>
    <w:rsid w:val="0035176E"/>
    <w:rsid w:val="003905F7"/>
    <w:rsid w:val="003E14F0"/>
    <w:rsid w:val="003F675B"/>
    <w:rsid w:val="00402BB3"/>
    <w:rsid w:val="0042667A"/>
    <w:rsid w:val="00435486"/>
    <w:rsid w:val="00437743"/>
    <w:rsid w:val="00444FF9"/>
    <w:rsid w:val="00457AF7"/>
    <w:rsid w:val="00472DC8"/>
    <w:rsid w:val="004A026B"/>
    <w:rsid w:val="004A041E"/>
    <w:rsid w:val="004A0D92"/>
    <w:rsid w:val="004A47D0"/>
    <w:rsid w:val="004E00E1"/>
    <w:rsid w:val="004F62E3"/>
    <w:rsid w:val="005200DC"/>
    <w:rsid w:val="00523A9C"/>
    <w:rsid w:val="005255BF"/>
    <w:rsid w:val="00541802"/>
    <w:rsid w:val="0054317C"/>
    <w:rsid w:val="005457C4"/>
    <w:rsid w:val="0059032D"/>
    <w:rsid w:val="005A0D7C"/>
    <w:rsid w:val="005D4584"/>
    <w:rsid w:val="006071B9"/>
    <w:rsid w:val="006374B8"/>
    <w:rsid w:val="00650B9C"/>
    <w:rsid w:val="006766CC"/>
    <w:rsid w:val="006871A8"/>
    <w:rsid w:val="006C1558"/>
    <w:rsid w:val="006C363E"/>
    <w:rsid w:val="006C3FC4"/>
    <w:rsid w:val="006C4E24"/>
    <w:rsid w:val="006D4882"/>
    <w:rsid w:val="006E0E7E"/>
    <w:rsid w:val="006E6395"/>
    <w:rsid w:val="00700BD4"/>
    <w:rsid w:val="007178EE"/>
    <w:rsid w:val="00721CD5"/>
    <w:rsid w:val="00734C3C"/>
    <w:rsid w:val="00752E9C"/>
    <w:rsid w:val="007632B4"/>
    <w:rsid w:val="00764B60"/>
    <w:rsid w:val="007A60BF"/>
    <w:rsid w:val="007D35E8"/>
    <w:rsid w:val="007D3B93"/>
    <w:rsid w:val="007D588B"/>
    <w:rsid w:val="007D70E4"/>
    <w:rsid w:val="007E1762"/>
    <w:rsid w:val="007E46A3"/>
    <w:rsid w:val="00806B1F"/>
    <w:rsid w:val="00833904"/>
    <w:rsid w:val="00834E72"/>
    <w:rsid w:val="008916A6"/>
    <w:rsid w:val="00893D9C"/>
    <w:rsid w:val="00894F81"/>
    <w:rsid w:val="008C6C50"/>
    <w:rsid w:val="008D0D30"/>
    <w:rsid w:val="008D4F66"/>
    <w:rsid w:val="008F5DDE"/>
    <w:rsid w:val="009016BA"/>
    <w:rsid w:val="00902EB8"/>
    <w:rsid w:val="00926854"/>
    <w:rsid w:val="00971BB7"/>
    <w:rsid w:val="00986AE4"/>
    <w:rsid w:val="00997B43"/>
    <w:rsid w:val="009A2BB0"/>
    <w:rsid w:val="009C205B"/>
    <w:rsid w:val="009D226C"/>
    <w:rsid w:val="009E1F8C"/>
    <w:rsid w:val="009F06ED"/>
    <w:rsid w:val="00A20CCF"/>
    <w:rsid w:val="00A429FD"/>
    <w:rsid w:val="00AA2D37"/>
    <w:rsid w:val="00AC5B4E"/>
    <w:rsid w:val="00AE3E06"/>
    <w:rsid w:val="00AE7A77"/>
    <w:rsid w:val="00AF75DA"/>
    <w:rsid w:val="00B0240B"/>
    <w:rsid w:val="00B14112"/>
    <w:rsid w:val="00B14E69"/>
    <w:rsid w:val="00B201A8"/>
    <w:rsid w:val="00B30B64"/>
    <w:rsid w:val="00B80BD7"/>
    <w:rsid w:val="00BB58DC"/>
    <w:rsid w:val="00BC06F9"/>
    <w:rsid w:val="00BD5614"/>
    <w:rsid w:val="00BD5749"/>
    <w:rsid w:val="00BF1B3E"/>
    <w:rsid w:val="00BF697C"/>
    <w:rsid w:val="00C07D1F"/>
    <w:rsid w:val="00C14DA9"/>
    <w:rsid w:val="00C16B9B"/>
    <w:rsid w:val="00C1701D"/>
    <w:rsid w:val="00C3744D"/>
    <w:rsid w:val="00C55ABF"/>
    <w:rsid w:val="00C82666"/>
    <w:rsid w:val="00CA67D7"/>
    <w:rsid w:val="00CB5489"/>
    <w:rsid w:val="00CC7833"/>
    <w:rsid w:val="00CD1AAA"/>
    <w:rsid w:val="00CD6688"/>
    <w:rsid w:val="00CE4DE4"/>
    <w:rsid w:val="00D02823"/>
    <w:rsid w:val="00D22630"/>
    <w:rsid w:val="00D234FD"/>
    <w:rsid w:val="00D61301"/>
    <w:rsid w:val="00D9150F"/>
    <w:rsid w:val="00DA790E"/>
    <w:rsid w:val="00DC05E8"/>
    <w:rsid w:val="00DC530C"/>
    <w:rsid w:val="00DD6011"/>
    <w:rsid w:val="00DF688D"/>
    <w:rsid w:val="00E002CC"/>
    <w:rsid w:val="00E26C5F"/>
    <w:rsid w:val="00E41DC2"/>
    <w:rsid w:val="00E5588F"/>
    <w:rsid w:val="00E821EE"/>
    <w:rsid w:val="00E870D4"/>
    <w:rsid w:val="00E87469"/>
    <w:rsid w:val="00EA2A27"/>
    <w:rsid w:val="00EA611D"/>
    <w:rsid w:val="00ED5E36"/>
    <w:rsid w:val="00EF7E2A"/>
    <w:rsid w:val="00F017A9"/>
    <w:rsid w:val="00F60E42"/>
    <w:rsid w:val="00F6652C"/>
    <w:rsid w:val="00F66A0A"/>
    <w:rsid w:val="00F822D3"/>
    <w:rsid w:val="00FB3BBB"/>
    <w:rsid w:val="00FD64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38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nhideWhenUsed="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iPriority w:val="5"/>
    <w:qFormat/>
    <w:rsid w:val="0054317C"/>
    <w:pPr>
      <w:spacing w:before="240" w:line="269" w:lineRule="auto"/>
    </w:pPr>
    <w:rPr>
      <w:rFonts w:eastAsia="Franklin Gothic Book" w:cs="Franklin Gothic Book"/>
      <w:color w:val="171717" w:themeColor="background2" w:themeShade="1A"/>
      <w:lang w:bidi="en-US"/>
    </w:rPr>
  </w:style>
  <w:style w:type="paragraph" w:styleId="Titolo1">
    <w:name w:val="heading 1"/>
    <w:basedOn w:val="Normale"/>
    <w:next w:val="Normale"/>
    <w:link w:val="Titolo1Carattere"/>
    <w:uiPriority w:val="9"/>
    <w:semiHidden/>
    <w:qFormat/>
    <w:rsid w:val="00C3744D"/>
    <w:pPr>
      <w:keepNext/>
      <w:keepLines/>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testo">
    <w:name w:val="Body Text"/>
    <w:basedOn w:val="Normale"/>
    <w:link w:val="CorpotestoCarattere"/>
    <w:uiPriority w:val="3"/>
    <w:qFormat/>
    <w:rsid w:val="008C6C50"/>
    <w:pPr>
      <w:spacing w:before="182" w:line="268" w:lineRule="auto"/>
      <w:ind w:left="20" w:right="226"/>
    </w:pPr>
  </w:style>
  <w:style w:type="paragraph" w:styleId="Paragrafoelenco">
    <w:name w:val="List Paragraph"/>
    <w:basedOn w:val="Normale"/>
    <w:uiPriority w:val="1"/>
    <w:semiHidden/>
    <w:qFormat/>
  </w:style>
  <w:style w:type="paragraph" w:customStyle="1" w:styleId="Paragrafotabella">
    <w:name w:val="Paragrafo tabella"/>
    <w:basedOn w:val="Normale"/>
    <w:uiPriority w:val="1"/>
    <w:semiHidden/>
    <w:qFormat/>
  </w:style>
  <w:style w:type="paragraph" w:customStyle="1" w:styleId="TitoloVERDE">
    <w:name w:val="Titolo VERDE"/>
    <w:basedOn w:val="Normale"/>
    <w:qFormat/>
    <w:rsid w:val="0026306A"/>
    <w:pPr>
      <w:spacing w:before="241" w:line="240" w:lineRule="auto"/>
      <w:ind w:left="23"/>
    </w:pPr>
    <w:rPr>
      <w:rFonts w:asciiTheme="majorHAnsi" w:hAnsiTheme="majorHAnsi"/>
      <w:color w:val="FFC000" w:themeColor="accent4"/>
      <w:sz w:val="110"/>
    </w:rPr>
  </w:style>
  <w:style w:type="paragraph" w:customStyle="1" w:styleId="IntestazioniH1">
    <w:name w:val="Intestazioni H1"/>
    <w:basedOn w:val="Normale"/>
    <w:uiPriority w:val="1"/>
    <w:qFormat/>
    <w:rsid w:val="00D22630"/>
    <w:pPr>
      <w:spacing w:before="105"/>
      <w:ind w:left="20"/>
    </w:pPr>
    <w:rPr>
      <w:sz w:val="48"/>
    </w:rPr>
  </w:style>
  <w:style w:type="paragraph" w:customStyle="1" w:styleId="BarralateraleH2VERDE">
    <w:name w:val="Barra laterale H2 VERDE"/>
    <w:basedOn w:val="Normale"/>
    <w:uiPriority w:val="2"/>
    <w:qFormat/>
    <w:rsid w:val="008C6C50"/>
    <w:pPr>
      <w:spacing w:before="66" w:after="120"/>
      <w:ind w:left="14"/>
    </w:pPr>
    <w:rPr>
      <w:rFonts w:asciiTheme="majorHAnsi" w:hAnsiTheme="majorHAnsi"/>
      <w:color w:val="FFC000" w:themeColor="accent4"/>
      <w:sz w:val="26"/>
    </w:rPr>
  </w:style>
  <w:style w:type="paragraph" w:customStyle="1" w:styleId="Barralateralegrassetto">
    <w:name w:val="Barra laterale grassetto"/>
    <w:basedOn w:val="Normale"/>
    <w:uiPriority w:val="4"/>
    <w:qFormat/>
    <w:rsid w:val="00045461"/>
    <w:pPr>
      <w:spacing w:line="260" w:lineRule="atLeast"/>
      <w:ind w:left="20"/>
    </w:pPr>
    <w:rPr>
      <w:sz w:val="18"/>
    </w:rPr>
  </w:style>
  <w:style w:type="paragraph" w:styleId="Intestazione">
    <w:name w:val="header"/>
    <w:basedOn w:val="Normale"/>
    <w:link w:val="IntestazioneCarattere"/>
    <w:uiPriority w:val="99"/>
    <w:semiHidden/>
    <w:rsid w:val="00315A80"/>
    <w:pPr>
      <w:tabs>
        <w:tab w:val="center" w:pos="4677"/>
        <w:tab w:val="right" w:pos="9355"/>
      </w:tabs>
    </w:pPr>
  </w:style>
  <w:style w:type="paragraph" w:customStyle="1" w:styleId="Corpobarralaterale">
    <w:name w:val="Corpo barra laterale"/>
    <w:basedOn w:val="Normale"/>
    <w:uiPriority w:val="4"/>
    <w:qFormat/>
    <w:rsid w:val="0054317C"/>
    <w:pPr>
      <w:spacing w:before="0" w:line="276" w:lineRule="auto"/>
      <w:ind w:left="14" w:right="14"/>
    </w:pPr>
    <w:rPr>
      <w:sz w:val="20"/>
    </w:rPr>
  </w:style>
  <w:style w:type="paragraph" w:customStyle="1" w:styleId="BarralateraleH2BLU">
    <w:name w:val="Barra laterale H2 BLU"/>
    <w:basedOn w:val="Normale"/>
    <w:uiPriority w:val="2"/>
    <w:qFormat/>
    <w:rsid w:val="008C6C50"/>
    <w:pPr>
      <w:spacing w:before="66" w:after="120"/>
      <w:ind w:left="14"/>
    </w:pPr>
    <w:rPr>
      <w:rFonts w:asciiTheme="majorHAnsi" w:hAnsiTheme="majorHAnsi"/>
      <w:color w:val="ED7D31" w:themeColor="accent2"/>
      <w:sz w:val="26"/>
    </w:rPr>
  </w:style>
  <w:style w:type="paragraph" w:customStyle="1" w:styleId="TitoloBLU">
    <w:name w:val="Titolo BLU"/>
    <w:basedOn w:val="Normale"/>
    <w:qFormat/>
    <w:rsid w:val="0026306A"/>
    <w:pPr>
      <w:spacing w:before="241" w:line="240" w:lineRule="auto"/>
      <w:ind w:left="23"/>
    </w:pPr>
    <w:rPr>
      <w:rFonts w:asciiTheme="majorHAnsi" w:hAnsiTheme="majorHAnsi"/>
      <w:color w:val="ED7D31" w:themeColor="accent2"/>
      <w:sz w:val="110"/>
    </w:rPr>
  </w:style>
  <w:style w:type="character" w:customStyle="1" w:styleId="CorpotestoCarattere">
    <w:name w:val="Corpo testo Carattere"/>
    <w:basedOn w:val="Carpredefinitoparagrafo"/>
    <w:link w:val="Corpotesto"/>
    <w:uiPriority w:val="3"/>
    <w:rsid w:val="008C6C50"/>
    <w:rPr>
      <w:rFonts w:eastAsia="Franklin Gothic Book" w:cs="Franklin Gothic Book"/>
      <w:color w:val="171717" w:themeColor="background2" w:themeShade="1A"/>
      <w:lang w:bidi="en-US"/>
    </w:rPr>
  </w:style>
  <w:style w:type="character" w:customStyle="1" w:styleId="Titolo1Carattere">
    <w:name w:val="Titolo 1 Carattere"/>
    <w:basedOn w:val="Carpredefinitoparagrafo"/>
    <w:link w:val="Titolo1"/>
    <w:uiPriority w:val="9"/>
    <w:semiHidden/>
    <w:rsid w:val="008C6C50"/>
    <w:rPr>
      <w:rFonts w:asciiTheme="majorHAnsi" w:eastAsiaTheme="majorEastAsia" w:hAnsiTheme="majorHAnsi" w:cstheme="majorBidi"/>
      <w:color w:val="2F5496" w:themeColor="accent1" w:themeShade="BF"/>
      <w:sz w:val="32"/>
      <w:szCs w:val="32"/>
      <w:lang w:bidi="en-US"/>
    </w:rPr>
  </w:style>
  <w:style w:type="table" w:styleId="Grigliatabella">
    <w:name w:val="Table Grid"/>
    <w:basedOn w:val="Tabellanormale"/>
    <w:uiPriority w:val="39"/>
    <w:rsid w:val="000C0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coraggiografico">
    <w:name w:val="Ancoraggio grafico"/>
    <w:basedOn w:val="Normale"/>
    <w:uiPriority w:val="6"/>
    <w:qFormat/>
    <w:rsid w:val="0054317C"/>
    <w:pPr>
      <w:spacing w:before="0" w:line="240" w:lineRule="auto"/>
    </w:pPr>
    <w:rPr>
      <w:sz w:val="10"/>
    </w:rPr>
  </w:style>
  <w:style w:type="paragraph" w:styleId="Testofumetto">
    <w:name w:val="Balloon Text"/>
    <w:basedOn w:val="Normale"/>
    <w:link w:val="TestofumettoCarattere"/>
    <w:uiPriority w:val="99"/>
    <w:semiHidden/>
    <w:rsid w:val="000C05AE"/>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8C6C50"/>
    <w:rPr>
      <w:rFonts w:ascii="Times New Roman" w:eastAsia="Franklin Gothic Book" w:hAnsi="Times New Roman" w:cs="Times New Roman"/>
      <w:color w:val="171717" w:themeColor="background2" w:themeShade="1A"/>
      <w:sz w:val="18"/>
      <w:szCs w:val="18"/>
      <w:lang w:bidi="en-US"/>
    </w:rPr>
  </w:style>
  <w:style w:type="character" w:customStyle="1" w:styleId="IntestazioneCarattere">
    <w:name w:val="Intestazione Carattere"/>
    <w:basedOn w:val="Carpredefinitoparagrafo"/>
    <w:link w:val="Intestazione"/>
    <w:uiPriority w:val="99"/>
    <w:semiHidden/>
    <w:rsid w:val="00315A80"/>
    <w:rPr>
      <w:rFonts w:eastAsia="Franklin Gothic Book" w:cs="Franklin Gothic Book"/>
      <w:color w:val="171717" w:themeColor="background2" w:themeShade="1A"/>
      <w:lang w:bidi="en-US"/>
    </w:rPr>
  </w:style>
  <w:style w:type="paragraph" w:styleId="Pidipagina">
    <w:name w:val="footer"/>
    <w:basedOn w:val="Normale"/>
    <w:link w:val="PidipaginaCarattere"/>
    <w:uiPriority w:val="99"/>
    <w:semiHidden/>
    <w:rsid w:val="00315A80"/>
    <w:pPr>
      <w:tabs>
        <w:tab w:val="center" w:pos="4677"/>
        <w:tab w:val="right" w:pos="9355"/>
      </w:tabs>
    </w:pPr>
  </w:style>
  <w:style w:type="character" w:customStyle="1" w:styleId="PidipaginaCarattere">
    <w:name w:val="Piè di pagina Carattere"/>
    <w:basedOn w:val="Carpredefinitoparagrafo"/>
    <w:link w:val="Pidipagina"/>
    <w:uiPriority w:val="99"/>
    <w:semiHidden/>
    <w:rsid w:val="00315A80"/>
    <w:rPr>
      <w:rFonts w:eastAsia="Franklin Gothic Book" w:cs="Franklin Gothic Book"/>
      <w:color w:val="171717" w:themeColor="background2" w:themeShade="1A"/>
      <w:lang w:bidi="en-US"/>
    </w:rPr>
  </w:style>
  <w:style w:type="character" w:styleId="Testosegnaposto">
    <w:name w:val="Placeholder Text"/>
    <w:basedOn w:val="Carpredefinitoparagrafo"/>
    <w:uiPriority w:val="99"/>
    <w:semiHidden/>
    <w:rsid w:val="00265387"/>
    <w:rPr>
      <w:color w:val="808080"/>
    </w:rPr>
  </w:style>
  <w:style w:type="table" w:styleId="Tabellasemplice-3">
    <w:name w:val="Plain Table 3"/>
    <w:basedOn w:val="Tabellanormale"/>
    <w:uiPriority w:val="43"/>
    <w:rsid w:val="004E00E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5">
    <w:name w:val="Plain Table 5"/>
    <w:basedOn w:val="Tabellanormale"/>
    <w:uiPriority w:val="45"/>
    <w:rsid w:val="004E00E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Rimandocommento">
    <w:name w:val="annotation reference"/>
    <w:basedOn w:val="Carpredefinitoparagrafo"/>
    <w:uiPriority w:val="99"/>
    <w:semiHidden/>
    <w:rsid w:val="00192522"/>
    <w:rPr>
      <w:sz w:val="16"/>
      <w:szCs w:val="16"/>
    </w:rPr>
  </w:style>
  <w:style w:type="paragraph" w:styleId="Testocommento">
    <w:name w:val="annotation text"/>
    <w:basedOn w:val="Normale"/>
    <w:link w:val="TestocommentoCarattere"/>
    <w:uiPriority w:val="99"/>
    <w:semiHidden/>
    <w:rsid w:val="00192522"/>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192522"/>
    <w:rPr>
      <w:rFonts w:eastAsia="Franklin Gothic Book" w:cs="Franklin Gothic Book"/>
      <w:color w:val="171717" w:themeColor="background2" w:themeShade="1A"/>
      <w:sz w:val="20"/>
      <w:szCs w:val="20"/>
      <w:lang w:bidi="en-US"/>
    </w:rPr>
  </w:style>
  <w:style w:type="paragraph" w:styleId="Soggettocommento">
    <w:name w:val="annotation subject"/>
    <w:basedOn w:val="Testocommento"/>
    <w:next w:val="Testocommento"/>
    <w:link w:val="SoggettocommentoCarattere"/>
    <w:uiPriority w:val="99"/>
    <w:semiHidden/>
    <w:unhideWhenUsed/>
    <w:rsid w:val="00192522"/>
    <w:rPr>
      <w:b/>
      <w:bCs/>
    </w:rPr>
  </w:style>
  <w:style w:type="character" w:customStyle="1" w:styleId="SoggettocommentoCarattere">
    <w:name w:val="Soggetto commento Carattere"/>
    <w:basedOn w:val="TestocommentoCarattere"/>
    <w:link w:val="Soggettocommento"/>
    <w:uiPriority w:val="99"/>
    <w:semiHidden/>
    <w:rsid w:val="00192522"/>
    <w:rPr>
      <w:rFonts w:eastAsia="Franklin Gothic Book" w:cs="Franklin Gothic Book"/>
      <w:b/>
      <w:bCs/>
      <w:color w:val="171717" w:themeColor="background2" w:themeShade="1A"/>
      <w:sz w:val="20"/>
      <w:szCs w:val="20"/>
      <w:lang w:bidi="en-US"/>
    </w:rPr>
  </w:style>
  <w:style w:type="table" w:styleId="Tabellagriglia7acolori">
    <w:name w:val="Grid Table 7 Colorful"/>
    <w:basedOn w:val="Tabellanormale"/>
    <w:uiPriority w:val="52"/>
    <w:rsid w:val="00142988"/>
    <w:pPr>
      <w:widowControl/>
      <w:autoSpaceDE/>
      <w:autoSpaceDN/>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Collegamentoipertestuale">
    <w:name w:val="Hyperlink"/>
    <w:basedOn w:val="Carpredefinitoparagrafo"/>
    <w:uiPriority w:val="99"/>
    <w:semiHidden/>
    <w:rsid w:val="00175636"/>
    <w:rPr>
      <w:color w:val="0563C1" w:themeColor="hyperlink"/>
      <w:u w:val="single"/>
    </w:rPr>
  </w:style>
  <w:style w:type="character" w:styleId="Menzionenonrisolta">
    <w:name w:val="Unresolved Mention"/>
    <w:basedOn w:val="Carpredefinitoparagrafo"/>
    <w:uiPriority w:val="99"/>
    <w:semiHidden/>
    <w:unhideWhenUsed/>
    <w:rsid w:val="00175636"/>
    <w:rPr>
      <w:color w:val="605E5C"/>
      <w:shd w:val="clear" w:color="auto" w:fill="E1DFDD"/>
    </w:rPr>
  </w:style>
  <w:style w:type="table" w:styleId="Grigliatabellachiara">
    <w:name w:val="Grid Table Light"/>
    <w:basedOn w:val="Tabellanormale"/>
    <w:uiPriority w:val="40"/>
    <w:rsid w:val="0043774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4">
    <w:name w:val="Plain Table 4"/>
    <w:basedOn w:val="Tabellanormale"/>
    <w:uiPriority w:val="44"/>
    <w:rsid w:val="0043774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lagriglia7acolori1">
    <w:name w:val="Tabella griglia 7 a colori1"/>
    <w:basedOn w:val="Tabellanormale"/>
    <w:next w:val="Tabellagriglia7acolori"/>
    <w:uiPriority w:val="52"/>
    <w:rsid w:val="00DC530C"/>
    <w:pPr>
      <w:widowControl/>
      <w:autoSpaceDE/>
      <w:autoSpaceDN/>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lasemplice-1">
    <w:name w:val="Plain Table 1"/>
    <w:basedOn w:val="Tabellanormale"/>
    <w:uiPriority w:val="41"/>
    <w:rsid w:val="00DC530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svg"/><Relationship Id="rId18" Type="http://schemas.openxmlformats.org/officeDocument/2006/relationships/comments" Target="comments.xml"/><Relationship Id="rId26" Type="http://schemas.openxmlformats.org/officeDocument/2006/relationships/hyperlink" Target="https://estateinmusica.altervista.org/contatti"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github.com/aluisio90/Estate-in-Musica/blob/main/home_page/negozio/mailphp.php" TargetMode="External"/><Relationship Id="rId25" Type="http://schemas.openxmlformats.org/officeDocument/2006/relationships/hyperlink" Target="https://estateinmusica.altervista.org/negozio" TargetMode="External"/><Relationship Id="rId2" Type="http://schemas.openxmlformats.org/officeDocument/2006/relationships/customXml" Target="../customXml/item2.xml"/><Relationship Id="rId16" Type="http://schemas.openxmlformats.org/officeDocument/2006/relationships/hyperlink" Target="https://www.php.net/manual/en/function.mail.php" TargetMode="External"/><Relationship Id="rId20" Type="http://schemas.microsoft.com/office/2016/09/relationships/commentsIds" Target="commentsIds.xml"/><Relationship Id="rId29"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estateinmusica.altervista.org/"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svg"/><Relationship Id="rId23" Type="http://schemas.openxmlformats.org/officeDocument/2006/relationships/hyperlink" Target="https://estateinmusica.altervista.org/" TargetMode="External"/><Relationship Id="rId28" Type="http://schemas.openxmlformats.org/officeDocument/2006/relationships/image" Target="media/image8.jpeg"/><Relationship Id="rId10" Type="http://schemas.openxmlformats.org/officeDocument/2006/relationships/endnotes" Target="endnotes.xml"/><Relationship Id="rId19" Type="http://schemas.microsoft.com/office/2011/relationships/commentsExtended" Target="commentsExtended.xm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hyperlink" Target="https://estateinmusica.altervista.org/login"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AppData\Roaming\Microsoft\Templates\Newsletter%20per%20la%20class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6FF582BD53B42068DE820EB6495C083"/>
        <w:category>
          <w:name w:val="Generale"/>
          <w:gallery w:val="placeholder"/>
        </w:category>
        <w:types>
          <w:type w:val="bbPlcHdr"/>
        </w:types>
        <w:behaviors>
          <w:behavior w:val="content"/>
        </w:behaviors>
        <w:guid w:val="{5E9CF50A-C3BA-4C67-8C5E-9C0ADEF6A895}"/>
      </w:docPartPr>
      <w:docPartBody>
        <w:p w:rsidR="0000683B" w:rsidRDefault="008E4703">
          <w:pPr>
            <w:pStyle w:val="46FF582BD53B42068DE820EB6495C083"/>
          </w:pPr>
          <w:r w:rsidRPr="0026306A">
            <w:rPr>
              <w:lang w:bidi="it-IT"/>
            </w:rPr>
            <w:t>Elementi di rilievo recenti</w:t>
          </w:r>
        </w:p>
      </w:docPartBody>
    </w:docPart>
    <w:docPart>
      <w:docPartPr>
        <w:name w:val="750FF56B90DC457A8EFD58CDE458B234"/>
        <w:category>
          <w:name w:val="Generale"/>
          <w:gallery w:val="placeholder"/>
        </w:category>
        <w:types>
          <w:type w:val="bbPlcHdr"/>
        </w:types>
        <w:behaviors>
          <w:behavior w:val="content"/>
        </w:behaviors>
        <w:guid w:val="{E3AEA66F-705E-4B0B-89D4-771A3B6B466B}"/>
      </w:docPartPr>
      <w:docPartBody>
        <w:p w:rsidR="0000683B" w:rsidRPr="0026306A" w:rsidRDefault="008E4703" w:rsidP="0000683B">
          <w:r w:rsidRPr="0026306A">
            <w:rPr>
              <w:lang w:bidi="it-IT"/>
            </w:rPr>
            <w:t>Lorem ipsum dolor sit amet, consectetur adipiscing elit. Aliquam non varius ipsum. Fusce venenatis quam vel libero scelerisque, a mattis diam sollicitudin. Lorem ipsum dolor sit amet, consectetur adipiscing elit. Aliquam non varius ipsum. Fusce venenatis quam vel libero scelerisque, a mattis diam sollicitudin.</w:t>
          </w:r>
        </w:p>
        <w:p w:rsidR="0000683B" w:rsidRPr="0026306A" w:rsidRDefault="008E4703" w:rsidP="0000683B">
          <w:r w:rsidRPr="0026306A">
            <w:rPr>
              <w:lang w:bidi="it-IT"/>
            </w:rPr>
            <w:t>Maecenas massa velit, consectetur sit amet dapibus et, dapibus sit amet odio. Vestibulum ultricies erat sit amet massa ullamco rper ferme ntum. Quisque a suscipit nulla, non posuere tellus. Viva mus justo erat, suscipit sit amet dui sed, ultricies porttitor mi.</w:t>
          </w:r>
        </w:p>
        <w:p w:rsidR="0000683B" w:rsidRDefault="008E4703">
          <w:pPr>
            <w:pStyle w:val="750FF56B90DC457A8EFD58CDE458B234"/>
          </w:pPr>
          <w:r w:rsidRPr="0026306A">
            <w:rPr>
              <w:lang w:bidi="it-IT"/>
            </w:rPr>
            <w:t>Aliquam pharetra risus vitae odio imperdiet condimentum. Fusce in quam varius, dictum mi sit amet, aliquam mi. Suspe ndisse potenti. Pellentesque auctor id neque vel maximus.</w:t>
          </w:r>
        </w:p>
      </w:docPartBody>
    </w:docPart>
    <w:docPart>
      <w:docPartPr>
        <w:name w:val="ECDC064524D04F97926424842BA9A166"/>
        <w:category>
          <w:name w:val="Generale"/>
          <w:gallery w:val="placeholder"/>
        </w:category>
        <w:types>
          <w:type w:val="bbPlcHdr"/>
        </w:types>
        <w:behaviors>
          <w:behavior w:val="content"/>
        </w:behaviors>
        <w:guid w:val="{C0DCEC1F-D199-4E5A-90EF-FEA90EBF6486}"/>
      </w:docPartPr>
      <w:docPartBody>
        <w:p w:rsidR="0000683B" w:rsidRDefault="008E4703">
          <w:pPr>
            <w:pStyle w:val="ECDC064524D04F97926424842BA9A166"/>
          </w:pPr>
          <w:r w:rsidRPr="0026306A">
            <w:rPr>
              <w:lang w:bidi="it-IT"/>
            </w:rPr>
            <w:t>Elementi di rilievo autunnali</w:t>
          </w:r>
        </w:p>
      </w:docPartBody>
    </w:docPart>
    <w:docPart>
      <w:docPartPr>
        <w:name w:val="AF884A8C6E4B4CA88E3939D1F1BC8EDC"/>
        <w:category>
          <w:name w:val="Generale"/>
          <w:gallery w:val="placeholder"/>
        </w:category>
        <w:types>
          <w:type w:val="bbPlcHdr"/>
        </w:types>
        <w:behaviors>
          <w:behavior w:val="content"/>
        </w:behaviors>
        <w:guid w:val="{00F6185A-2288-4C0E-8CB1-21FF104E2496}"/>
      </w:docPartPr>
      <w:docPartBody>
        <w:p w:rsidR="0000683B" w:rsidRPr="0026306A" w:rsidRDefault="008E4703" w:rsidP="0000683B">
          <w:pPr>
            <w:pStyle w:val="Corpobarralaterale"/>
          </w:pPr>
          <w:r w:rsidRPr="0026306A">
            <w:rPr>
              <w:lang w:bidi="it-IT"/>
            </w:rPr>
            <w:t>Lorem ipsum dolor sit amet, consec tetur adi piscing elit. Aliquam non varius ipsum. Fusce venenatis quam vel libero scelerisque. Quam vel libero sce lerisque, a matm.</w:t>
          </w:r>
        </w:p>
        <w:p w:rsidR="0000683B" w:rsidRPr="0026306A" w:rsidRDefault="0000683B" w:rsidP="0000683B">
          <w:pPr>
            <w:pStyle w:val="Corpobarralaterale"/>
          </w:pPr>
        </w:p>
        <w:p w:rsidR="0000683B" w:rsidRDefault="008E4703">
          <w:pPr>
            <w:pStyle w:val="AF884A8C6E4B4CA88E3939D1F1BC8EDC"/>
          </w:pPr>
          <w:r w:rsidRPr="0026306A">
            <w:rPr>
              <w:lang w:bidi="it-IT"/>
            </w:rPr>
            <w:t>Lorem ipsum dolor sit amet, consec tetur adi piscing elit. Aliquam non varius ipsum. Fusce venenatis quam vel libero scelerisque. Quam vel libero sce lerisque, a mattis diam venenatis quam vel.</w:t>
          </w:r>
        </w:p>
      </w:docPartBody>
    </w:docPart>
    <w:docPart>
      <w:docPartPr>
        <w:name w:val="601AAA4D49684106972E49FDF634FCB4"/>
        <w:category>
          <w:name w:val="Generale"/>
          <w:gallery w:val="placeholder"/>
        </w:category>
        <w:types>
          <w:type w:val="bbPlcHdr"/>
        </w:types>
        <w:behaviors>
          <w:behavior w:val="content"/>
        </w:behaviors>
        <w:guid w:val="{BEDD71AC-2E6D-4036-94B9-858958AC1551}"/>
      </w:docPartPr>
      <w:docPartBody>
        <w:p w:rsidR="0000683B" w:rsidRDefault="008E4703">
          <w:pPr>
            <w:pStyle w:val="601AAA4D49684106972E49FDF634FCB4"/>
          </w:pPr>
          <w:r w:rsidRPr="0026306A">
            <w:rPr>
              <w:lang w:bidi="it-IT"/>
            </w:rPr>
            <w:t>La nostra prossima area di focus</w:t>
          </w:r>
        </w:p>
      </w:docPartBody>
    </w:docPart>
    <w:docPart>
      <w:docPartPr>
        <w:name w:val="67E7B794A4544D32898A41CBDAAC4591"/>
        <w:category>
          <w:name w:val="Generale"/>
          <w:gallery w:val="placeholder"/>
        </w:category>
        <w:types>
          <w:type w:val="bbPlcHdr"/>
        </w:types>
        <w:behaviors>
          <w:behavior w:val="content"/>
        </w:behaviors>
        <w:guid w:val="{A65A7346-E4FD-4AF1-BE40-BCB35043FAB1}"/>
      </w:docPartPr>
      <w:docPartBody>
        <w:p w:rsidR="0000683B" w:rsidRPr="0026306A" w:rsidRDefault="008E4703" w:rsidP="0000683B">
          <w:r w:rsidRPr="0026306A">
            <w:rPr>
              <w:lang w:bidi="it-IT"/>
            </w:rPr>
            <w:t>Lorem ipsum dolor sit amet, consectetur adipiscing elit. Ma ecenas massa velit, consectetur sit amet dapibus et, dapibus sit amet odio. Aliquam non varius ipsum. Fusce venenatis quam vel libero scelerisque, a mattis diam sollicitudin. Lorem ipsum dolor sit amet, consectetur adipiscing elit. Non varius ipsum. Fusce venenatis quam vel libero sce lerisque, a mattis.</w:t>
          </w:r>
        </w:p>
        <w:p w:rsidR="0000683B" w:rsidRDefault="008E4703">
          <w:pPr>
            <w:pStyle w:val="67E7B794A4544D32898A41CBDAAC4591"/>
          </w:pPr>
          <w:r w:rsidRPr="0026306A">
            <w:rPr>
              <w:lang w:bidi="it-IT"/>
            </w:rPr>
            <w:t>Maecenas massa velit, consectetur sit amet da pibus et, dapibus sit amet odio. Vestibulum ultric ies erat sit amet massa ullamcorper ferm entum. Quisque a suscipit nulla, non posuere tellus. Vivamus justo erat, suscipit sit amet ultr icie. Ma ecenas massa velit, consectetur sit amet dapibus et, dapibus sit amet odio. Vestibulum ultricies erat sit amet massa ullamcorper. nulla, non posuere tellus. Vivamus justo erat, suscipit sit amet dui sed, ultricie. Ma ecenas massa velit.</w:t>
          </w:r>
        </w:p>
      </w:docPartBody>
    </w:docPart>
    <w:docPart>
      <w:docPartPr>
        <w:name w:val="843D08BD17414B1EB87B9A0C48C6D65C"/>
        <w:category>
          <w:name w:val="Generale"/>
          <w:gallery w:val="placeholder"/>
        </w:category>
        <w:types>
          <w:type w:val="bbPlcHdr"/>
        </w:types>
        <w:behaviors>
          <w:behavior w:val="content"/>
        </w:behaviors>
        <w:guid w:val="{8FB375D2-104D-4C5D-806E-14778BBD7600}"/>
      </w:docPartPr>
      <w:docPartBody>
        <w:p w:rsidR="0000683B" w:rsidRDefault="008E4703">
          <w:pPr>
            <w:pStyle w:val="843D08BD17414B1EB87B9A0C48C6D65C"/>
          </w:pPr>
          <w:r w:rsidRPr="0026306A">
            <w:rPr>
              <w:lang w:bidi="it-IT"/>
            </w:rPr>
            <w:t>Giornale della scuola</w:t>
          </w:r>
        </w:p>
      </w:docPartBody>
    </w:docPart>
    <w:docPart>
      <w:docPartPr>
        <w:name w:val="8E306FC98A944E449CC8D8229180D197"/>
        <w:category>
          <w:name w:val="Generale"/>
          <w:gallery w:val="placeholder"/>
        </w:category>
        <w:types>
          <w:type w:val="bbPlcHdr"/>
        </w:types>
        <w:behaviors>
          <w:behavior w:val="content"/>
        </w:behaviors>
        <w:guid w:val="{FE33AEAD-F970-4EA6-8432-F1AFF6E2E548}"/>
      </w:docPartPr>
      <w:docPartBody>
        <w:p w:rsidR="0000683B" w:rsidRDefault="008E4703">
          <w:pPr>
            <w:pStyle w:val="8E306FC98A944E449CC8D8229180D197"/>
          </w:pPr>
          <w:r w:rsidRPr="0026306A">
            <w:rPr>
              <w:lang w:bidi="it-IT"/>
            </w:rPr>
            <w:t>Dott.ssa Tanaka</w:t>
          </w:r>
        </w:p>
      </w:docPartBody>
    </w:docPart>
    <w:docPart>
      <w:docPartPr>
        <w:name w:val="1158054040EA4A2F88E319785D2BBCBE"/>
        <w:category>
          <w:name w:val="Generale"/>
          <w:gallery w:val="placeholder"/>
        </w:category>
        <w:types>
          <w:type w:val="bbPlcHdr"/>
        </w:types>
        <w:behaviors>
          <w:behavior w:val="content"/>
        </w:behaviors>
        <w:guid w:val="{8AFC2F72-53A8-42EC-A0D6-FF49B07D97BD}"/>
      </w:docPartPr>
      <w:docPartBody>
        <w:p w:rsidR="0000683B" w:rsidRDefault="008E4703">
          <w:pPr>
            <w:pStyle w:val="1158054040EA4A2F88E319785D2BBCBE"/>
          </w:pPr>
          <w:r w:rsidRPr="0026306A">
            <w:rPr>
              <w:lang w:bidi="it-IT"/>
            </w:rPr>
            <w:t>(718) 555 0100</w:t>
          </w:r>
        </w:p>
      </w:docPartBody>
    </w:docPart>
    <w:docPart>
      <w:docPartPr>
        <w:name w:val="E211727449E747D68D0CB74C5DC9BA7B"/>
        <w:category>
          <w:name w:val="Generale"/>
          <w:gallery w:val="placeholder"/>
        </w:category>
        <w:types>
          <w:type w:val="bbPlcHdr"/>
        </w:types>
        <w:behaviors>
          <w:behavior w:val="content"/>
        </w:behaviors>
        <w:guid w:val="{2D844817-02F0-40AE-A491-926C0427D683}"/>
      </w:docPartPr>
      <w:docPartBody>
        <w:p w:rsidR="0000683B" w:rsidRDefault="008E4703">
          <w:pPr>
            <w:pStyle w:val="E211727449E747D68D0CB74C5DC9BA7B"/>
          </w:pPr>
          <w:r w:rsidRPr="0026306A">
            <w:rPr>
              <w:lang w:bidi="it-IT"/>
            </w:rPr>
            <w:t>sycamoremiddle.org</w:t>
          </w:r>
        </w:p>
      </w:docPartBody>
    </w:docPart>
    <w:docPart>
      <w:docPartPr>
        <w:name w:val="B5964D91A7DC41939EEB30163D1B4F05"/>
        <w:category>
          <w:name w:val="Generale"/>
          <w:gallery w:val="placeholder"/>
        </w:category>
        <w:types>
          <w:type w:val="bbPlcHdr"/>
        </w:types>
        <w:behaviors>
          <w:behavior w:val="content"/>
        </w:behaviors>
        <w:guid w:val="{94BBCC72-C382-4B8E-9FE7-5D3080877353}"/>
      </w:docPartPr>
      <w:docPartBody>
        <w:p w:rsidR="0000683B" w:rsidRDefault="008E4703">
          <w:pPr>
            <w:pStyle w:val="B5964D91A7DC41939EEB30163D1B4F05"/>
          </w:pPr>
          <w:r w:rsidRPr="0026306A">
            <w:rPr>
              <w:lang w:bidi="it-IT"/>
            </w:rPr>
            <w:t>ytanaka@sycamoremiddle.edu</w:t>
          </w:r>
        </w:p>
      </w:docPartBody>
    </w:docPart>
    <w:docPart>
      <w:docPartPr>
        <w:name w:val="405C2A69340D4AC0A1DD6E841C6F61FC"/>
        <w:category>
          <w:name w:val="Generale"/>
          <w:gallery w:val="placeholder"/>
        </w:category>
        <w:types>
          <w:type w:val="bbPlcHdr"/>
        </w:types>
        <w:behaviors>
          <w:behavior w:val="content"/>
        </w:behaviors>
        <w:guid w:val="{06958828-1F0E-4A25-BA72-B115AB084B22}"/>
      </w:docPartPr>
      <w:docPartBody>
        <w:p w:rsidR="0000683B" w:rsidRDefault="008E4703">
          <w:pPr>
            <w:pStyle w:val="405C2A69340D4AC0A1DD6E841C6F61FC"/>
          </w:pPr>
          <w:r w:rsidRPr="0026306A">
            <w:rPr>
              <w:lang w:bidi="it-IT"/>
            </w:rPr>
            <w:t>Eventi in programma</w:t>
          </w:r>
        </w:p>
      </w:docPartBody>
    </w:docPart>
    <w:docPart>
      <w:docPartPr>
        <w:name w:val="7564E06F81A54B549C76A0597A1CFDD0"/>
        <w:category>
          <w:name w:val="Generale"/>
          <w:gallery w:val="placeholder"/>
        </w:category>
        <w:types>
          <w:type w:val="bbPlcHdr"/>
        </w:types>
        <w:behaviors>
          <w:behavior w:val="content"/>
        </w:behaviors>
        <w:guid w:val="{42D91563-8049-4C7B-80BA-DD8461BA17DC}"/>
      </w:docPartPr>
      <w:docPartBody>
        <w:p w:rsidR="0000683B" w:rsidRDefault="008E4703">
          <w:pPr>
            <w:pStyle w:val="7564E06F81A54B549C76A0597A1CFDD0"/>
          </w:pPr>
          <w:r w:rsidRPr="0026306A">
            <w:rPr>
              <w:lang w:bidi="it-IT"/>
            </w:rPr>
            <w:t>Scuola di danza</w:t>
          </w:r>
        </w:p>
      </w:docPartBody>
    </w:docPart>
    <w:docPart>
      <w:docPartPr>
        <w:name w:val="B8D1E15F26F04C9285487F4BADB68A39"/>
        <w:category>
          <w:name w:val="Generale"/>
          <w:gallery w:val="placeholder"/>
        </w:category>
        <w:types>
          <w:type w:val="bbPlcHdr"/>
        </w:types>
        <w:behaviors>
          <w:behavior w:val="content"/>
        </w:behaviors>
        <w:guid w:val="{226376AA-757B-470F-803D-4BDE95A3CD54}"/>
      </w:docPartPr>
      <w:docPartBody>
        <w:p w:rsidR="0000683B" w:rsidRDefault="008E4703">
          <w:pPr>
            <w:pStyle w:val="B8D1E15F26F04C9285487F4BADB68A39"/>
          </w:pPr>
          <w:r w:rsidRPr="0026306A">
            <w:rPr>
              <w:lang w:bidi="it-IT"/>
            </w:rPr>
            <w:t>09/09 | 17:00-19:00</w:t>
          </w:r>
        </w:p>
      </w:docPartBody>
    </w:docPart>
    <w:docPart>
      <w:docPartPr>
        <w:name w:val="39944706D0A04C8BB02B3CD9D0804095"/>
        <w:category>
          <w:name w:val="Generale"/>
          <w:gallery w:val="placeholder"/>
        </w:category>
        <w:types>
          <w:type w:val="bbPlcHdr"/>
        </w:types>
        <w:behaviors>
          <w:behavior w:val="content"/>
        </w:behaviors>
        <w:guid w:val="{9F13AE4F-6D8B-47CB-8507-BB8D37E62F4D}"/>
      </w:docPartPr>
      <w:docPartBody>
        <w:p w:rsidR="0000683B" w:rsidRDefault="008E4703">
          <w:pPr>
            <w:pStyle w:val="39944706D0A04C8BB02B3CD9D0804095"/>
          </w:pPr>
          <w:r w:rsidRPr="0026306A">
            <w:rPr>
              <w:lang w:bidi="it-IT"/>
            </w:rPr>
            <w:t>Fiera del libro</w:t>
          </w:r>
        </w:p>
      </w:docPartBody>
    </w:docPart>
    <w:docPart>
      <w:docPartPr>
        <w:name w:val="3F2263E9670A4541884B668F928F3D6B"/>
        <w:category>
          <w:name w:val="Generale"/>
          <w:gallery w:val="placeholder"/>
        </w:category>
        <w:types>
          <w:type w:val="bbPlcHdr"/>
        </w:types>
        <w:behaviors>
          <w:behavior w:val="content"/>
        </w:behaviors>
        <w:guid w:val="{3C3296BB-B020-4E4A-82A2-D28F1A0F0F64}"/>
      </w:docPartPr>
      <w:docPartBody>
        <w:p w:rsidR="0000683B" w:rsidRDefault="008E4703">
          <w:pPr>
            <w:pStyle w:val="3F2263E9670A4541884B668F928F3D6B"/>
          </w:pPr>
          <w:r w:rsidRPr="0026306A">
            <w:rPr>
              <w:lang w:bidi="it-IT"/>
            </w:rPr>
            <w:t>01/10 - 01/11</w:t>
          </w:r>
        </w:p>
      </w:docPartBody>
    </w:docPart>
    <w:docPart>
      <w:docPartPr>
        <w:name w:val="FFD5429A46B446E9BC8CC3B4396C08DB"/>
        <w:category>
          <w:name w:val="Generale"/>
          <w:gallery w:val="placeholder"/>
        </w:category>
        <w:types>
          <w:type w:val="bbPlcHdr"/>
        </w:types>
        <w:behaviors>
          <w:behavior w:val="content"/>
        </w:behaviors>
        <w:guid w:val="{33644295-93E4-4FB7-87AF-F67C21A336BB}"/>
      </w:docPartPr>
      <w:docPartBody>
        <w:p w:rsidR="0000683B" w:rsidRDefault="008E4703">
          <w:pPr>
            <w:pStyle w:val="FFD5429A46B446E9BC8CC3B4396C08DB"/>
          </w:pPr>
          <w:r w:rsidRPr="0026306A">
            <w:rPr>
              <w:lang w:bidi="it-IT"/>
            </w:rPr>
            <w:t>Foto di classe</w:t>
          </w:r>
        </w:p>
      </w:docPartBody>
    </w:docPart>
    <w:docPart>
      <w:docPartPr>
        <w:name w:val="428D6A8D30164338A786B4E1AA177D68"/>
        <w:category>
          <w:name w:val="Generale"/>
          <w:gallery w:val="placeholder"/>
        </w:category>
        <w:types>
          <w:type w:val="bbPlcHdr"/>
        </w:types>
        <w:behaviors>
          <w:behavior w:val="content"/>
        </w:behaviors>
        <w:guid w:val="{F0928364-AB66-40D2-BA68-1D1F0A55299E}"/>
      </w:docPartPr>
      <w:docPartBody>
        <w:p w:rsidR="0000683B" w:rsidRDefault="008E4703">
          <w:pPr>
            <w:pStyle w:val="428D6A8D30164338A786B4E1AA177D68"/>
          </w:pPr>
          <w:r w:rsidRPr="0026306A">
            <w:rPr>
              <w:lang w:bidi="it-IT"/>
            </w:rPr>
            <w:t>15/10</w:t>
          </w:r>
        </w:p>
      </w:docPartBody>
    </w:docPart>
    <w:docPart>
      <w:docPartPr>
        <w:name w:val="11E7F0C160534D808E6BF7F14D03B875"/>
        <w:category>
          <w:name w:val="Generale"/>
          <w:gallery w:val="placeholder"/>
        </w:category>
        <w:types>
          <w:type w:val="bbPlcHdr"/>
        </w:types>
        <w:behaviors>
          <w:behavior w:val="content"/>
        </w:behaviors>
        <w:guid w:val="{A67A2E15-D00A-40CB-B7E7-83FE2A012009}"/>
      </w:docPartPr>
      <w:docPartBody>
        <w:p w:rsidR="0000683B" w:rsidRDefault="008E4703">
          <w:pPr>
            <w:pStyle w:val="11E7F0C160534D808E6BF7F14D03B875"/>
          </w:pPr>
          <w:r w:rsidRPr="0026306A">
            <w:rPr>
              <w:lang w:bidi="it-IT"/>
            </w:rPr>
            <w:t>Bentornati tra i banchi di scuola!</w:t>
          </w:r>
        </w:p>
      </w:docPartBody>
    </w:docPart>
    <w:docPart>
      <w:docPartPr>
        <w:name w:val="50726BE3A0994576BB39D5F1F184C0CD"/>
        <w:category>
          <w:name w:val="Generale"/>
          <w:gallery w:val="placeholder"/>
        </w:category>
        <w:types>
          <w:type w:val="bbPlcHdr"/>
        </w:types>
        <w:behaviors>
          <w:behavior w:val="content"/>
        </w:behaviors>
        <w:guid w:val="{E1C891FC-DCE1-4AB6-9398-13BCF8DDC1FE}"/>
      </w:docPartPr>
      <w:docPartBody>
        <w:p w:rsidR="0000683B" w:rsidRPr="0026306A" w:rsidRDefault="008E4703" w:rsidP="0000683B">
          <w:r w:rsidRPr="0026306A">
            <w:rPr>
              <w:lang w:bidi="it-IT"/>
            </w:rPr>
            <w:t>Lorem ipsum dolor sit amet, consectetur adipiscing elit. Aliquam non varius ipsum. Fusce venenatis quam vel libero scelerisque, a mattis diam sollicitudin. Lorem ipsum dolor sit amet, consectetur adipiscing elit. Aliquam non varius ipsum. Fusce venenatis quam vel libero sce lerisque, a mattis diam sollicitudin.</w:t>
          </w:r>
        </w:p>
        <w:p w:rsidR="0000683B" w:rsidRPr="0026306A" w:rsidRDefault="008E4703" w:rsidP="0000683B">
          <w:r w:rsidRPr="0026306A">
            <w:rPr>
              <w:lang w:bidi="it-IT"/>
            </w:rPr>
            <w:t>Maecenas massa velit, consectetur sit amet da pibus et, dapibus sit amet odio. Vestibulum ultric ies erat sit amet massa ullamcorper ferm entum. Quisque a suscipit nulla, non posuere tellus. Vivamus justo erat, suscipit sit amet ultr icie. Ma ecenas massa velit, consectetur sit amet dapibus et, dapibus sit amet odio. Vestibulum ultricies erat sit amet massa ullamcorper.</w:t>
          </w:r>
        </w:p>
        <w:p w:rsidR="0000683B" w:rsidRDefault="008E4703">
          <w:pPr>
            <w:pStyle w:val="50726BE3A0994576BB39D5F1F184C0CD"/>
          </w:pPr>
          <w:r w:rsidRPr="0026306A">
            <w:rPr>
              <w:lang w:bidi="it-IT"/>
            </w:rPr>
            <w:t>Lorem ipsum dolor sit amet, consectetur adipi scing elit. Aliquam non varius ipsum. Fusce ven enatis quam vel libero scelerisque, a mattis diam sollicitudin. Lorem ipsum dolor sit amet, cons ectetur adipiscing elit. Aliquam non varius ipsum. Fusce venenatis quam vel libero sce lerisque, a mattis diam sollicitudin. Quisque a suscipit nulla, non posuere tellus.</w:t>
          </w:r>
        </w:p>
      </w:docPartBody>
    </w:docPart>
    <w:docPart>
      <w:docPartPr>
        <w:name w:val="D98A5B59248D47059CC75C5514BFA4BA"/>
        <w:category>
          <w:name w:val="Generale"/>
          <w:gallery w:val="placeholder"/>
        </w:category>
        <w:types>
          <w:type w:val="bbPlcHdr"/>
        </w:types>
        <w:behaviors>
          <w:behavior w:val="content"/>
        </w:behaviors>
        <w:guid w:val="{DEDCFDC3-1B81-47AB-9462-3EE00DCB506E}"/>
      </w:docPartPr>
      <w:docPartBody>
        <w:p w:rsidR="0000683B" w:rsidRDefault="008E4703">
          <w:pPr>
            <w:pStyle w:val="D98A5B59248D47059CC75C5514BFA4BA"/>
          </w:pPr>
          <w:r w:rsidRPr="0026306A">
            <w:rPr>
              <w:lang w:bidi="it-IT"/>
            </w:rPr>
            <w:t>Elementi di rilievo recenti</w:t>
          </w:r>
        </w:p>
      </w:docPartBody>
    </w:docPart>
    <w:docPart>
      <w:docPartPr>
        <w:name w:val="EA1935AA7BC2419F927A594F860AC667"/>
        <w:category>
          <w:name w:val="Generale"/>
          <w:gallery w:val="placeholder"/>
        </w:category>
        <w:types>
          <w:type w:val="bbPlcHdr"/>
        </w:types>
        <w:behaviors>
          <w:behavior w:val="content"/>
        </w:behaviors>
        <w:guid w:val="{486F5373-59AC-47BF-A634-8C3FA4DE5A1A}"/>
      </w:docPartPr>
      <w:docPartBody>
        <w:p w:rsidR="0000683B" w:rsidRPr="0026306A" w:rsidRDefault="008E4703" w:rsidP="0000683B">
          <w:r w:rsidRPr="0026306A">
            <w:rPr>
              <w:lang w:bidi="it-IT"/>
            </w:rPr>
            <w:t>Lorem ipsum dolor sit amet, consectetur adipiscing elit. Aliquam non varius ipsum. Fusce venenatis quam vel libero scelerisque, a mattis diam sollicitudin. Lorem ipsum dolor sit amet, consectetur adipiscing elit. Aliquam non varius ipsum. Fusce venenatis quam vel libero scelerisque, a mattis diam sollicitudin.</w:t>
          </w:r>
        </w:p>
        <w:p w:rsidR="0000683B" w:rsidRPr="0026306A" w:rsidRDefault="008E4703" w:rsidP="0000683B">
          <w:r w:rsidRPr="0026306A">
            <w:rPr>
              <w:lang w:bidi="it-IT"/>
            </w:rPr>
            <w:t>Maecenas massa velit, consectetur sit amet dapibus et, dapibus sit amet odio. Vestibulum ultricies erat sit amet massa ullamco rper ferme ntum. Quisque a suscipit nulla, non posuere tellus. Viva mus justo erat, suscipit sit amet dui sed, ultricies porttitor mi.</w:t>
          </w:r>
        </w:p>
        <w:p w:rsidR="0000683B" w:rsidRDefault="008E4703">
          <w:pPr>
            <w:pStyle w:val="EA1935AA7BC2419F927A594F860AC667"/>
          </w:pPr>
          <w:r w:rsidRPr="0026306A">
            <w:rPr>
              <w:lang w:bidi="it-IT"/>
            </w:rPr>
            <w:t>Aliquam pharetra risus vitae odio imperdiet condimentum. Fusce in quam varius, dictum mi sit amet, aliquam mi. Suspe ndisse potenti. Pellentesque auctor id neque vel maximus.</w:t>
          </w:r>
        </w:p>
      </w:docPartBody>
    </w:docPart>
    <w:docPart>
      <w:docPartPr>
        <w:name w:val="4811A6C2C3F4488CB6FDA63132AB5272"/>
        <w:category>
          <w:name w:val="Generale"/>
          <w:gallery w:val="placeholder"/>
        </w:category>
        <w:types>
          <w:type w:val="bbPlcHdr"/>
        </w:types>
        <w:behaviors>
          <w:behavior w:val="content"/>
        </w:behaviors>
        <w:guid w:val="{217603E3-8F2D-41B2-9599-AC7FE21939E3}"/>
      </w:docPartPr>
      <w:docPartBody>
        <w:p w:rsidR="0000683B" w:rsidRDefault="008E4703">
          <w:pPr>
            <w:pStyle w:val="4811A6C2C3F4488CB6FDA63132AB5272"/>
          </w:pPr>
          <w:r w:rsidRPr="0026306A">
            <w:rPr>
              <w:lang w:bidi="it-IT"/>
            </w:rPr>
            <w:t>Elementi di rilievo autunnali</w:t>
          </w:r>
        </w:p>
      </w:docPartBody>
    </w:docPart>
    <w:docPart>
      <w:docPartPr>
        <w:name w:val="C21E99B72AC2490DB54DD3AFE85C3FE1"/>
        <w:category>
          <w:name w:val="Generale"/>
          <w:gallery w:val="placeholder"/>
        </w:category>
        <w:types>
          <w:type w:val="bbPlcHdr"/>
        </w:types>
        <w:behaviors>
          <w:behavior w:val="content"/>
        </w:behaviors>
        <w:guid w:val="{E2D2C501-BCDF-41CD-8289-AFFC7D98084F}"/>
      </w:docPartPr>
      <w:docPartBody>
        <w:p w:rsidR="0000683B" w:rsidRPr="0026306A" w:rsidRDefault="008E4703" w:rsidP="0000683B">
          <w:pPr>
            <w:pStyle w:val="Corpobarralaterale"/>
          </w:pPr>
          <w:r w:rsidRPr="0026306A">
            <w:rPr>
              <w:lang w:bidi="it-IT"/>
            </w:rPr>
            <w:t>Lorem ipsum dolor sit amet, consec tetur adi piscing elit. Aliquam non varius ipsum. Fusce venenatis quam vel libero scelerisque. Quam vel libero sce lerisque, a matm.</w:t>
          </w:r>
        </w:p>
        <w:p w:rsidR="0000683B" w:rsidRPr="0026306A" w:rsidRDefault="0000683B" w:rsidP="0000683B">
          <w:pPr>
            <w:pStyle w:val="Corpobarralaterale"/>
          </w:pPr>
        </w:p>
        <w:p w:rsidR="0000683B" w:rsidRDefault="008E4703">
          <w:pPr>
            <w:pStyle w:val="C21E99B72AC2490DB54DD3AFE85C3FE1"/>
          </w:pPr>
          <w:r w:rsidRPr="0026306A">
            <w:rPr>
              <w:lang w:bidi="it-IT"/>
            </w:rPr>
            <w:t>Lorem ipsum dolor sit amet, consec tetur adi piscing elit. Aliquam non varius ipsum. Fusce venenatis quam vel libero scelerisque. Quam vel libero sce lerisque, a mattis diam venenatis quam vel.</w:t>
          </w:r>
        </w:p>
      </w:docPartBody>
    </w:docPart>
    <w:docPart>
      <w:docPartPr>
        <w:name w:val="AF490E469A8445038D5044778619B15D"/>
        <w:category>
          <w:name w:val="Generale"/>
          <w:gallery w:val="placeholder"/>
        </w:category>
        <w:types>
          <w:type w:val="bbPlcHdr"/>
        </w:types>
        <w:behaviors>
          <w:behavior w:val="content"/>
        </w:behaviors>
        <w:guid w:val="{2810D590-FC4C-4353-919D-B047D6D6483C}"/>
      </w:docPartPr>
      <w:docPartBody>
        <w:p w:rsidR="0000683B" w:rsidRDefault="008E4703">
          <w:pPr>
            <w:pStyle w:val="AF490E469A8445038D5044778619B15D"/>
          </w:pPr>
          <w:r w:rsidRPr="0026306A">
            <w:rPr>
              <w:lang w:bidi="it-IT"/>
            </w:rPr>
            <w:t>La nostra prossima area di focus</w:t>
          </w:r>
        </w:p>
      </w:docPartBody>
    </w:docPart>
    <w:docPart>
      <w:docPartPr>
        <w:name w:val="4C63FAE09B3A4ABCB2D465F7566708CA"/>
        <w:category>
          <w:name w:val="Generale"/>
          <w:gallery w:val="placeholder"/>
        </w:category>
        <w:types>
          <w:type w:val="bbPlcHdr"/>
        </w:types>
        <w:behaviors>
          <w:behavior w:val="content"/>
        </w:behaviors>
        <w:guid w:val="{C9386D60-524E-4494-BF2F-2750E29FEC14}"/>
      </w:docPartPr>
      <w:docPartBody>
        <w:p w:rsidR="0000683B" w:rsidRPr="0026306A" w:rsidRDefault="008E4703" w:rsidP="0000683B">
          <w:r w:rsidRPr="0026306A">
            <w:rPr>
              <w:lang w:bidi="it-IT"/>
            </w:rPr>
            <w:t>Lorem ipsum dolor sit amet, consectetur adipiscing elit. Ma ecenas massa velit, consectetur sit amet dapibus et, dapibus sit amet odio. Aliquam non varius ipsum. Fusce venenatis quam vel libero scelerisque, a mattis diam sollicitudin. Lorem ipsum dolor sit amet, consectetur adipiscing elit. Non varius ipsum. Fusce venenatis quam vel libero sce lerisque, a mattis.</w:t>
          </w:r>
        </w:p>
        <w:p w:rsidR="0000683B" w:rsidRDefault="008E4703">
          <w:pPr>
            <w:pStyle w:val="4C63FAE09B3A4ABCB2D465F7566708CA"/>
          </w:pPr>
          <w:r w:rsidRPr="0026306A">
            <w:rPr>
              <w:lang w:bidi="it-IT"/>
            </w:rPr>
            <w:t>Maecenas massa velit, consectetur sit amet da pibus et, dapibus sit amet odio. Vestibulum ultric ies erat sit amet massa ullamcorper ferm entum. Quisque a suscipit nulla, non posuere tellus. Vivamus justo erat, suscipit sit amet ultr icie. Ma ecenas massa velit, consectetur sit amet dapibus et, dapibus sit amet odio. Vestibulum ultricies erat sit amet massa ullamcorper. nulla, non posuere tellus. Vivamus justo erat, suscipit sit amet dui sed, ultricie. Ma ecenas massa velit.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Demi">
    <w:panose1 w:val="020B07030201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Baskerville Old Face">
    <w:panose1 w:val="0202060208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0BF"/>
    <w:rsid w:val="0000683B"/>
    <w:rsid w:val="000D50BF"/>
    <w:rsid w:val="00173D7E"/>
    <w:rsid w:val="001976B5"/>
    <w:rsid w:val="002E08D9"/>
    <w:rsid w:val="004E6A60"/>
    <w:rsid w:val="006F069F"/>
    <w:rsid w:val="008E4703"/>
    <w:rsid w:val="00AD643D"/>
    <w:rsid w:val="00BC7E40"/>
    <w:rsid w:val="00BF310D"/>
    <w:rsid w:val="00D2749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46FF582BD53B42068DE820EB6495C083">
    <w:name w:val="46FF582BD53B42068DE820EB6495C083"/>
  </w:style>
  <w:style w:type="paragraph" w:customStyle="1" w:styleId="750FF56B90DC457A8EFD58CDE458B234">
    <w:name w:val="750FF56B90DC457A8EFD58CDE458B234"/>
  </w:style>
  <w:style w:type="paragraph" w:customStyle="1" w:styleId="ECDC064524D04F97926424842BA9A166">
    <w:name w:val="ECDC064524D04F97926424842BA9A166"/>
  </w:style>
  <w:style w:type="paragraph" w:customStyle="1" w:styleId="Corpobarralaterale">
    <w:name w:val="Corpo barra laterale"/>
    <w:basedOn w:val="Normale"/>
    <w:uiPriority w:val="4"/>
    <w:qFormat/>
    <w:pPr>
      <w:widowControl w:val="0"/>
      <w:autoSpaceDE w:val="0"/>
      <w:autoSpaceDN w:val="0"/>
      <w:spacing w:after="0" w:line="276" w:lineRule="auto"/>
      <w:ind w:left="14" w:right="14"/>
    </w:pPr>
    <w:rPr>
      <w:rFonts w:eastAsia="Franklin Gothic Book" w:cs="Franklin Gothic Book"/>
      <w:color w:val="171717" w:themeColor="background2" w:themeShade="1A"/>
      <w:sz w:val="20"/>
      <w:lang w:eastAsia="en-US" w:bidi="en-US"/>
    </w:rPr>
  </w:style>
  <w:style w:type="paragraph" w:customStyle="1" w:styleId="AF884A8C6E4B4CA88E3939D1F1BC8EDC">
    <w:name w:val="AF884A8C6E4B4CA88E3939D1F1BC8EDC"/>
  </w:style>
  <w:style w:type="paragraph" w:customStyle="1" w:styleId="601AAA4D49684106972E49FDF634FCB4">
    <w:name w:val="601AAA4D49684106972E49FDF634FCB4"/>
  </w:style>
  <w:style w:type="paragraph" w:customStyle="1" w:styleId="67E7B794A4544D32898A41CBDAAC4591">
    <w:name w:val="67E7B794A4544D32898A41CBDAAC4591"/>
  </w:style>
  <w:style w:type="paragraph" w:customStyle="1" w:styleId="843D08BD17414B1EB87B9A0C48C6D65C">
    <w:name w:val="843D08BD17414B1EB87B9A0C48C6D65C"/>
  </w:style>
  <w:style w:type="paragraph" w:customStyle="1" w:styleId="8E306FC98A944E449CC8D8229180D197">
    <w:name w:val="8E306FC98A944E449CC8D8229180D197"/>
  </w:style>
  <w:style w:type="paragraph" w:customStyle="1" w:styleId="1158054040EA4A2F88E319785D2BBCBE">
    <w:name w:val="1158054040EA4A2F88E319785D2BBCBE"/>
  </w:style>
  <w:style w:type="paragraph" w:customStyle="1" w:styleId="E211727449E747D68D0CB74C5DC9BA7B">
    <w:name w:val="E211727449E747D68D0CB74C5DC9BA7B"/>
  </w:style>
  <w:style w:type="paragraph" w:customStyle="1" w:styleId="B5964D91A7DC41939EEB30163D1B4F05">
    <w:name w:val="B5964D91A7DC41939EEB30163D1B4F05"/>
  </w:style>
  <w:style w:type="paragraph" w:customStyle="1" w:styleId="405C2A69340D4AC0A1DD6E841C6F61FC">
    <w:name w:val="405C2A69340D4AC0A1DD6E841C6F61FC"/>
  </w:style>
  <w:style w:type="paragraph" w:customStyle="1" w:styleId="7564E06F81A54B549C76A0597A1CFDD0">
    <w:name w:val="7564E06F81A54B549C76A0597A1CFDD0"/>
  </w:style>
  <w:style w:type="paragraph" w:customStyle="1" w:styleId="B8D1E15F26F04C9285487F4BADB68A39">
    <w:name w:val="B8D1E15F26F04C9285487F4BADB68A39"/>
  </w:style>
  <w:style w:type="paragraph" w:customStyle="1" w:styleId="39944706D0A04C8BB02B3CD9D0804095">
    <w:name w:val="39944706D0A04C8BB02B3CD9D0804095"/>
  </w:style>
  <w:style w:type="paragraph" w:customStyle="1" w:styleId="3F2263E9670A4541884B668F928F3D6B">
    <w:name w:val="3F2263E9670A4541884B668F928F3D6B"/>
  </w:style>
  <w:style w:type="paragraph" w:customStyle="1" w:styleId="FFD5429A46B446E9BC8CC3B4396C08DB">
    <w:name w:val="FFD5429A46B446E9BC8CC3B4396C08DB"/>
  </w:style>
  <w:style w:type="paragraph" w:customStyle="1" w:styleId="428D6A8D30164338A786B4E1AA177D68">
    <w:name w:val="428D6A8D30164338A786B4E1AA177D68"/>
  </w:style>
  <w:style w:type="paragraph" w:customStyle="1" w:styleId="11E7F0C160534D808E6BF7F14D03B875">
    <w:name w:val="11E7F0C160534D808E6BF7F14D03B875"/>
  </w:style>
  <w:style w:type="paragraph" w:customStyle="1" w:styleId="50726BE3A0994576BB39D5F1F184C0CD">
    <w:name w:val="50726BE3A0994576BB39D5F1F184C0CD"/>
  </w:style>
  <w:style w:type="paragraph" w:customStyle="1" w:styleId="D98A5B59248D47059CC75C5514BFA4BA">
    <w:name w:val="D98A5B59248D47059CC75C5514BFA4BA"/>
  </w:style>
  <w:style w:type="paragraph" w:customStyle="1" w:styleId="EA1935AA7BC2419F927A594F860AC667">
    <w:name w:val="EA1935AA7BC2419F927A594F860AC667"/>
  </w:style>
  <w:style w:type="paragraph" w:customStyle="1" w:styleId="4811A6C2C3F4488CB6FDA63132AB5272">
    <w:name w:val="4811A6C2C3F4488CB6FDA63132AB5272"/>
  </w:style>
  <w:style w:type="paragraph" w:customStyle="1" w:styleId="C21E99B72AC2490DB54DD3AFE85C3FE1">
    <w:name w:val="C21E99B72AC2490DB54DD3AFE85C3FE1"/>
  </w:style>
  <w:style w:type="paragraph" w:customStyle="1" w:styleId="AF490E469A8445038D5044778619B15D">
    <w:name w:val="AF490E469A8445038D5044778619B15D"/>
  </w:style>
  <w:style w:type="paragraph" w:customStyle="1" w:styleId="4C63FAE09B3A4ABCB2D465F7566708CA">
    <w:name w:val="4C63FAE09B3A4ABCB2D465F7566708CA"/>
  </w:style>
  <w:style w:type="character" w:styleId="Testosegnaposto">
    <w:name w:val="Placeholder Text"/>
    <w:basedOn w:val="Carpredefinitoparagrafo"/>
    <w:uiPriority w:val="99"/>
    <w:semiHidden/>
    <w:rsid w:val="006F069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chool Newsletter">
      <a:majorFont>
        <a:latin typeface="Franklin Gothic Demi"/>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1DF69F7-5CB2-4A93-95F7-CDEEED1B1778}">
  <we:reference id="wa104099688" version="1.3.0.0" store="it-I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16A581F-1CA8-4281-ADE1-729905E16C6C}">
  <ds:schemaRefs>
    <ds:schemaRef ds:uri="http://schemas.microsoft.com/sharepoint/v3/contenttype/forms"/>
  </ds:schemaRefs>
</ds:datastoreItem>
</file>

<file path=customXml/itemProps2.xml><?xml version="1.0" encoding="utf-8"?>
<ds:datastoreItem xmlns:ds="http://schemas.openxmlformats.org/officeDocument/2006/customXml" ds:itemID="{22AEFFC5-8B16-4C7E-8C2C-617B9D556546}">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04F71239-31DC-473C-A91B-F8677DF9B514}">
  <ds:schemaRefs>
    <ds:schemaRef ds:uri="http://schemas.openxmlformats.org/officeDocument/2006/bibliography"/>
  </ds:schemaRefs>
</ds:datastoreItem>
</file>

<file path=customXml/itemProps4.xml><?xml version="1.0" encoding="utf-8"?>
<ds:datastoreItem xmlns:ds="http://schemas.openxmlformats.org/officeDocument/2006/customXml" ds:itemID="{D091262C-429C-4E1C-BAB2-A41E55B218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Newsletter per la classe.dotx</Template>
  <TotalTime>0</TotalTime>
  <Pages>31</Pages>
  <Words>4779</Words>
  <Characters>27246</Characters>
  <Application>Microsoft Office Word</Application>
  <DocSecurity>0</DocSecurity>
  <Lines>227</Lines>
  <Paragraphs>63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2021-05-27T17:11:00Z</dcterms:created>
  <dcterms:modified xsi:type="dcterms:W3CDTF">2021-05-28T21:05:00Z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